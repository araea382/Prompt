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1D" w:rsidRPr="00135F1E" w:rsidRDefault="0082615D" w:rsidP="00135F1E">
      <w:pPr>
        <w:jc w:val="center"/>
        <w:rPr>
          <w:b/>
          <w:sz w:val="32"/>
          <w:szCs w:val="32"/>
        </w:rPr>
      </w:pPr>
      <w:r w:rsidRPr="00135F1E">
        <w:rPr>
          <w:b/>
          <w:sz w:val="32"/>
          <w:szCs w:val="32"/>
        </w:rPr>
        <w:t>Indices Homework</w:t>
      </w:r>
    </w:p>
    <w:p w:rsidR="00135F1E" w:rsidRDefault="00135F1E">
      <w:pPr>
        <w:sectPr w:rsidR="00135F1E" w:rsidSect="00572F1D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2615D" w:rsidRPr="00135F1E" w:rsidRDefault="0082615D">
      <w:pPr>
        <w:rPr>
          <w:b/>
        </w:rPr>
      </w:pPr>
      <w:r w:rsidRPr="00135F1E">
        <w:rPr>
          <w:b/>
        </w:rPr>
        <w:lastRenderedPageBreak/>
        <w:t>Part A – Simplify the following (leaving your answers in power form)</w:t>
      </w:r>
    </w:p>
    <w:p w:rsidR="0082615D" w:rsidRPr="0082615D" w:rsidRDefault="00814951" w:rsidP="0082615D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2615D">
        <w:rPr>
          <w:rFonts w:eastAsiaTheme="minorEastAsia"/>
        </w:rPr>
        <w:t xml:space="preserve"> _______________</w:t>
      </w:r>
      <w:r w:rsidR="00D60E2B">
        <w:rPr>
          <w:rFonts w:eastAsiaTheme="minorEastAsia"/>
        </w:rPr>
        <w:br/>
      </w:r>
    </w:p>
    <w:p w:rsidR="0082615D" w:rsidRPr="0082615D" w:rsidRDefault="00814951" w:rsidP="0082615D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  <w:r w:rsidR="0082615D">
        <w:rPr>
          <w:rFonts w:eastAsiaTheme="minorEastAsia"/>
        </w:rPr>
        <w:t xml:space="preserve">           _______________</w:t>
      </w:r>
      <w:r w:rsidR="00D60E2B">
        <w:rPr>
          <w:rFonts w:eastAsiaTheme="minorEastAsia"/>
        </w:rPr>
        <w:br/>
      </w:r>
    </w:p>
    <w:p w:rsidR="0082615D" w:rsidRPr="0082615D" w:rsidRDefault="00814951" w:rsidP="0082615D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2615D">
        <w:rPr>
          <w:rFonts w:eastAsiaTheme="minorEastAsia"/>
        </w:rPr>
        <w:t xml:space="preserve"> _______________</w:t>
      </w:r>
      <w:r w:rsidR="00D60E2B">
        <w:rPr>
          <w:rFonts w:eastAsiaTheme="minorEastAsia"/>
        </w:rPr>
        <w:br/>
      </w:r>
    </w:p>
    <w:p w:rsidR="0082615D" w:rsidRPr="0082615D" w:rsidRDefault="00814951" w:rsidP="0082615D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82615D">
        <w:rPr>
          <w:rFonts w:eastAsiaTheme="minorEastAsia"/>
        </w:rPr>
        <w:t xml:space="preserve">    _______________</w:t>
      </w:r>
      <w:r w:rsidR="00D60E2B">
        <w:rPr>
          <w:rFonts w:eastAsiaTheme="minorEastAsia"/>
        </w:rPr>
        <w:br/>
      </w:r>
    </w:p>
    <w:p w:rsidR="0082615D" w:rsidRPr="00D60E2B" w:rsidRDefault="00814951" w:rsidP="0082615D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2615D">
        <w:rPr>
          <w:rFonts w:eastAsiaTheme="minorEastAsia"/>
        </w:rPr>
        <w:t xml:space="preserve">         _______________</w:t>
      </w:r>
      <w:r w:rsidR="00D60E2B">
        <w:rPr>
          <w:rFonts w:eastAsiaTheme="minorEastAsia"/>
        </w:rPr>
        <w:br/>
      </w:r>
    </w:p>
    <w:p w:rsidR="00D60E2B" w:rsidRPr="0082615D" w:rsidRDefault="00814951" w:rsidP="0082615D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D60E2B">
        <w:rPr>
          <w:rFonts w:eastAsiaTheme="minorEastAsia"/>
        </w:rPr>
        <w:tab/>
        <w:t>_______________</w:t>
      </w:r>
    </w:p>
    <w:p w:rsidR="0082615D" w:rsidRPr="00135F1E" w:rsidRDefault="0082615D" w:rsidP="0082615D">
      <w:pPr>
        <w:rPr>
          <w:b/>
        </w:rPr>
      </w:pPr>
      <w:r w:rsidRPr="00135F1E">
        <w:rPr>
          <w:b/>
        </w:rPr>
        <w:t>Part B – Simplify the following (dealing with negative integers where appropriate)</w:t>
      </w:r>
    </w:p>
    <w:p w:rsidR="0082615D" w:rsidRPr="0082615D" w:rsidRDefault="00814951" w:rsidP="0082615D">
      <w:pPr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22B21">
        <w:rPr>
          <w:rFonts w:eastAsiaTheme="minorEastAsia"/>
        </w:rPr>
        <w:t xml:space="preserve">  </w:t>
      </w:r>
      <w:r w:rsidR="00322B21">
        <w:rPr>
          <w:rFonts w:eastAsiaTheme="minorEastAsia"/>
        </w:rPr>
        <w:tab/>
        <w:t>_______________</w:t>
      </w:r>
    </w:p>
    <w:p w:rsidR="0082615D" w:rsidRPr="0082615D" w:rsidRDefault="00814951" w:rsidP="0082615D">
      <w:pPr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="00322B21">
        <w:rPr>
          <w:rFonts w:eastAsiaTheme="minorEastAsia"/>
        </w:rPr>
        <w:tab/>
      </w:r>
      <w:r w:rsidR="00322B21">
        <w:rPr>
          <w:rFonts w:eastAsiaTheme="minorEastAsia"/>
        </w:rPr>
        <w:tab/>
        <w:t>_______________</w:t>
      </w:r>
    </w:p>
    <w:p w:rsidR="0082615D" w:rsidRPr="0082615D" w:rsidRDefault="00814951" w:rsidP="0082615D">
      <w:pPr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322B21">
        <w:rPr>
          <w:rFonts w:eastAsiaTheme="minorEastAsia"/>
        </w:rPr>
        <w:tab/>
      </w:r>
      <w:r w:rsidR="00322B21">
        <w:rPr>
          <w:rFonts w:eastAsiaTheme="minorEastAsia"/>
        </w:rPr>
        <w:tab/>
        <w:t>_______________</w:t>
      </w:r>
    </w:p>
    <w:p w:rsidR="0082615D" w:rsidRPr="0082615D" w:rsidRDefault="00814951" w:rsidP="0082615D">
      <w:pPr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 xml:space="preserve"> ×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</m:oMath>
      <w:r w:rsidR="00322B21">
        <w:rPr>
          <w:rFonts w:eastAsiaTheme="minorEastAsia"/>
        </w:rPr>
        <w:tab/>
      </w:r>
      <w:r w:rsidR="00322B21">
        <w:rPr>
          <w:rFonts w:eastAsiaTheme="minorEastAsia"/>
        </w:rPr>
        <w:tab/>
        <w:t>_______________</w:t>
      </w:r>
    </w:p>
    <w:p w:rsidR="0082615D" w:rsidRPr="00322B21" w:rsidRDefault="00814951" w:rsidP="0082615D">
      <w:pPr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22B21">
        <w:rPr>
          <w:rFonts w:eastAsiaTheme="minorEastAsia"/>
        </w:rPr>
        <w:tab/>
        <w:t>_______________</w:t>
      </w:r>
    </w:p>
    <w:p w:rsidR="00322B21" w:rsidRPr="00322B21" w:rsidRDefault="00814951" w:rsidP="0082615D">
      <w:pPr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22B21">
        <w:rPr>
          <w:rFonts w:eastAsiaTheme="minorEastAsia"/>
        </w:rPr>
        <w:tab/>
      </w:r>
      <w:r w:rsidR="00322B21">
        <w:rPr>
          <w:rFonts w:eastAsiaTheme="minorEastAsia"/>
        </w:rPr>
        <w:tab/>
        <w:t>_______________</w:t>
      </w:r>
    </w:p>
    <w:p w:rsidR="00D60E2B" w:rsidRDefault="00D60E2B" w:rsidP="00322B21">
      <w:pPr>
        <w:rPr>
          <w:b/>
        </w:rPr>
      </w:pPr>
    </w:p>
    <w:p w:rsidR="006A2F75" w:rsidRDefault="006A2F75" w:rsidP="00322B21">
      <w:pPr>
        <w:rPr>
          <w:b/>
        </w:rPr>
      </w:pPr>
    </w:p>
    <w:p w:rsidR="006A2F75" w:rsidRDefault="006A2F75" w:rsidP="00322B21">
      <w:pPr>
        <w:rPr>
          <w:b/>
        </w:rPr>
      </w:pPr>
    </w:p>
    <w:p w:rsidR="006A2F75" w:rsidRDefault="006A2F75" w:rsidP="00322B21">
      <w:pPr>
        <w:rPr>
          <w:b/>
        </w:rPr>
      </w:pPr>
    </w:p>
    <w:p w:rsidR="006A2F75" w:rsidRDefault="006A2F75" w:rsidP="00322B21">
      <w:pPr>
        <w:rPr>
          <w:b/>
        </w:rPr>
      </w:pPr>
    </w:p>
    <w:p w:rsidR="006A2F75" w:rsidRDefault="006A2F75" w:rsidP="00322B21">
      <w:pPr>
        <w:rPr>
          <w:b/>
        </w:rPr>
      </w:pPr>
    </w:p>
    <w:p w:rsidR="00322B21" w:rsidRPr="00135F1E" w:rsidRDefault="00322B21" w:rsidP="00322B21">
      <w:pPr>
        <w:rPr>
          <w:b/>
        </w:rPr>
      </w:pPr>
      <w:r w:rsidRPr="00135F1E">
        <w:rPr>
          <w:b/>
        </w:rPr>
        <w:lastRenderedPageBreak/>
        <w:t>Part C</w:t>
      </w:r>
    </w:p>
    <w:p w:rsidR="00322B21" w:rsidRPr="00135F1E" w:rsidRDefault="00322B21" w:rsidP="00322B21">
      <w:pPr>
        <w:rPr>
          <w:b/>
        </w:rPr>
      </w:pPr>
      <w:r w:rsidRPr="00135F1E">
        <w:rPr>
          <w:b/>
        </w:rPr>
        <w:t xml:space="preserve">Simplify these expressions by making the bases of all power expressions the same (hint: use the </w:t>
      </w:r>
      <w:r w:rsidR="00135F1E" w:rsidRPr="00135F1E">
        <w:rPr>
          <w:b/>
        </w:rPr>
        <w:t>base all numbers are a power of, e.g. 9 and 27 are both powers of 3</w:t>
      </w:r>
      <w:r w:rsidRPr="00135F1E">
        <w:rPr>
          <w:b/>
        </w:rPr>
        <w:t>).</w:t>
      </w:r>
    </w:p>
    <w:p w:rsidR="00322B21" w:rsidRPr="00135F1E" w:rsidRDefault="00322B21" w:rsidP="00322B21">
      <w:pPr>
        <w:rPr>
          <w:i/>
        </w:rPr>
      </w:pPr>
      <w:r w:rsidRPr="00135F1E">
        <w:rPr>
          <w:i/>
        </w:rPr>
        <w:t xml:space="preserve">Example: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  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  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   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:rsidR="00322B21" w:rsidRPr="00322B21" w:rsidRDefault="00814951" w:rsidP="00322B2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135F1E">
        <w:rPr>
          <w:rFonts w:eastAsiaTheme="minorEastAsia"/>
        </w:rPr>
        <w:tab/>
        <w:t>_______________</w:t>
      </w:r>
      <w:r w:rsidR="00D60E2B">
        <w:rPr>
          <w:rFonts w:eastAsiaTheme="minorEastAsia"/>
        </w:rPr>
        <w:br/>
      </w:r>
    </w:p>
    <w:p w:rsidR="00322B21" w:rsidRPr="00135F1E" w:rsidRDefault="00814951" w:rsidP="00322B2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35F1E">
        <w:rPr>
          <w:rFonts w:eastAsiaTheme="minorEastAsia"/>
        </w:rPr>
        <w:tab/>
      </w:r>
      <w:r w:rsidR="00135F1E">
        <w:rPr>
          <w:rFonts w:eastAsiaTheme="minorEastAsia"/>
        </w:rPr>
        <w:tab/>
        <w:t>_______________</w:t>
      </w:r>
      <w:r w:rsidR="00D60E2B">
        <w:rPr>
          <w:rFonts w:eastAsiaTheme="minorEastAsia"/>
        </w:rPr>
        <w:br/>
      </w:r>
    </w:p>
    <w:p w:rsidR="00135F1E" w:rsidRPr="00135F1E" w:rsidRDefault="00814951" w:rsidP="00322B2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 w:rsidR="00135F1E">
        <w:rPr>
          <w:rFonts w:eastAsiaTheme="minorEastAsia"/>
        </w:rPr>
        <w:tab/>
        <w:t>_______________</w:t>
      </w:r>
      <w:r w:rsidR="00D60E2B">
        <w:rPr>
          <w:rFonts w:eastAsiaTheme="minorEastAsia"/>
        </w:rPr>
        <w:br/>
      </w:r>
    </w:p>
    <w:p w:rsidR="00135F1E" w:rsidRDefault="00814951" w:rsidP="00322B2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×4</m:t>
        </m:r>
      </m:oMath>
      <w:r w:rsidR="00135F1E">
        <w:rPr>
          <w:rFonts w:eastAsiaTheme="minorEastAsia"/>
        </w:rPr>
        <w:tab/>
        <w:t>_______________</w:t>
      </w:r>
      <w:r w:rsidR="00D60E2B">
        <w:rPr>
          <w:rFonts w:eastAsiaTheme="minorEastAsia"/>
        </w:rPr>
        <w:br/>
      </w:r>
    </w:p>
    <w:p w:rsidR="00135F1E" w:rsidRDefault="00814951" w:rsidP="00322B2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125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35F1E">
        <w:rPr>
          <w:rFonts w:eastAsiaTheme="minorEastAsia"/>
        </w:rPr>
        <w:tab/>
        <w:t>_______________</w:t>
      </w:r>
      <w:r w:rsidR="00D60E2B">
        <w:rPr>
          <w:rFonts w:eastAsiaTheme="minorEastAsia"/>
        </w:rPr>
        <w:br/>
      </w:r>
    </w:p>
    <w:p w:rsidR="0082615D" w:rsidRPr="00D60E2B" w:rsidRDefault="00814951" w:rsidP="0082615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 w:rsidR="00135F1E">
        <w:rPr>
          <w:rFonts w:eastAsiaTheme="minorEastAsia"/>
        </w:rPr>
        <w:tab/>
      </w:r>
      <w:r w:rsidR="00135F1E">
        <w:rPr>
          <w:rFonts w:eastAsiaTheme="minorEastAsia"/>
        </w:rPr>
        <w:tab/>
        <w:t>_______________</w:t>
      </w:r>
    </w:p>
    <w:p w:rsidR="00135F1E" w:rsidRPr="00135F1E" w:rsidRDefault="00135F1E" w:rsidP="0082615D">
      <w:pPr>
        <w:rPr>
          <w:b/>
        </w:rPr>
      </w:pPr>
      <w:r w:rsidRPr="00135F1E">
        <w:rPr>
          <w:b/>
        </w:rPr>
        <w:t>Part D</w:t>
      </w:r>
    </w:p>
    <w:p w:rsidR="004F2FEF" w:rsidRPr="00135F1E" w:rsidRDefault="004F2FEF" w:rsidP="0082615D">
      <w:pPr>
        <w:rPr>
          <w:b/>
        </w:rPr>
      </w:pPr>
      <w:r w:rsidRPr="00135F1E">
        <w:rPr>
          <w:b/>
        </w:rPr>
        <w:t xml:space="preserve">By using the approach above of converting power expressions to the same base, solve for x. </w:t>
      </w:r>
      <w:r w:rsidR="00135F1E" w:rsidRPr="00135F1E">
        <w:rPr>
          <w:b/>
        </w:rPr>
        <w:t>(</w:t>
      </w:r>
      <w:r w:rsidRPr="00135F1E">
        <w:rPr>
          <w:b/>
        </w:rPr>
        <w:t xml:space="preserve">Note that when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</m:sSup>
      </m:oMath>
      <w:r w:rsidRPr="00135F1E">
        <w:rPr>
          <w:rFonts w:eastAsiaTheme="minorEastAsia"/>
          <w:b/>
        </w:rPr>
        <w:t xml:space="preserve"> then </w:t>
      </w:r>
      <m:oMath>
        <m:r>
          <m:rPr>
            <m:sty m:val="bi"/>
          </m:rPr>
          <w:rPr>
            <w:rFonts w:ascii="Cambria Math" w:eastAsiaTheme="minorEastAsia" w:hAnsi="Cambria Math"/>
          </w:rPr>
          <m:t>b=c</m:t>
        </m:r>
      </m:oMath>
      <w:r w:rsidR="00135F1E" w:rsidRPr="00135F1E">
        <w:rPr>
          <w:rFonts w:eastAsiaTheme="minorEastAsia"/>
          <w:b/>
        </w:rPr>
        <w:t xml:space="preserve"> </w:t>
      </w:r>
      <w:r w:rsidRPr="00135F1E">
        <w:rPr>
          <w:rFonts w:eastAsiaTheme="minorEastAsia"/>
          <w:b/>
        </w:rPr>
        <w:t>and vice versa</w:t>
      </w:r>
      <w:r w:rsidR="00135F1E" w:rsidRPr="00135F1E">
        <w:rPr>
          <w:rFonts w:eastAsiaTheme="minorEastAsia"/>
          <w:b/>
        </w:rPr>
        <w:t xml:space="preserve">, e.g. if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 w:rsidR="00135F1E" w:rsidRPr="00135F1E">
        <w:rPr>
          <w:rFonts w:eastAsiaTheme="minorEastAsia"/>
          <w:b/>
        </w:rPr>
        <w:t xml:space="preserve"> then </w:t>
      </w:r>
      <m:oMath>
        <m:r>
          <m:rPr>
            <m:sty m:val="bi"/>
          </m:rPr>
          <w:rPr>
            <w:rFonts w:ascii="Cambria Math" w:eastAsiaTheme="minorEastAsia" w:hAnsi="Cambria Math"/>
          </w:rPr>
          <m:t>x=3</m:t>
        </m:r>
      </m:oMath>
      <w:r w:rsidRPr="00135F1E">
        <w:rPr>
          <w:rFonts w:eastAsiaTheme="minorEastAsia"/>
          <w:b/>
        </w:rPr>
        <w:t>).</w:t>
      </w:r>
    </w:p>
    <w:p w:rsidR="004F2FEF" w:rsidRPr="00135F1E" w:rsidRDefault="004F2FEF" w:rsidP="0082615D">
      <w:pPr>
        <w:rPr>
          <w:i/>
        </w:rPr>
      </w:pPr>
      <w:r w:rsidRPr="00135F1E">
        <w:rPr>
          <w:i/>
        </w:rPr>
        <w:t xml:space="preserve">Example: 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, so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.Then 2x=6, so x=3</m:t>
        </m:r>
      </m:oMath>
      <w:r w:rsidRPr="00135F1E">
        <w:rPr>
          <w:rFonts w:eastAsiaTheme="minorEastAsia"/>
          <w:i/>
        </w:rPr>
        <w:t>.</w:t>
      </w:r>
    </w:p>
    <w:p w:rsidR="0082615D" w:rsidRPr="00D60E2B" w:rsidRDefault="00814951" w:rsidP="00D60E2B">
      <w:pPr>
        <w:pStyle w:val="ListParagraph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 w:rsidR="00D60E2B">
        <w:rPr>
          <w:rFonts w:eastAsiaTheme="minorEastAsia"/>
        </w:rPr>
        <w:tab/>
        <w:t>_____________</w:t>
      </w:r>
      <w:r w:rsidR="00D60E2B">
        <w:rPr>
          <w:rFonts w:eastAsiaTheme="minorEastAsia"/>
        </w:rPr>
        <w:br/>
      </w:r>
    </w:p>
    <w:p w:rsidR="00D60E2B" w:rsidRPr="00D60E2B" w:rsidRDefault="00814951" w:rsidP="00D60E2B">
      <w:pPr>
        <w:pStyle w:val="ListParagraph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D60E2B">
        <w:rPr>
          <w:rFonts w:eastAsiaTheme="minorEastAsia"/>
        </w:rPr>
        <w:tab/>
        <w:t>_____________</w:t>
      </w:r>
      <w:r w:rsidR="00D60E2B">
        <w:rPr>
          <w:rFonts w:eastAsiaTheme="minorEastAsia"/>
        </w:rPr>
        <w:br/>
      </w:r>
    </w:p>
    <w:p w:rsidR="00D60E2B" w:rsidRPr="00D60E2B" w:rsidRDefault="00814951" w:rsidP="00D60E2B">
      <w:pPr>
        <w:pStyle w:val="ListParagraph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2x+1</m:t>
            </m:r>
          </m:sup>
        </m:sSup>
      </m:oMath>
      <w:r w:rsidR="00D60E2B">
        <w:rPr>
          <w:rFonts w:eastAsiaTheme="minorEastAsia"/>
        </w:rPr>
        <w:tab/>
        <w:t>_____________</w:t>
      </w:r>
      <w:r w:rsidR="00D60E2B">
        <w:rPr>
          <w:rFonts w:eastAsiaTheme="minorEastAsia"/>
        </w:rPr>
        <w:br/>
      </w:r>
    </w:p>
    <w:p w:rsidR="00D60E2B" w:rsidRPr="006A2F75" w:rsidRDefault="00814951" w:rsidP="00D60E2B">
      <w:pPr>
        <w:pStyle w:val="ListParagraph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2x-1</m:t>
            </m:r>
          </m:sup>
        </m:sSup>
      </m:oMath>
      <w:r w:rsidR="006A2F75">
        <w:rPr>
          <w:rFonts w:eastAsiaTheme="minorEastAsia"/>
        </w:rPr>
        <w:tab/>
        <w:t>_____________</w:t>
      </w:r>
    </w:p>
    <w:p w:rsidR="006A2F75" w:rsidRDefault="006A2F75" w:rsidP="006A2F75"/>
    <w:p w:rsidR="006A2F75" w:rsidRDefault="006A2F75" w:rsidP="006A2F75">
      <w:pPr>
        <w:sectPr w:rsidR="006A2F75" w:rsidSect="00135F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F35F3" w:rsidRDefault="00FF35F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6A2F75" w:rsidRPr="0039798F" w:rsidRDefault="006A2F75" w:rsidP="006A2F75">
      <w:pPr>
        <w:jc w:val="center"/>
        <w:rPr>
          <w:b/>
          <w:sz w:val="32"/>
          <w:szCs w:val="32"/>
        </w:rPr>
      </w:pPr>
      <w:r w:rsidRPr="0039798F">
        <w:rPr>
          <w:b/>
          <w:sz w:val="32"/>
          <w:szCs w:val="32"/>
        </w:rPr>
        <w:lastRenderedPageBreak/>
        <w:t>Indices Homework Answers</w:t>
      </w:r>
    </w:p>
    <w:p w:rsidR="006A2F75" w:rsidRDefault="006A2F75" w:rsidP="006A2F75">
      <w:pPr>
        <w:rPr>
          <w:b/>
        </w:rPr>
        <w:sectPr w:rsidR="006A2F75" w:rsidSect="006A2F7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A2F75" w:rsidRPr="00135F1E" w:rsidRDefault="006A2F75" w:rsidP="006A2F75">
      <w:pPr>
        <w:rPr>
          <w:b/>
        </w:rPr>
      </w:pPr>
      <w:r w:rsidRPr="00135F1E">
        <w:rPr>
          <w:b/>
        </w:rPr>
        <w:lastRenderedPageBreak/>
        <w:t>Part A – Simplify the following (leaving your answers in power form)</w:t>
      </w:r>
    </w:p>
    <w:p w:rsidR="006A2F75" w:rsidRPr="0082615D" w:rsidRDefault="00814951" w:rsidP="006A2F75">
      <w:pPr>
        <w:pStyle w:val="ListParagraph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A2F75">
        <w:rPr>
          <w:rFonts w:eastAsiaTheme="minorEastAsia"/>
        </w:rPr>
        <w:t xml:space="preserve"> </w:t>
      </w:r>
      <w:r w:rsidR="006A2F7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6A2F75">
        <w:rPr>
          <w:rFonts w:eastAsiaTheme="minorEastAsia"/>
        </w:rPr>
        <w:br/>
      </w:r>
    </w:p>
    <w:p w:rsidR="006A2F75" w:rsidRPr="0082615D" w:rsidRDefault="00814951" w:rsidP="006A2F75">
      <w:pPr>
        <w:pStyle w:val="ListParagraph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  <w:r w:rsidR="006A2F75">
        <w:rPr>
          <w:rFonts w:eastAsiaTheme="minorEastAsia"/>
        </w:rPr>
        <w:t xml:space="preserve">           </w:t>
      </w:r>
      <w:r w:rsidR="006A2F7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6A2F75">
        <w:rPr>
          <w:rFonts w:eastAsiaTheme="minorEastAsia"/>
        </w:rPr>
        <w:br/>
      </w:r>
    </w:p>
    <w:p w:rsidR="006A2F75" w:rsidRPr="0082615D" w:rsidRDefault="00814951" w:rsidP="006A2F75">
      <w:pPr>
        <w:pStyle w:val="ListParagraph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A2F75">
        <w:rPr>
          <w:rFonts w:eastAsiaTheme="minorEastAsia"/>
        </w:rPr>
        <w:t xml:space="preserve"> </w:t>
      </w:r>
      <w:r w:rsidR="006A2F7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</m:oMath>
      <w:r w:rsidR="006A2F75">
        <w:rPr>
          <w:rFonts w:eastAsiaTheme="minorEastAsia"/>
        </w:rPr>
        <w:br/>
      </w:r>
    </w:p>
    <w:p w:rsidR="006A2F75" w:rsidRPr="0082615D" w:rsidRDefault="00814951" w:rsidP="006A2F75">
      <w:pPr>
        <w:pStyle w:val="ListParagraph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6A2F75">
        <w:rPr>
          <w:rFonts w:eastAsiaTheme="minorEastAsia"/>
        </w:rPr>
        <w:t xml:space="preserve">    </w:t>
      </w:r>
      <w:r w:rsidR="006A2F75">
        <w:rPr>
          <w:rFonts w:eastAsiaTheme="minorEastAsia"/>
        </w:rPr>
        <w:tab/>
      </w:r>
      <w:r w:rsidR="006A2F7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24</m:t>
            </m:r>
          </m:sup>
        </m:sSup>
      </m:oMath>
      <w:r w:rsidR="006A2F75">
        <w:rPr>
          <w:rFonts w:eastAsiaTheme="minorEastAsia"/>
        </w:rPr>
        <w:br/>
      </w:r>
    </w:p>
    <w:p w:rsidR="006A2F75" w:rsidRPr="00D60E2B" w:rsidRDefault="00814951" w:rsidP="006A2F75">
      <w:pPr>
        <w:pStyle w:val="ListParagraph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A2F75">
        <w:rPr>
          <w:rFonts w:eastAsiaTheme="minorEastAsia"/>
        </w:rPr>
        <w:t xml:space="preserve">        </w:t>
      </w:r>
      <w:r w:rsidR="006A2F75">
        <w:rPr>
          <w:rFonts w:eastAsiaTheme="minorEastAsia"/>
        </w:rPr>
        <w:tab/>
      </w:r>
      <w:r w:rsidR="006A2F7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3x-</m:t>
            </m:r>
            <m:r>
              <w:rPr>
                <w:rFonts w:ascii="Cambria Math" w:eastAsiaTheme="minorEastAsia" w:hAnsi="Cambria Math"/>
              </w:rPr>
              <m:t>1</m:t>
            </m:r>
            <w:bookmarkStart w:id="0" w:name="_GoBack"/>
            <w:bookmarkEnd w:id="0"/>
          </m:sup>
        </m:sSup>
      </m:oMath>
      <w:r w:rsidR="006A2F75">
        <w:rPr>
          <w:rFonts w:eastAsiaTheme="minorEastAsia"/>
        </w:rPr>
        <w:br/>
      </w:r>
    </w:p>
    <w:p w:rsidR="006A2F75" w:rsidRPr="0082615D" w:rsidRDefault="00814951" w:rsidP="006A2F75">
      <w:pPr>
        <w:pStyle w:val="ListParagraph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6A2F75">
        <w:rPr>
          <w:rFonts w:eastAsiaTheme="minorEastAsia"/>
        </w:rPr>
        <w:tab/>
      </w:r>
      <w:r w:rsidR="006A2F7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=1</m:t>
        </m:r>
      </m:oMath>
    </w:p>
    <w:p w:rsidR="006A2F75" w:rsidRPr="00135F1E" w:rsidRDefault="006A2F75" w:rsidP="006A2F75">
      <w:pPr>
        <w:rPr>
          <w:b/>
        </w:rPr>
      </w:pPr>
      <w:r w:rsidRPr="00135F1E">
        <w:rPr>
          <w:b/>
        </w:rPr>
        <w:t>Part B – Simplify the following (dealing with negative integers where appropriate)</w:t>
      </w:r>
    </w:p>
    <w:p w:rsidR="006A2F75" w:rsidRPr="0082615D" w:rsidRDefault="00814951" w:rsidP="00C90C76">
      <w:pPr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A2F75">
        <w:rPr>
          <w:rFonts w:eastAsiaTheme="minorEastAsia"/>
        </w:rPr>
        <w:t xml:space="preserve">  </w:t>
      </w:r>
      <w:r w:rsidR="006A2F7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:rsidR="006A2F75" w:rsidRPr="0082615D" w:rsidRDefault="00814951" w:rsidP="00C90C76">
      <w:pPr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="006A2F75">
        <w:rPr>
          <w:rFonts w:eastAsiaTheme="minorEastAsia"/>
        </w:rPr>
        <w:tab/>
      </w:r>
      <w:r w:rsidR="006A2F7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</w:p>
    <w:p w:rsidR="006A2F75" w:rsidRPr="0082615D" w:rsidRDefault="00814951" w:rsidP="00C90C76">
      <w:pPr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6A2F75">
        <w:rPr>
          <w:rFonts w:eastAsiaTheme="minorEastAsia"/>
        </w:rPr>
        <w:tab/>
      </w:r>
      <w:r w:rsidR="006A2F7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:rsidR="006A2F75" w:rsidRPr="0082615D" w:rsidRDefault="00814951" w:rsidP="00C90C76">
      <w:pPr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 xml:space="preserve"> ×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</m:oMath>
      <w:r w:rsidR="006A2F75">
        <w:rPr>
          <w:rFonts w:eastAsiaTheme="minorEastAsia"/>
        </w:rPr>
        <w:tab/>
      </w:r>
      <w:r w:rsidR="006A2F7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6A2F75" w:rsidRPr="00322B21" w:rsidRDefault="00814951" w:rsidP="00C90C76">
      <w:pPr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A2F7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24</m:t>
            </m:r>
          </m:sup>
        </m:sSup>
      </m:oMath>
    </w:p>
    <w:p w:rsidR="006A2F75" w:rsidRPr="00322B21" w:rsidRDefault="00814951" w:rsidP="00C90C76">
      <w:pPr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A2F75">
        <w:rPr>
          <w:rFonts w:eastAsiaTheme="minorEastAsia"/>
        </w:rPr>
        <w:tab/>
      </w:r>
      <w:r w:rsidR="006A2F7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6x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:rsidR="006A2F75" w:rsidRDefault="006A2F75" w:rsidP="006A2F75">
      <w:pPr>
        <w:rPr>
          <w:b/>
        </w:rPr>
      </w:pPr>
    </w:p>
    <w:p w:rsidR="006A2F75" w:rsidRDefault="006A2F75" w:rsidP="006A2F75">
      <w:pPr>
        <w:rPr>
          <w:b/>
        </w:rPr>
      </w:pPr>
    </w:p>
    <w:p w:rsidR="006A2F75" w:rsidRDefault="006A2F75" w:rsidP="006A2F75">
      <w:pPr>
        <w:rPr>
          <w:b/>
        </w:rPr>
      </w:pPr>
    </w:p>
    <w:p w:rsidR="006A2F75" w:rsidRDefault="006A2F75" w:rsidP="006A2F75">
      <w:pPr>
        <w:rPr>
          <w:b/>
        </w:rPr>
      </w:pPr>
    </w:p>
    <w:p w:rsidR="006A2F75" w:rsidRDefault="006A2F75" w:rsidP="006A2F75">
      <w:pPr>
        <w:rPr>
          <w:b/>
        </w:rPr>
      </w:pPr>
    </w:p>
    <w:p w:rsidR="006A2F75" w:rsidRDefault="006A2F75" w:rsidP="006A2F75">
      <w:pPr>
        <w:rPr>
          <w:b/>
        </w:rPr>
      </w:pPr>
    </w:p>
    <w:p w:rsidR="006A2F75" w:rsidRDefault="006A2F75" w:rsidP="006A2F75">
      <w:pPr>
        <w:rPr>
          <w:b/>
        </w:rPr>
      </w:pPr>
    </w:p>
    <w:p w:rsidR="006A2F75" w:rsidRPr="00135F1E" w:rsidRDefault="006A2F75" w:rsidP="006A2F75">
      <w:pPr>
        <w:rPr>
          <w:b/>
        </w:rPr>
      </w:pPr>
      <w:r w:rsidRPr="00135F1E">
        <w:rPr>
          <w:b/>
        </w:rPr>
        <w:lastRenderedPageBreak/>
        <w:t>Part C</w:t>
      </w:r>
    </w:p>
    <w:p w:rsidR="006A2F75" w:rsidRPr="00322B21" w:rsidRDefault="00814951" w:rsidP="00C90C76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6A2F75">
        <w:rPr>
          <w:rFonts w:eastAsiaTheme="minorEastAsia"/>
        </w:rPr>
        <w:tab/>
      </w:r>
      <w:r w:rsidR="00C90C7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6A2F75">
        <w:rPr>
          <w:rFonts w:eastAsiaTheme="minorEastAsia"/>
        </w:rPr>
        <w:br/>
      </w:r>
    </w:p>
    <w:p w:rsidR="006A2F75" w:rsidRPr="00135F1E" w:rsidRDefault="00814951" w:rsidP="00C90C76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6A2F75">
        <w:rPr>
          <w:rFonts w:eastAsiaTheme="minorEastAsia"/>
        </w:rPr>
        <w:tab/>
      </w:r>
      <w:r w:rsidR="006A2F75">
        <w:rPr>
          <w:rFonts w:eastAsiaTheme="minorEastAsia"/>
        </w:rPr>
        <w:tab/>
      </w:r>
      <w:r w:rsidR="008242B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 w:rsidR="006A2F75">
        <w:rPr>
          <w:rFonts w:eastAsiaTheme="minorEastAsia"/>
        </w:rPr>
        <w:br/>
      </w:r>
    </w:p>
    <w:p w:rsidR="006A2F75" w:rsidRPr="00135F1E" w:rsidRDefault="00814951" w:rsidP="00C90C76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 w:rsidR="006A2F75">
        <w:rPr>
          <w:rFonts w:eastAsiaTheme="minorEastAsia"/>
        </w:rPr>
        <w:tab/>
      </w:r>
      <w:r w:rsidR="008242B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29</m:t>
            </m:r>
          </m:sup>
        </m:sSup>
      </m:oMath>
      <w:r w:rsidR="006A2F75">
        <w:rPr>
          <w:rFonts w:eastAsiaTheme="minorEastAsia"/>
        </w:rPr>
        <w:br/>
      </w:r>
    </w:p>
    <w:p w:rsidR="006A2F75" w:rsidRDefault="00814951" w:rsidP="00C90C76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×4</m:t>
        </m:r>
      </m:oMath>
      <w:r w:rsidR="006A2F75">
        <w:rPr>
          <w:rFonts w:eastAsiaTheme="minorEastAsia"/>
        </w:rPr>
        <w:tab/>
      </w:r>
      <w:r w:rsidR="008242B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</m:oMath>
      <w:r w:rsidR="006A2F75">
        <w:rPr>
          <w:rFonts w:eastAsiaTheme="minorEastAsia"/>
        </w:rPr>
        <w:br/>
      </w:r>
    </w:p>
    <w:p w:rsidR="006A2F75" w:rsidRDefault="00814951" w:rsidP="00C90C76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125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6A2F75">
        <w:rPr>
          <w:rFonts w:eastAsiaTheme="minorEastAsia"/>
        </w:rPr>
        <w:tab/>
      </w:r>
      <w:r w:rsidR="008242B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6A2F75">
        <w:rPr>
          <w:rFonts w:eastAsiaTheme="minorEastAsia"/>
        </w:rPr>
        <w:br/>
      </w:r>
    </w:p>
    <w:p w:rsidR="006A2F75" w:rsidRPr="00D60E2B" w:rsidRDefault="00814951" w:rsidP="00C90C76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 w:rsidR="006A2F75">
        <w:rPr>
          <w:rFonts w:eastAsiaTheme="minorEastAsia"/>
        </w:rPr>
        <w:tab/>
      </w:r>
      <w:r w:rsidR="008242BA">
        <w:rPr>
          <w:rFonts w:eastAsiaTheme="minorEastAsia"/>
        </w:rPr>
        <w:tab/>
      </w:r>
      <w:r w:rsidR="008242B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8242BA">
        <w:rPr>
          <w:rFonts w:eastAsiaTheme="minorEastAsia"/>
        </w:rPr>
        <w:br/>
      </w:r>
    </w:p>
    <w:p w:rsidR="006A2F75" w:rsidRPr="00135F1E" w:rsidRDefault="006A2F75" w:rsidP="006A2F75">
      <w:pPr>
        <w:rPr>
          <w:b/>
        </w:rPr>
      </w:pPr>
      <w:r w:rsidRPr="00135F1E">
        <w:rPr>
          <w:b/>
        </w:rPr>
        <w:t>Part D</w:t>
      </w:r>
    </w:p>
    <w:p w:rsidR="006A2F75" w:rsidRPr="00D60E2B" w:rsidRDefault="00814951" w:rsidP="008242BA">
      <w:pPr>
        <w:pStyle w:val="ListParagraph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 w:rsidR="006A2F75">
        <w:rPr>
          <w:rFonts w:eastAsiaTheme="minorEastAsia"/>
        </w:rPr>
        <w:tab/>
      </w:r>
      <w:r w:rsidR="008242B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x=16</m:t>
        </m:r>
      </m:oMath>
      <w:r w:rsidR="006A2F75">
        <w:rPr>
          <w:rFonts w:eastAsiaTheme="minorEastAsia"/>
        </w:rPr>
        <w:br/>
      </w:r>
    </w:p>
    <w:p w:rsidR="006A2F75" w:rsidRPr="00D60E2B" w:rsidRDefault="00814951" w:rsidP="008242BA">
      <w:pPr>
        <w:pStyle w:val="ListParagraph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6A2F75">
        <w:rPr>
          <w:rFonts w:eastAsiaTheme="minorEastAsia"/>
        </w:rPr>
        <w:tab/>
      </w:r>
      <w:r w:rsidR="008242B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x=4</m:t>
        </m:r>
      </m:oMath>
      <w:r w:rsidR="006A2F75">
        <w:rPr>
          <w:rFonts w:eastAsiaTheme="minorEastAsia"/>
        </w:rPr>
        <w:br/>
      </w:r>
    </w:p>
    <w:p w:rsidR="006A2F75" w:rsidRPr="00D60E2B" w:rsidRDefault="00814951" w:rsidP="008242BA">
      <w:pPr>
        <w:pStyle w:val="ListParagraph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2x+1</m:t>
            </m:r>
          </m:sup>
        </m:sSup>
      </m:oMath>
      <w:r w:rsidR="006A2F75">
        <w:rPr>
          <w:rFonts w:eastAsiaTheme="minorEastAsia"/>
        </w:rPr>
        <w:tab/>
      </w:r>
      <w:r w:rsidR="008242B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x=1</m:t>
        </m:r>
      </m:oMath>
      <w:r w:rsidR="006A2F75">
        <w:rPr>
          <w:rFonts w:eastAsiaTheme="minorEastAsia"/>
        </w:rPr>
        <w:br/>
      </w:r>
    </w:p>
    <w:p w:rsidR="006A2F75" w:rsidRPr="006A2F75" w:rsidRDefault="00814951" w:rsidP="008242BA">
      <w:pPr>
        <w:pStyle w:val="ListParagraph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2x-1</m:t>
            </m:r>
          </m:sup>
        </m:sSup>
      </m:oMath>
      <w:r w:rsidR="006A2F75">
        <w:rPr>
          <w:rFonts w:eastAsiaTheme="minorEastAsia"/>
        </w:rPr>
        <w:tab/>
      </w:r>
      <w:r w:rsidR="008242B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6A2F75" w:rsidRDefault="006A2F75" w:rsidP="006A2F75"/>
    <w:sectPr w:rsidR="006A2F75" w:rsidSect="00135F1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53D" w:rsidRDefault="0044453D" w:rsidP="006A2F75">
      <w:pPr>
        <w:spacing w:after="0" w:line="240" w:lineRule="auto"/>
      </w:pPr>
      <w:r>
        <w:separator/>
      </w:r>
    </w:p>
  </w:endnote>
  <w:endnote w:type="continuationSeparator" w:id="0">
    <w:p w:rsidR="0044453D" w:rsidRDefault="0044453D" w:rsidP="006A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F75" w:rsidRDefault="006A2F75">
    <w:pPr>
      <w:pStyle w:val="Footer"/>
    </w:pPr>
    <w:r>
      <w:t>www.drfrostmaths.com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53D" w:rsidRDefault="0044453D" w:rsidP="006A2F75">
      <w:pPr>
        <w:spacing w:after="0" w:line="240" w:lineRule="auto"/>
      </w:pPr>
      <w:r>
        <w:separator/>
      </w:r>
    </w:p>
  </w:footnote>
  <w:footnote w:type="continuationSeparator" w:id="0">
    <w:p w:rsidR="0044453D" w:rsidRDefault="0044453D" w:rsidP="006A2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C4412"/>
    <w:multiLevelType w:val="hybridMultilevel"/>
    <w:tmpl w:val="FC9EC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45969"/>
    <w:multiLevelType w:val="hybridMultilevel"/>
    <w:tmpl w:val="30361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2082C"/>
    <w:multiLevelType w:val="hybridMultilevel"/>
    <w:tmpl w:val="4308E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047F2"/>
    <w:multiLevelType w:val="hybridMultilevel"/>
    <w:tmpl w:val="7576D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00F39"/>
    <w:multiLevelType w:val="hybridMultilevel"/>
    <w:tmpl w:val="4308E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A29AA"/>
    <w:multiLevelType w:val="hybridMultilevel"/>
    <w:tmpl w:val="7576D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F0D97"/>
    <w:multiLevelType w:val="hybridMultilevel"/>
    <w:tmpl w:val="FC9EC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41D60"/>
    <w:multiLevelType w:val="hybridMultilevel"/>
    <w:tmpl w:val="30361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615D"/>
    <w:rsid w:val="00135F1E"/>
    <w:rsid w:val="00322B21"/>
    <w:rsid w:val="0039798F"/>
    <w:rsid w:val="0044453D"/>
    <w:rsid w:val="004F2FEF"/>
    <w:rsid w:val="00545117"/>
    <w:rsid w:val="00572F1D"/>
    <w:rsid w:val="006A2F75"/>
    <w:rsid w:val="00814951"/>
    <w:rsid w:val="008242BA"/>
    <w:rsid w:val="0082615D"/>
    <w:rsid w:val="008B265D"/>
    <w:rsid w:val="00A62629"/>
    <w:rsid w:val="00C90C76"/>
    <w:rsid w:val="00D60E2B"/>
    <w:rsid w:val="00FF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61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1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2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2F75"/>
  </w:style>
  <w:style w:type="paragraph" w:styleId="Footer">
    <w:name w:val="footer"/>
    <w:basedOn w:val="Normal"/>
    <w:link w:val="FooterChar"/>
    <w:uiPriority w:val="99"/>
    <w:semiHidden/>
    <w:unhideWhenUsed/>
    <w:rsid w:val="006A2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F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C2F13C-95AC-4023-BAF4-CA25500D1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20A5808F</Template>
  <TotalTime>510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jamf</dc:creator>
  <cp:lastModifiedBy>Frost J</cp:lastModifiedBy>
  <cp:revision>7</cp:revision>
  <dcterms:created xsi:type="dcterms:W3CDTF">2013-03-21T21:50:00Z</dcterms:created>
  <dcterms:modified xsi:type="dcterms:W3CDTF">2013-03-25T14:31:00Z</dcterms:modified>
</cp:coreProperties>
</file>