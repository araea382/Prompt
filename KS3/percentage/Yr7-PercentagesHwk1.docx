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EE" w:rsidRPr="009A6DDB" w:rsidRDefault="00251D74">
      <w:pPr>
        <w:rPr>
          <w:b/>
        </w:rPr>
      </w:pPr>
      <w:r w:rsidRPr="009A6DDB">
        <w:rPr>
          <w:b/>
        </w:rPr>
        <w:t>Year 7 Percentages Homework – Basic Percentages</w:t>
      </w:r>
    </w:p>
    <w:p w:rsidR="00251D74" w:rsidRDefault="00251D74">
      <w:r>
        <w:t>Ensure full working is shown.</w:t>
      </w:r>
    </w:p>
    <w:p w:rsidR="009A6DDB" w:rsidRDefault="009A6DDB" w:rsidP="00251D74">
      <w:pPr>
        <w:pStyle w:val="ListParagraph"/>
        <w:numPr>
          <w:ilvl w:val="0"/>
          <w:numId w:val="1"/>
        </w:numPr>
      </w:pPr>
      <w:r>
        <w:t>Calculate (using a non-calculator method) 38% of 350.</w:t>
      </w:r>
    </w:p>
    <w:p w:rsidR="00251D74" w:rsidRDefault="00251D74" w:rsidP="00251D74">
      <w:pPr>
        <w:pStyle w:val="ListParagraph"/>
        <w:numPr>
          <w:ilvl w:val="0"/>
          <w:numId w:val="1"/>
        </w:numPr>
      </w:pPr>
      <w:r>
        <w:t>A car originally worth £30,000 falls in value by 22%. What is its new value?</w:t>
      </w:r>
    </w:p>
    <w:p w:rsidR="00251D74" w:rsidRDefault="00251D74" w:rsidP="00251D74">
      <w:pPr>
        <w:pStyle w:val="ListParagraph"/>
        <w:numPr>
          <w:ilvl w:val="0"/>
          <w:numId w:val="1"/>
        </w:numPr>
      </w:pPr>
      <w:r>
        <w:t>What is 20% of 30% of 40% of 125?</w:t>
      </w:r>
    </w:p>
    <w:p w:rsidR="00251D74" w:rsidRDefault="00251D74" w:rsidP="00251D74">
      <w:pPr>
        <w:pStyle w:val="ListParagraph"/>
        <w:numPr>
          <w:ilvl w:val="0"/>
          <w:numId w:val="1"/>
        </w:numPr>
      </w:pPr>
      <w:r>
        <w:t>Max successfully completed 5 of his 13 chores. What percentage is tha</w:t>
      </w:r>
      <w:bookmarkStart w:id="0" w:name="_GoBack"/>
      <w:bookmarkEnd w:id="0"/>
      <w:r>
        <w:t>t? Give your answer correct to 2 decimal places.</w:t>
      </w:r>
    </w:p>
    <w:p w:rsidR="00251D74" w:rsidRDefault="00251D74" w:rsidP="00251D74">
      <w:pPr>
        <w:pStyle w:val="ListParagraph"/>
        <w:numPr>
          <w:ilvl w:val="0"/>
          <w:numId w:val="1"/>
        </w:numPr>
      </w:pPr>
      <w:r>
        <w:t>The population of Tiffin Boys increased from 1025 to 1165 from one year to the next. What percentage increase was this?</w:t>
      </w:r>
    </w:p>
    <w:p w:rsidR="00251D74" w:rsidRDefault="00251D74" w:rsidP="00251D74">
      <w:pPr>
        <w:pStyle w:val="ListParagraph"/>
        <w:numPr>
          <w:ilvl w:val="0"/>
          <w:numId w:val="1"/>
        </w:numPr>
      </w:pPr>
      <w:r>
        <w:t xml:space="preserve">Bob ate 7 pies an hour continuously over the period of a week. </w:t>
      </w:r>
      <w:r w:rsidR="009A6DDB">
        <w:t>Dave ate 8 pies an hour over the period of 5 days. What percentage less pies did Dave eat than Bob?</w:t>
      </w:r>
    </w:p>
    <w:p w:rsidR="00251D74" w:rsidRDefault="00251D74" w:rsidP="00251D74">
      <w:pPr>
        <w:pStyle w:val="ListParagraph"/>
        <w:numPr>
          <w:ilvl w:val="0"/>
          <w:numId w:val="1"/>
        </w:numPr>
      </w:pPr>
      <w:r>
        <w:t>A square with area 100cm</w:t>
      </w:r>
      <w:r w:rsidRPr="00251D74">
        <w:rPr>
          <w:vertAlign w:val="superscript"/>
        </w:rPr>
        <w:t>2</w:t>
      </w:r>
      <w:r>
        <w:t xml:space="preserve"> has its length and width each increased by 10%. What is its new area? (Be careful!)</w:t>
      </w:r>
    </w:p>
    <w:p w:rsidR="009A6DDB" w:rsidRDefault="009A6DDB" w:rsidP="009A6DDB">
      <w:pPr>
        <w:pStyle w:val="ListParagraph"/>
        <w:numPr>
          <w:ilvl w:val="0"/>
          <w:numId w:val="4"/>
        </w:numPr>
      </w:pPr>
      <w:r>
        <w:t xml:space="preserve"> </w:t>
      </w:r>
      <w:r>
        <w:t>[IMC 2000 Q20] The populations of five cities A, B, C, D, E in 1988 and 1998 are shown on these scales.</w:t>
      </w:r>
      <w:r>
        <w:br/>
      </w:r>
      <w:r>
        <w:rPr>
          <w:noProof/>
          <w:lang w:eastAsia="en-GB"/>
        </w:rPr>
        <w:drawing>
          <wp:inline distT="0" distB="0" distL="0" distR="0" wp14:anchorId="7F804F16" wp14:editId="7866F30E">
            <wp:extent cx="3016250" cy="1146175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Which of the five cities showed the largest percentage increase in population from 1988 to 1998?</w:t>
      </w:r>
      <w:r>
        <w:br/>
        <w:t>A</w:t>
      </w:r>
      <w:r>
        <w:tab/>
      </w:r>
      <w:r>
        <w:tab/>
        <w:t>B</w:t>
      </w:r>
      <w:r>
        <w:tab/>
      </w:r>
      <w:r>
        <w:tab/>
        <w:t>C</w:t>
      </w:r>
      <w:r>
        <w:tab/>
      </w:r>
      <w:r>
        <w:tab/>
        <w:t>D</w:t>
      </w:r>
      <w:r>
        <w:tab/>
      </w:r>
      <w:r>
        <w:tab/>
        <w:t>E</w:t>
      </w:r>
      <w:r>
        <w:br/>
      </w:r>
      <w:r>
        <w:br/>
      </w:r>
    </w:p>
    <w:p w:rsidR="009A6DDB" w:rsidRPr="009A6DDB" w:rsidRDefault="009A6DDB" w:rsidP="009A6DDB">
      <w:pPr>
        <w:rPr>
          <w:b/>
        </w:rPr>
      </w:pPr>
      <w:r w:rsidRPr="009A6DDB">
        <w:rPr>
          <w:b/>
        </w:rPr>
        <w:t>Year 7 Percentages Homework – Basic Percentages</w:t>
      </w:r>
    </w:p>
    <w:p w:rsidR="009A6DDB" w:rsidRDefault="009A6DDB" w:rsidP="009A6DDB">
      <w:r>
        <w:t>Ensure full working is shown.</w:t>
      </w:r>
    </w:p>
    <w:p w:rsidR="009A6DDB" w:rsidRDefault="009A6DDB" w:rsidP="009A6DDB">
      <w:pPr>
        <w:pStyle w:val="ListParagraph"/>
        <w:numPr>
          <w:ilvl w:val="0"/>
          <w:numId w:val="2"/>
        </w:numPr>
      </w:pPr>
      <w:r>
        <w:t>Calculate (using a non-calculator method) 38% of 350.</w:t>
      </w:r>
    </w:p>
    <w:p w:rsidR="009A6DDB" w:rsidRDefault="009A6DDB" w:rsidP="009A6DDB">
      <w:pPr>
        <w:pStyle w:val="ListParagraph"/>
        <w:numPr>
          <w:ilvl w:val="0"/>
          <w:numId w:val="2"/>
        </w:numPr>
      </w:pPr>
      <w:r>
        <w:t>A car originally worth £30,000 falls in value by 22%. What is its new value?</w:t>
      </w:r>
    </w:p>
    <w:p w:rsidR="009A6DDB" w:rsidRDefault="009A6DDB" w:rsidP="009A6DDB">
      <w:pPr>
        <w:pStyle w:val="ListParagraph"/>
        <w:numPr>
          <w:ilvl w:val="0"/>
          <w:numId w:val="2"/>
        </w:numPr>
      </w:pPr>
      <w:r>
        <w:t>What is 20% of 30% of 40% of 125?</w:t>
      </w:r>
    </w:p>
    <w:p w:rsidR="009A6DDB" w:rsidRDefault="009A6DDB" w:rsidP="009A6DDB">
      <w:pPr>
        <w:pStyle w:val="ListParagraph"/>
        <w:numPr>
          <w:ilvl w:val="0"/>
          <w:numId w:val="2"/>
        </w:numPr>
      </w:pPr>
      <w:r>
        <w:t>Max successfully completed 5 of his 13 chores. What percentage is that? Give your answer correct to 2 decimal places.</w:t>
      </w:r>
    </w:p>
    <w:p w:rsidR="009A6DDB" w:rsidRDefault="009A6DDB" w:rsidP="009A6DDB">
      <w:pPr>
        <w:pStyle w:val="ListParagraph"/>
        <w:numPr>
          <w:ilvl w:val="0"/>
          <w:numId w:val="2"/>
        </w:numPr>
      </w:pPr>
      <w:r>
        <w:t>The population of Tiffin Boys increased from 1025 to 1165 from one year to the next. What percentage increase was this?</w:t>
      </w:r>
    </w:p>
    <w:p w:rsidR="009A6DDB" w:rsidRDefault="009A6DDB" w:rsidP="009A6DDB">
      <w:pPr>
        <w:pStyle w:val="ListParagraph"/>
        <w:numPr>
          <w:ilvl w:val="0"/>
          <w:numId w:val="2"/>
        </w:numPr>
      </w:pPr>
      <w:r>
        <w:t>Bob ate 7 pies an hour continuously over the period of a week. Dave ate 8 pies an hour over the period of 5 days. What percentage less pies did Dave eat than Bob?</w:t>
      </w:r>
    </w:p>
    <w:p w:rsidR="009A6DDB" w:rsidRDefault="009A6DDB" w:rsidP="009A6DDB">
      <w:pPr>
        <w:pStyle w:val="ListParagraph"/>
        <w:numPr>
          <w:ilvl w:val="0"/>
          <w:numId w:val="2"/>
        </w:numPr>
      </w:pPr>
      <w:r>
        <w:t>A square with area 100cm</w:t>
      </w:r>
      <w:r w:rsidRPr="00251D74">
        <w:rPr>
          <w:vertAlign w:val="superscript"/>
        </w:rPr>
        <w:t>2</w:t>
      </w:r>
      <w:r>
        <w:t xml:space="preserve"> has its length and width each increased by 10%. What is its new area? (Be careful!)</w:t>
      </w:r>
    </w:p>
    <w:p w:rsidR="009A6DDB" w:rsidRDefault="009A6DDB" w:rsidP="009A6DDB">
      <w:pPr>
        <w:pStyle w:val="ListParagraph"/>
        <w:numPr>
          <w:ilvl w:val="0"/>
          <w:numId w:val="6"/>
        </w:numPr>
      </w:pPr>
      <w:r>
        <w:t xml:space="preserve"> [IMC 2000 Q20] The populations of five cities A, B, C, D, E in 1988 and 1998 are shown on these scales.</w:t>
      </w:r>
      <w:r>
        <w:br/>
      </w:r>
      <w:r>
        <w:rPr>
          <w:noProof/>
          <w:lang w:eastAsia="en-GB"/>
        </w:rPr>
        <w:drawing>
          <wp:inline distT="0" distB="0" distL="0" distR="0" wp14:anchorId="47E20CD4" wp14:editId="4612F559">
            <wp:extent cx="3016250" cy="114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Which of the five cities showed the largest percentage increase in population from 1988 to 1998?</w:t>
      </w:r>
      <w:r>
        <w:br/>
      </w:r>
      <w:r>
        <w:t>A</w:t>
      </w:r>
      <w:r>
        <w:tab/>
      </w:r>
      <w:r>
        <w:tab/>
        <w:t>B</w:t>
      </w:r>
      <w:r>
        <w:tab/>
      </w:r>
      <w:r>
        <w:tab/>
        <w:t>C</w:t>
      </w:r>
      <w:r>
        <w:tab/>
      </w:r>
      <w:r>
        <w:tab/>
        <w:t>D</w:t>
      </w:r>
      <w:r>
        <w:tab/>
      </w:r>
      <w:r>
        <w:tab/>
        <w:t>E</w:t>
      </w:r>
    </w:p>
    <w:p w:rsidR="00AA2424" w:rsidRPr="009A6DDB" w:rsidRDefault="00AA2424" w:rsidP="00AA2424">
      <w:pPr>
        <w:rPr>
          <w:b/>
        </w:rPr>
      </w:pPr>
      <w:r w:rsidRPr="009A6DDB">
        <w:rPr>
          <w:b/>
        </w:rPr>
        <w:lastRenderedPageBreak/>
        <w:t>Year 7 Percentages Homework – Basic Percentages</w:t>
      </w:r>
    </w:p>
    <w:p w:rsidR="00AA2424" w:rsidRDefault="00AA2424" w:rsidP="00AA2424">
      <w:r>
        <w:t>Ensure full working is shown.</w:t>
      </w:r>
    </w:p>
    <w:p w:rsidR="00AA2424" w:rsidRDefault="00AA2424" w:rsidP="00AA2424">
      <w:pPr>
        <w:pStyle w:val="ListParagraph"/>
        <w:numPr>
          <w:ilvl w:val="0"/>
          <w:numId w:val="7"/>
        </w:numPr>
      </w:pPr>
      <w:r>
        <w:t>Calculate (using a non-calculator method) 38% of 350.</w:t>
      </w:r>
    </w:p>
    <w:p w:rsidR="00AA2424" w:rsidRDefault="00AA2424" w:rsidP="00AA2424">
      <w:pPr>
        <w:pStyle w:val="ListParagraph"/>
        <w:numPr>
          <w:ilvl w:val="0"/>
          <w:numId w:val="7"/>
        </w:numPr>
      </w:pPr>
      <w:r>
        <w:t>A car originally worth £30,000 falls in value by 22%. What is its new value?</w:t>
      </w:r>
    </w:p>
    <w:p w:rsidR="00AA2424" w:rsidRDefault="00AA2424" w:rsidP="00AA2424">
      <w:pPr>
        <w:pStyle w:val="ListParagraph"/>
        <w:numPr>
          <w:ilvl w:val="0"/>
          <w:numId w:val="7"/>
        </w:numPr>
      </w:pPr>
      <w:r>
        <w:t>What is 20% of 30% of 40% of 125?</w:t>
      </w:r>
    </w:p>
    <w:p w:rsidR="00AA2424" w:rsidRDefault="00AA2424" w:rsidP="00AA2424">
      <w:pPr>
        <w:pStyle w:val="ListParagraph"/>
        <w:numPr>
          <w:ilvl w:val="0"/>
          <w:numId w:val="7"/>
        </w:numPr>
      </w:pPr>
      <w:r>
        <w:t>Max successfully completed 5 of his 13 chores. What percentage is that? Give your answer correct to 2 decimal places.</w:t>
      </w:r>
    </w:p>
    <w:p w:rsidR="00AA2424" w:rsidRDefault="00AA2424" w:rsidP="00AA2424">
      <w:pPr>
        <w:pStyle w:val="ListParagraph"/>
        <w:numPr>
          <w:ilvl w:val="0"/>
          <w:numId w:val="7"/>
        </w:numPr>
      </w:pPr>
      <w:r>
        <w:t>The population of Tiffin Boys increased from 1025 to 1165 from one year to the next. What percentage increase was this?</w:t>
      </w:r>
    </w:p>
    <w:p w:rsidR="00AA2424" w:rsidRDefault="00AA2424" w:rsidP="00AA2424">
      <w:pPr>
        <w:pStyle w:val="ListParagraph"/>
        <w:numPr>
          <w:ilvl w:val="0"/>
          <w:numId w:val="7"/>
        </w:numPr>
      </w:pPr>
      <w:r>
        <w:t>Bob ate 7 pies an hour continuously over the period of a week. Dave ate 8 pies an hour over the period of 5 days. What percentage less pies did Dave eat than Bob?</w:t>
      </w:r>
    </w:p>
    <w:p w:rsidR="00AA2424" w:rsidRDefault="00AA2424" w:rsidP="00AA2424">
      <w:pPr>
        <w:pStyle w:val="ListParagraph"/>
        <w:numPr>
          <w:ilvl w:val="0"/>
          <w:numId w:val="7"/>
        </w:numPr>
      </w:pPr>
      <w:r>
        <w:t>A square with area 100cm</w:t>
      </w:r>
      <w:r w:rsidRPr="00251D74">
        <w:rPr>
          <w:vertAlign w:val="superscript"/>
        </w:rPr>
        <w:t>2</w:t>
      </w:r>
      <w:r>
        <w:t xml:space="preserve"> has its length and width each increased by 10%. What is its new area? (Be careful!)</w:t>
      </w:r>
    </w:p>
    <w:p w:rsidR="00AA2424" w:rsidRDefault="00AA2424" w:rsidP="00AA2424">
      <w:pPr>
        <w:pStyle w:val="ListParagraph"/>
        <w:numPr>
          <w:ilvl w:val="0"/>
          <w:numId w:val="4"/>
        </w:numPr>
      </w:pPr>
      <w:r>
        <w:t xml:space="preserve"> [IMC 2000 Q20] The populations of five cities A, B, C, D, E in 1988 and 1998 are shown on these scales.</w:t>
      </w:r>
      <w:r>
        <w:br/>
      </w:r>
      <w:r>
        <w:rPr>
          <w:noProof/>
          <w:lang w:eastAsia="en-GB"/>
        </w:rPr>
        <w:drawing>
          <wp:inline distT="0" distB="0" distL="0" distR="0" wp14:anchorId="6DA8B7EB" wp14:editId="7CA4A9E1">
            <wp:extent cx="3016250" cy="114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Which of the five cities showed the largest percentage increase in population from 1988 to 1998?</w:t>
      </w:r>
      <w:r>
        <w:br/>
        <w:t>A</w:t>
      </w:r>
      <w:r>
        <w:tab/>
      </w:r>
      <w:r>
        <w:tab/>
        <w:t>B</w:t>
      </w:r>
      <w:r>
        <w:tab/>
      </w:r>
      <w:r>
        <w:tab/>
        <w:t>C</w:t>
      </w:r>
      <w:r>
        <w:tab/>
      </w:r>
      <w:r>
        <w:tab/>
        <w:t>D</w:t>
      </w:r>
      <w:r>
        <w:tab/>
      </w:r>
      <w:r>
        <w:tab/>
        <w:t>E</w:t>
      </w:r>
      <w:r>
        <w:br/>
      </w:r>
      <w:r>
        <w:br/>
      </w:r>
    </w:p>
    <w:p w:rsidR="00AA2424" w:rsidRPr="009A6DDB" w:rsidRDefault="00AA2424" w:rsidP="00AA2424">
      <w:pPr>
        <w:rPr>
          <w:b/>
        </w:rPr>
      </w:pPr>
      <w:r w:rsidRPr="009A6DDB">
        <w:rPr>
          <w:b/>
        </w:rPr>
        <w:t>Year 7 Percentages Homework – Basic Percentages</w:t>
      </w:r>
    </w:p>
    <w:p w:rsidR="00AA2424" w:rsidRDefault="00AA2424" w:rsidP="00AA2424">
      <w:r>
        <w:t>Ensure full working is shown.</w:t>
      </w:r>
    </w:p>
    <w:p w:rsidR="00AA2424" w:rsidRDefault="00AA2424" w:rsidP="00AA2424">
      <w:pPr>
        <w:pStyle w:val="ListParagraph"/>
        <w:numPr>
          <w:ilvl w:val="0"/>
          <w:numId w:val="8"/>
        </w:numPr>
      </w:pPr>
      <w:r>
        <w:t>Calculate (using a non-calculator method) 38% of 350.</w:t>
      </w:r>
    </w:p>
    <w:p w:rsidR="00AA2424" w:rsidRDefault="00AA2424" w:rsidP="00AA2424">
      <w:pPr>
        <w:pStyle w:val="ListParagraph"/>
        <w:numPr>
          <w:ilvl w:val="0"/>
          <w:numId w:val="8"/>
        </w:numPr>
      </w:pPr>
      <w:r>
        <w:t>A car originally worth £30,000 falls in value by 22%. What is its new value?</w:t>
      </w:r>
    </w:p>
    <w:p w:rsidR="00AA2424" w:rsidRDefault="00AA2424" w:rsidP="00AA2424">
      <w:pPr>
        <w:pStyle w:val="ListParagraph"/>
        <w:numPr>
          <w:ilvl w:val="0"/>
          <w:numId w:val="8"/>
        </w:numPr>
      </w:pPr>
      <w:r>
        <w:t>What is 20% of 30% of 40% of 125?</w:t>
      </w:r>
    </w:p>
    <w:p w:rsidR="00AA2424" w:rsidRDefault="00AA2424" w:rsidP="00AA2424">
      <w:pPr>
        <w:pStyle w:val="ListParagraph"/>
        <w:numPr>
          <w:ilvl w:val="0"/>
          <w:numId w:val="8"/>
        </w:numPr>
      </w:pPr>
      <w:r>
        <w:t>Max successfully completed 5 of his 13 chores. What percentage is that? Give your answer correct to 2 decimal places.</w:t>
      </w:r>
    </w:p>
    <w:p w:rsidR="00AA2424" w:rsidRDefault="00AA2424" w:rsidP="00AA2424">
      <w:pPr>
        <w:pStyle w:val="ListParagraph"/>
        <w:numPr>
          <w:ilvl w:val="0"/>
          <w:numId w:val="8"/>
        </w:numPr>
      </w:pPr>
      <w:r>
        <w:t>The population of Tiffin Boys increased from 1025 to 1165 from one year to the next. What percentage increase was this?</w:t>
      </w:r>
    </w:p>
    <w:p w:rsidR="00AA2424" w:rsidRDefault="00AA2424" w:rsidP="00AA2424">
      <w:pPr>
        <w:pStyle w:val="ListParagraph"/>
        <w:numPr>
          <w:ilvl w:val="0"/>
          <w:numId w:val="8"/>
        </w:numPr>
      </w:pPr>
      <w:r>
        <w:t>Bob ate 7 pies an hour continuously over the period of a week. Dave ate 8 pies an hour over the period of 5 days. What percentage less pies did Dave eat than Bob?</w:t>
      </w:r>
    </w:p>
    <w:p w:rsidR="00AA2424" w:rsidRDefault="00AA2424" w:rsidP="00AA2424">
      <w:pPr>
        <w:pStyle w:val="ListParagraph"/>
        <w:numPr>
          <w:ilvl w:val="0"/>
          <w:numId w:val="8"/>
        </w:numPr>
      </w:pPr>
      <w:r>
        <w:t>A square with area 100cm</w:t>
      </w:r>
      <w:r w:rsidRPr="00251D74">
        <w:rPr>
          <w:vertAlign w:val="superscript"/>
        </w:rPr>
        <w:t>2</w:t>
      </w:r>
      <w:r>
        <w:t xml:space="preserve"> has its length and width each increased by 10%. What is its new area? (Be careful!)</w:t>
      </w:r>
    </w:p>
    <w:p w:rsidR="00AA2424" w:rsidRDefault="00AA2424" w:rsidP="00AA2424">
      <w:pPr>
        <w:pStyle w:val="ListParagraph"/>
        <w:numPr>
          <w:ilvl w:val="0"/>
          <w:numId w:val="6"/>
        </w:numPr>
      </w:pPr>
      <w:r>
        <w:t xml:space="preserve"> [IMC 2000 Q20] The populations of five cities A, B, C, D, E in 1988 and 1998 are shown on these scales.</w:t>
      </w:r>
      <w:r>
        <w:br/>
      </w:r>
      <w:r>
        <w:rPr>
          <w:noProof/>
          <w:lang w:eastAsia="en-GB"/>
        </w:rPr>
        <w:drawing>
          <wp:inline distT="0" distB="0" distL="0" distR="0" wp14:anchorId="54161226" wp14:editId="6DC32DEB">
            <wp:extent cx="3016250" cy="114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Which of the five cities showed the largest percentage increase in population from 1988 to 1998?</w:t>
      </w:r>
      <w:r>
        <w:br/>
        <w:t>A</w:t>
      </w:r>
      <w:r>
        <w:tab/>
      </w:r>
      <w:r>
        <w:tab/>
        <w:t>B</w:t>
      </w:r>
      <w:r>
        <w:tab/>
      </w:r>
      <w:r>
        <w:tab/>
        <w:t>C</w:t>
      </w:r>
      <w:r>
        <w:tab/>
      </w:r>
      <w:r>
        <w:tab/>
        <w:t>D</w:t>
      </w:r>
      <w:r>
        <w:tab/>
      </w:r>
      <w:r>
        <w:tab/>
        <w:t>E</w:t>
      </w:r>
    </w:p>
    <w:sectPr w:rsidR="00AA2424" w:rsidSect="009A6DDB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32B8"/>
    <w:multiLevelType w:val="hybridMultilevel"/>
    <w:tmpl w:val="04188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4E13"/>
    <w:multiLevelType w:val="hybridMultilevel"/>
    <w:tmpl w:val="EEEC7672"/>
    <w:lvl w:ilvl="0" w:tplc="544C7558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F4FDC"/>
    <w:multiLevelType w:val="hybridMultilevel"/>
    <w:tmpl w:val="04188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96DDA"/>
    <w:multiLevelType w:val="hybridMultilevel"/>
    <w:tmpl w:val="00BA39F4"/>
    <w:lvl w:ilvl="0" w:tplc="544C7558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D6ADC"/>
    <w:multiLevelType w:val="hybridMultilevel"/>
    <w:tmpl w:val="04188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80535"/>
    <w:multiLevelType w:val="hybridMultilevel"/>
    <w:tmpl w:val="04188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668B4"/>
    <w:multiLevelType w:val="hybridMultilevel"/>
    <w:tmpl w:val="04188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A2BAD"/>
    <w:multiLevelType w:val="hybridMultilevel"/>
    <w:tmpl w:val="04188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74"/>
    <w:rsid w:val="00251D74"/>
    <w:rsid w:val="002E35EE"/>
    <w:rsid w:val="009A6DDB"/>
    <w:rsid w:val="00A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5C893-2659-4366-B9B9-A6618FAC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2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2EC23711</Template>
  <TotalTime>24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Tiffin School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FROST (JAF)</dc:creator>
  <cp:keywords/>
  <dc:description/>
  <cp:lastModifiedBy>J FROST (JAF)</cp:lastModifiedBy>
  <cp:revision>2</cp:revision>
  <cp:lastPrinted>2016-01-15T11:38:00Z</cp:lastPrinted>
  <dcterms:created xsi:type="dcterms:W3CDTF">2016-01-15T11:17:00Z</dcterms:created>
  <dcterms:modified xsi:type="dcterms:W3CDTF">2016-01-15T11:43:00Z</dcterms:modified>
</cp:coreProperties>
</file>