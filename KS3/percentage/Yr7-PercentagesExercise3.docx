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087" w:rsidRPr="009D4123" w:rsidRDefault="005E3087" w:rsidP="005E3087">
      <w:pPr>
        <w:ind w:left="360"/>
        <w:rPr>
          <w:b/>
          <w:sz w:val="20"/>
          <w:szCs w:val="20"/>
        </w:rPr>
      </w:pPr>
      <w:r w:rsidRPr="009D4123">
        <w:rPr>
          <w:b/>
          <w:sz w:val="20"/>
          <w:szCs w:val="20"/>
        </w:rPr>
        <w:t>Year 7 – Percentages Puzzles (Exercise 3)</w:t>
      </w:r>
    </w:p>
    <w:p w:rsidR="005E3087" w:rsidRPr="009D4123" w:rsidRDefault="005E3087" w:rsidP="005E308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D4123">
        <w:rPr>
          <w:sz w:val="20"/>
          <w:szCs w:val="20"/>
        </w:rPr>
        <w:t>If 40% of a number is 2</w:t>
      </w:r>
      <w:r w:rsidR="000A555A" w:rsidRPr="009D4123">
        <w:rPr>
          <w:sz w:val="20"/>
          <w:szCs w:val="20"/>
        </w:rPr>
        <w:t>4, what is the original number?</w:t>
      </w:r>
      <w:r w:rsidRPr="009D4123">
        <w:rPr>
          <w:sz w:val="20"/>
          <w:szCs w:val="20"/>
        </w:rPr>
        <w:br/>
      </w:r>
    </w:p>
    <w:p w:rsidR="005E3087" w:rsidRPr="009D4123" w:rsidRDefault="005E3087" w:rsidP="005E308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D4123">
        <w:rPr>
          <w:sz w:val="20"/>
          <w:szCs w:val="20"/>
        </w:rPr>
        <w:t>If a price is reduced by 30% to £49, what was the original price?</w:t>
      </w:r>
      <w:r w:rsidRPr="009D4123">
        <w:rPr>
          <w:sz w:val="20"/>
          <w:szCs w:val="20"/>
        </w:rPr>
        <w:tab/>
      </w:r>
      <w:r w:rsidRPr="009D4123">
        <w:rPr>
          <w:sz w:val="20"/>
          <w:szCs w:val="20"/>
        </w:rPr>
        <w:br/>
      </w:r>
    </w:p>
    <w:p w:rsidR="0044006A" w:rsidRPr="009D4123" w:rsidRDefault="000C6E31" w:rsidP="0044006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D4123">
        <w:rPr>
          <w:sz w:val="20"/>
          <w:szCs w:val="20"/>
        </w:rPr>
        <w:t>A burger is originally sold for double the price of a hot dog. If the burger is reduced in price by 10%, what percentage mo</w:t>
      </w:r>
      <w:r w:rsidR="000A555A" w:rsidRPr="009D4123">
        <w:rPr>
          <w:sz w:val="20"/>
          <w:szCs w:val="20"/>
        </w:rPr>
        <w:t>re expensive is the burger now?</w:t>
      </w:r>
      <w:r w:rsidRPr="009D4123">
        <w:rPr>
          <w:sz w:val="20"/>
          <w:szCs w:val="20"/>
        </w:rPr>
        <w:br/>
      </w:r>
    </w:p>
    <w:p w:rsidR="005E3087" w:rsidRPr="009D4123" w:rsidRDefault="005E3087" w:rsidP="005E308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D4123">
        <w:rPr>
          <w:sz w:val="20"/>
          <w:szCs w:val="20"/>
        </w:rPr>
        <w:t>[JMO 2012 A2] Mike drank 60% of his glass of milk. Afterwards, 80 ml of milk remained in the glass. What volume of milk was initi</w:t>
      </w:r>
      <w:r w:rsidR="000A555A" w:rsidRPr="009D4123">
        <w:rPr>
          <w:sz w:val="20"/>
          <w:szCs w:val="20"/>
        </w:rPr>
        <w:t>ally in the glass?</w:t>
      </w:r>
      <w:r w:rsidR="000A555A" w:rsidRPr="009D4123">
        <w:rPr>
          <w:sz w:val="20"/>
          <w:szCs w:val="20"/>
        </w:rPr>
        <w:br/>
      </w:r>
    </w:p>
    <w:p w:rsidR="005E3087" w:rsidRPr="009D4123" w:rsidRDefault="005E3087" w:rsidP="005E308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D4123">
        <w:rPr>
          <w:sz w:val="20"/>
          <w:szCs w:val="20"/>
        </w:rPr>
        <w:t>[Kangaroo Pink 2007 Q3] An international organisation has 32 members. Every year the number of members increases by 50%. How many members will it have three years from now?</w:t>
      </w:r>
    </w:p>
    <w:p w:rsidR="0044006A" w:rsidRPr="009D4123" w:rsidRDefault="0044006A" w:rsidP="005E308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D4123">
        <w:rPr>
          <w:sz w:val="20"/>
          <w:szCs w:val="20"/>
        </w:rPr>
        <w:t>Two racoons are initially the same price. One racoon is reduced in price by 60%. What percentage more expensive is the dearer racoon?</w:t>
      </w:r>
      <w:r w:rsidR="000A555A" w:rsidRPr="009D4123">
        <w:rPr>
          <w:sz w:val="20"/>
          <w:szCs w:val="20"/>
        </w:rPr>
        <w:br/>
      </w:r>
    </w:p>
    <w:p w:rsidR="00577520" w:rsidRPr="009D4123" w:rsidRDefault="00577520" w:rsidP="0057752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D4123">
        <w:rPr>
          <w:sz w:val="20"/>
          <w:szCs w:val="20"/>
        </w:rPr>
        <w:t xml:space="preserve">[SMC 2006 Q8] Matt black paint absorbs 97% of light, the remainder being reflected. Scientists have developed a new </w:t>
      </w:r>
      <w:proofErr w:type="spellStart"/>
      <w:r w:rsidRPr="009D4123">
        <w:rPr>
          <w:sz w:val="20"/>
          <w:szCs w:val="20"/>
        </w:rPr>
        <w:t>superblack</w:t>
      </w:r>
      <w:proofErr w:type="spellEnd"/>
      <w:r w:rsidRPr="009D4123">
        <w:rPr>
          <w:sz w:val="20"/>
          <w:szCs w:val="20"/>
        </w:rPr>
        <w:t xml:space="preserve"> coating, “10 times blacker” than matt black paint, meaning it reflects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10</m:t>
            </m:r>
          </m:den>
        </m:f>
      </m:oMath>
      <w:r w:rsidRPr="009D4123">
        <w:rPr>
          <w:rFonts w:eastAsiaTheme="minorEastAsia"/>
          <w:sz w:val="20"/>
          <w:szCs w:val="20"/>
        </w:rPr>
        <w:t xml:space="preserve"> of the light reflected by matt black paint. What percentage of light does the new coating absorb?</w:t>
      </w:r>
      <w:r w:rsidRPr="009D4123">
        <w:rPr>
          <w:rFonts w:eastAsiaTheme="minorEastAsia"/>
          <w:sz w:val="20"/>
          <w:szCs w:val="20"/>
        </w:rPr>
        <w:br/>
        <w:t>A   9.7</w:t>
      </w:r>
      <w:r w:rsidRPr="009D4123">
        <w:rPr>
          <w:rFonts w:eastAsiaTheme="minorEastAsia"/>
          <w:sz w:val="20"/>
          <w:szCs w:val="20"/>
        </w:rPr>
        <w:tab/>
      </w:r>
      <w:r w:rsidRPr="009D4123">
        <w:rPr>
          <w:rFonts w:eastAsiaTheme="minorEastAsia"/>
          <w:sz w:val="20"/>
          <w:szCs w:val="20"/>
        </w:rPr>
        <w:tab/>
        <w:t>B   90.3</w:t>
      </w:r>
      <w:r w:rsidRPr="009D4123">
        <w:rPr>
          <w:rFonts w:eastAsiaTheme="minorEastAsia"/>
          <w:sz w:val="20"/>
          <w:szCs w:val="20"/>
        </w:rPr>
        <w:tab/>
      </w:r>
      <w:r w:rsidRPr="009D4123">
        <w:rPr>
          <w:rFonts w:eastAsiaTheme="minorEastAsia"/>
          <w:sz w:val="20"/>
          <w:szCs w:val="20"/>
        </w:rPr>
        <w:tab/>
        <w:t>C   99.7</w:t>
      </w:r>
      <w:r w:rsidRPr="009D4123">
        <w:rPr>
          <w:rFonts w:eastAsiaTheme="minorEastAsia"/>
          <w:sz w:val="20"/>
          <w:szCs w:val="20"/>
        </w:rPr>
        <w:tab/>
      </w:r>
      <w:r w:rsidRPr="009D4123">
        <w:rPr>
          <w:rFonts w:eastAsiaTheme="minorEastAsia"/>
          <w:sz w:val="20"/>
          <w:szCs w:val="20"/>
        </w:rPr>
        <w:tab/>
        <w:t>D   99.9</w:t>
      </w:r>
      <w:r w:rsidRPr="009D4123">
        <w:rPr>
          <w:rFonts w:eastAsiaTheme="minorEastAsia"/>
          <w:sz w:val="20"/>
          <w:szCs w:val="20"/>
        </w:rPr>
        <w:tab/>
      </w:r>
      <w:r w:rsidRPr="009D4123">
        <w:rPr>
          <w:rFonts w:eastAsiaTheme="minorEastAsia"/>
          <w:sz w:val="20"/>
          <w:szCs w:val="20"/>
        </w:rPr>
        <w:tab/>
        <w:t>E   970</w:t>
      </w:r>
      <w:r w:rsidR="000A555A" w:rsidRPr="009D4123">
        <w:rPr>
          <w:rFonts w:eastAsiaTheme="minorEastAsia"/>
          <w:sz w:val="20"/>
          <w:szCs w:val="20"/>
        </w:rPr>
        <w:br/>
      </w:r>
    </w:p>
    <w:p w:rsidR="005E3087" w:rsidRPr="009D4123" w:rsidRDefault="005E3087" w:rsidP="005E308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D4123">
        <w:rPr>
          <w:sz w:val="20"/>
          <w:szCs w:val="20"/>
        </w:rPr>
        <w:t>[JMC 2009 Q16] The kettle in Keith’s kitchen is 80% full. After 20% of the water in it has been poured out, there are 1152ml of water left. What volume of water does Keith’s kitchen kettle hold when it is full?</w:t>
      </w:r>
      <w:r w:rsidRPr="009D4123">
        <w:rPr>
          <w:sz w:val="20"/>
          <w:szCs w:val="20"/>
        </w:rPr>
        <w:br/>
        <w:t>A   1400ml</w:t>
      </w:r>
      <w:r w:rsidRPr="009D4123">
        <w:rPr>
          <w:sz w:val="20"/>
          <w:szCs w:val="20"/>
        </w:rPr>
        <w:tab/>
        <w:t>B   1600ml</w:t>
      </w:r>
      <w:r w:rsidRPr="009D4123">
        <w:rPr>
          <w:sz w:val="20"/>
          <w:szCs w:val="20"/>
        </w:rPr>
        <w:tab/>
        <w:t>C  1</w:t>
      </w:r>
      <w:r w:rsidR="000A555A" w:rsidRPr="009D4123">
        <w:rPr>
          <w:sz w:val="20"/>
          <w:szCs w:val="20"/>
        </w:rPr>
        <w:t>700ml</w:t>
      </w:r>
      <w:r w:rsidR="000A555A" w:rsidRPr="009D4123">
        <w:rPr>
          <w:sz w:val="20"/>
          <w:szCs w:val="20"/>
        </w:rPr>
        <w:tab/>
        <w:t>D   1800ml</w:t>
      </w:r>
      <w:r w:rsidR="000A555A" w:rsidRPr="009D4123">
        <w:rPr>
          <w:sz w:val="20"/>
          <w:szCs w:val="20"/>
        </w:rPr>
        <w:tab/>
        <w:t xml:space="preserve">E   2000ml </w:t>
      </w:r>
      <w:r w:rsidR="000A555A" w:rsidRPr="009D4123">
        <w:rPr>
          <w:sz w:val="20"/>
          <w:szCs w:val="20"/>
        </w:rPr>
        <w:br/>
      </w:r>
    </w:p>
    <w:p w:rsidR="00577520" w:rsidRPr="009D4123" w:rsidRDefault="00577520" w:rsidP="0057752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D4123">
        <w:rPr>
          <w:sz w:val="20"/>
          <w:szCs w:val="20"/>
        </w:rPr>
        <w:t>[JMO 1996 A7] When a barrel is 30% empty it contains 30 litres more than when it is 30% full. How many litres does the b</w:t>
      </w:r>
      <w:r w:rsidR="000A555A" w:rsidRPr="009D4123">
        <w:rPr>
          <w:sz w:val="20"/>
          <w:szCs w:val="20"/>
        </w:rPr>
        <w:t>arrel hold when full?</w:t>
      </w:r>
      <w:r w:rsidR="000A555A" w:rsidRPr="009D4123">
        <w:rPr>
          <w:sz w:val="20"/>
          <w:szCs w:val="20"/>
        </w:rPr>
        <w:br/>
      </w:r>
    </w:p>
    <w:p w:rsidR="00577520" w:rsidRPr="009D4123" w:rsidRDefault="00577520" w:rsidP="0057752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D4123">
        <w:rPr>
          <w:sz w:val="20"/>
          <w:szCs w:val="20"/>
        </w:rPr>
        <w:t>[TMC Regional 2011 Q8] There are 100 students in a school year group. On one day 99% of the students are present. Only 98% of the students with brown hair are present. How many of the</w:t>
      </w:r>
      <w:r w:rsidR="000A555A" w:rsidRPr="009D4123">
        <w:rPr>
          <w:sz w:val="20"/>
          <w:szCs w:val="20"/>
        </w:rPr>
        <w:t xml:space="preserve"> 100 students have brown hair?</w:t>
      </w:r>
      <w:r w:rsidR="000A555A" w:rsidRPr="009D4123">
        <w:rPr>
          <w:sz w:val="20"/>
          <w:szCs w:val="20"/>
        </w:rPr>
        <w:br/>
      </w:r>
      <w:r w:rsidR="009D4123">
        <w:rPr>
          <w:sz w:val="20"/>
          <w:szCs w:val="20"/>
        </w:rPr>
        <w:br/>
      </w:r>
      <w:r w:rsidR="009D4123">
        <w:rPr>
          <w:sz w:val="20"/>
          <w:szCs w:val="20"/>
        </w:rPr>
        <w:br/>
      </w:r>
    </w:p>
    <w:p w:rsidR="00577520" w:rsidRPr="009D4123" w:rsidRDefault="005E3087" w:rsidP="0057752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D4123">
        <w:rPr>
          <w:sz w:val="20"/>
          <w:szCs w:val="20"/>
        </w:rPr>
        <w:lastRenderedPageBreak/>
        <w:t xml:space="preserve"> </w:t>
      </w:r>
      <w:r w:rsidR="00577520" w:rsidRPr="009D4123">
        <w:rPr>
          <w:sz w:val="20"/>
          <w:szCs w:val="20"/>
        </w:rPr>
        <w:t>[TMC Regional 2013 Q7] A shopkeeper paid £30 (cost price) for a coat. She wishes to place a price tag on it so that she can offer a 10% discount on the price marked on the tag and still make a profit of 20% on the cost price. What pri</w:t>
      </w:r>
      <w:r w:rsidR="000A555A" w:rsidRPr="009D4123">
        <w:rPr>
          <w:sz w:val="20"/>
          <w:szCs w:val="20"/>
        </w:rPr>
        <w:t>ce should she mark on the tag?</w:t>
      </w:r>
      <w:r w:rsidR="000A555A" w:rsidRPr="009D4123">
        <w:rPr>
          <w:sz w:val="20"/>
          <w:szCs w:val="20"/>
        </w:rPr>
        <w:br/>
      </w:r>
    </w:p>
    <w:p w:rsidR="004D1A3E" w:rsidRPr="009D4123" w:rsidRDefault="004D1A3E" w:rsidP="0057752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D4123">
        <w:rPr>
          <w:sz w:val="20"/>
          <w:szCs w:val="20"/>
        </w:rPr>
        <w:t>[SMC 2003 Q9] Mary received a 10% pay rise, and Margaret received a 5% pay rise. This gave them both salaries of £23 100 per year. How much more, per year, did Margaret earn than Mary before they received these pay rises?</w:t>
      </w:r>
      <w:r w:rsidRPr="009D4123">
        <w:rPr>
          <w:sz w:val="20"/>
          <w:szCs w:val="20"/>
        </w:rPr>
        <w:br/>
      </w:r>
    </w:p>
    <w:p w:rsidR="00577520" w:rsidRPr="009D4123" w:rsidRDefault="00577520" w:rsidP="0057752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D4123">
        <w:rPr>
          <w:sz w:val="20"/>
          <w:szCs w:val="20"/>
        </w:rPr>
        <w:t>[JMO 2001 A6] ‘One third of the population now has access to the internet; this is 50% more than one year ago.’</w:t>
      </w:r>
      <w:r w:rsidRPr="009D4123">
        <w:rPr>
          <w:sz w:val="20"/>
          <w:szCs w:val="20"/>
        </w:rPr>
        <w:br/>
        <w:t>What fraction of the population had access to the internet one year ago?</w:t>
      </w:r>
      <w:r w:rsidRPr="009D4123">
        <w:rPr>
          <w:sz w:val="20"/>
          <w:szCs w:val="20"/>
        </w:rPr>
        <w:br/>
      </w:r>
    </w:p>
    <w:p w:rsidR="00577520" w:rsidRPr="009D4123" w:rsidRDefault="00577520" w:rsidP="0057752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D4123">
        <w:rPr>
          <w:sz w:val="20"/>
          <w:szCs w:val="20"/>
        </w:rPr>
        <w:t xml:space="preserve">[IMC 2003 Q16] After a year’s training, Minnie </w:t>
      </w:r>
      <w:proofErr w:type="spellStart"/>
      <w:r w:rsidRPr="009D4123">
        <w:rPr>
          <w:sz w:val="20"/>
          <w:szCs w:val="20"/>
        </w:rPr>
        <w:t>Midriffe</w:t>
      </w:r>
      <w:proofErr w:type="spellEnd"/>
      <w:r w:rsidRPr="009D4123">
        <w:rPr>
          <w:sz w:val="20"/>
          <w:szCs w:val="20"/>
        </w:rPr>
        <w:t xml:space="preserve"> increased her average speed in the London Marathon by 25%. By what percentage did her time decrease?</w:t>
      </w:r>
      <w:r w:rsidRPr="009D4123">
        <w:rPr>
          <w:sz w:val="20"/>
          <w:szCs w:val="20"/>
        </w:rPr>
        <w:br/>
      </w:r>
    </w:p>
    <w:p w:rsidR="00577520" w:rsidRPr="009D4123" w:rsidRDefault="00577520" w:rsidP="0057752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D4123">
        <w:rPr>
          <w:sz w:val="20"/>
          <w:szCs w:val="20"/>
        </w:rPr>
        <w:t>[JMO 2003 A5] Part of a bridge spans a river 35 metres wide. One third of the length of the bridge is on one side of the river and 20% of the length of the bridge is on the other side. How long is the bridge?</w:t>
      </w:r>
      <w:r w:rsidRPr="009D4123">
        <w:rPr>
          <w:sz w:val="20"/>
          <w:szCs w:val="20"/>
        </w:rPr>
        <w:br/>
      </w:r>
    </w:p>
    <w:p w:rsidR="004D1A3E" w:rsidRPr="009D4123" w:rsidRDefault="004D1A3E" w:rsidP="0057752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D4123">
        <w:rPr>
          <w:sz w:val="20"/>
          <w:szCs w:val="20"/>
        </w:rPr>
        <w:t>[Kangaroo Pink 2010 Q2] Ivan, Tibor and Alex sat a test and achieved 85%, 90% and 100% respectively. Tibor scored just one more mark than Ivan. How many marks did Alex get?</w:t>
      </w:r>
      <w:r w:rsidR="000A555A" w:rsidRPr="009D4123">
        <w:rPr>
          <w:sz w:val="20"/>
          <w:szCs w:val="20"/>
        </w:rPr>
        <w:br/>
      </w:r>
    </w:p>
    <w:p w:rsidR="005E3087" w:rsidRPr="009D4123" w:rsidRDefault="00577520" w:rsidP="0057752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D4123">
        <w:rPr>
          <w:sz w:val="20"/>
          <w:szCs w:val="20"/>
        </w:rPr>
        <w:t>[IMC 2000 Q20] The populations of five cities A, B, C, D, E in 1988 and 1998 are shown on these scales.</w:t>
      </w:r>
      <w:r w:rsidRPr="009D4123">
        <w:rPr>
          <w:sz w:val="20"/>
          <w:szCs w:val="20"/>
        </w:rPr>
        <w:br/>
      </w:r>
      <w:r w:rsidRPr="009D4123">
        <w:rPr>
          <w:noProof/>
          <w:sz w:val="20"/>
          <w:szCs w:val="20"/>
          <w:lang w:eastAsia="en-GB"/>
        </w:rPr>
        <w:drawing>
          <wp:inline distT="0" distB="0" distL="0" distR="0" wp14:anchorId="20021B39" wp14:editId="0BDB22C4">
            <wp:extent cx="2458528" cy="934241"/>
            <wp:effectExtent l="0" t="0" r="0" b="0"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755" cy="94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123">
        <w:rPr>
          <w:sz w:val="20"/>
          <w:szCs w:val="20"/>
        </w:rPr>
        <w:br/>
        <w:t>Which of the five cities showed the largest percentage increase in population from 1988 to 1998?</w:t>
      </w:r>
      <w:r w:rsidRPr="009D4123">
        <w:rPr>
          <w:sz w:val="20"/>
          <w:szCs w:val="20"/>
        </w:rPr>
        <w:br/>
        <w:t>A</w:t>
      </w:r>
      <w:r w:rsidRPr="009D4123">
        <w:rPr>
          <w:sz w:val="20"/>
          <w:szCs w:val="20"/>
        </w:rPr>
        <w:tab/>
      </w:r>
      <w:r w:rsidRPr="009D4123">
        <w:rPr>
          <w:sz w:val="20"/>
          <w:szCs w:val="20"/>
        </w:rPr>
        <w:tab/>
        <w:t>B</w:t>
      </w:r>
      <w:r w:rsidRPr="009D4123">
        <w:rPr>
          <w:sz w:val="20"/>
          <w:szCs w:val="20"/>
        </w:rPr>
        <w:tab/>
      </w:r>
      <w:r w:rsidRPr="009D4123">
        <w:rPr>
          <w:sz w:val="20"/>
          <w:szCs w:val="20"/>
        </w:rPr>
        <w:tab/>
        <w:t>C</w:t>
      </w:r>
      <w:r w:rsidRPr="009D4123">
        <w:rPr>
          <w:sz w:val="20"/>
          <w:szCs w:val="20"/>
        </w:rPr>
        <w:tab/>
      </w:r>
      <w:r w:rsidRPr="009D4123">
        <w:rPr>
          <w:sz w:val="20"/>
          <w:szCs w:val="20"/>
        </w:rPr>
        <w:tab/>
        <w:t>D</w:t>
      </w:r>
      <w:r w:rsidRPr="009D4123">
        <w:rPr>
          <w:sz w:val="20"/>
          <w:szCs w:val="20"/>
        </w:rPr>
        <w:tab/>
      </w:r>
      <w:r w:rsidRPr="009D4123">
        <w:rPr>
          <w:sz w:val="20"/>
          <w:szCs w:val="20"/>
        </w:rPr>
        <w:tab/>
        <w:t>E</w:t>
      </w:r>
      <w:r w:rsidR="000A555A" w:rsidRPr="009D4123">
        <w:rPr>
          <w:sz w:val="20"/>
          <w:szCs w:val="20"/>
        </w:rPr>
        <w:br/>
      </w:r>
    </w:p>
    <w:p w:rsidR="009D4123" w:rsidRDefault="005E3087" w:rsidP="005E3087">
      <w:pPr>
        <w:pStyle w:val="ListParagraph"/>
        <w:numPr>
          <w:ilvl w:val="0"/>
          <w:numId w:val="1"/>
        </w:numPr>
        <w:sectPr w:rsidR="009D4123" w:rsidSect="009D4123">
          <w:pgSz w:w="11906" w:h="16838"/>
          <w:pgMar w:top="568" w:right="707" w:bottom="1440" w:left="993" w:header="708" w:footer="708" w:gutter="0"/>
          <w:cols w:num="2" w:space="282"/>
          <w:docGrid w:linePitch="360"/>
        </w:sectPr>
      </w:pPr>
      <w:r w:rsidRPr="009D4123">
        <w:rPr>
          <w:sz w:val="20"/>
          <w:szCs w:val="20"/>
        </w:rPr>
        <w:t>[SMC 2007 Q9] In a sale, a shopkeeper reduced the advertised selling price of a dress by 20%. This resulted in a profit of 4% over the cost price of the dress. What percentage profit would the shopkeeper have made if the dress had then been sold at the original selling price?</w:t>
      </w:r>
    </w:p>
    <w:p w:rsidR="009D4123" w:rsidRDefault="009D4123" w:rsidP="009D4123">
      <w:pPr>
        <w:ind w:left="360"/>
        <w:rPr>
          <w:b/>
          <w:sz w:val="20"/>
          <w:szCs w:val="20"/>
        </w:rPr>
      </w:pPr>
    </w:p>
    <w:p w:rsidR="009D4123" w:rsidRDefault="009D4123" w:rsidP="009D4123">
      <w:pPr>
        <w:ind w:left="360"/>
        <w:rPr>
          <w:b/>
          <w:sz w:val="20"/>
          <w:szCs w:val="20"/>
        </w:rPr>
      </w:pPr>
    </w:p>
    <w:p w:rsidR="009D4123" w:rsidRPr="009D4123" w:rsidRDefault="009D4123" w:rsidP="009D4123">
      <w:pPr>
        <w:ind w:left="360"/>
        <w:rPr>
          <w:b/>
          <w:sz w:val="20"/>
          <w:szCs w:val="20"/>
        </w:rPr>
      </w:pPr>
      <w:r w:rsidRPr="009D4123">
        <w:rPr>
          <w:b/>
          <w:sz w:val="20"/>
          <w:szCs w:val="20"/>
        </w:rPr>
        <w:lastRenderedPageBreak/>
        <w:t>Year 7 – Percentages Puzzles (Exercise 3)</w:t>
      </w:r>
    </w:p>
    <w:p w:rsidR="009D4123" w:rsidRPr="009D4123" w:rsidRDefault="009D4123" w:rsidP="009D4123">
      <w:pPr>
        <w:pStyle w:val="ListParagraph"/>
        <w:numPr>
          <w:ilvl w:val="0"/>
          <w:numId w:val="4"/>
        </w:numPr>
        <w:rPr>
          <w:sz w:val="20"/>
          <w:szCs w:val="20"/>
        </w:rPr>
      </w:pPr>
      <w:bookmarkStart w:id="0" w:name="_GoBack"/>
      <w:bookmarkEnd w:id="0"/>
      <w:r w:rsidRPr="009D4123">
        <w:rPr>
          <w:sz w:val="20"/>
          <w:szCs w:val="20"/>
        </w:rPr>
        <w:t>If 40% of a number is 24, what is the original number?</w:t>
      </w:r>
      <w:r w:rsidRPr="009D4123">
        <w:rPr>
          <w:sz w:val="20"/>
          <w:szCs w:val="20"/>
        </w:rPr>
        <w:br/>
      </w:r>
    </w:p>
    <w:p w:rsidR="009D4123" w:rsidRPr="009D4123" w:rsidRDefault="009D4123" w:rsidP="009D412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D4123">
        <w:rPr>
          <w:sz w:val="20"/>
          <w:szCs w:val="20"/>
        </w:rPr>
        <w:t>If a price is reduced by 30% to £49, what was the original price?</w:t>
      </w:r>
      <w:r w:rsidRPr="009D4123">
        <w:rPr>
          <w:sz w:val="20"/>
          <w:szCs w:val="20"/>
        </w:rPr>
        <w:tab/>
      </w:r>
      <w:r w:rsidRPr="009D4123">
        <w:rPr>
          <w:sz w:val="20"/>
          <w:szCs w:val="20"/>
        </w:rPr>
        <w:br/>
      </w:r>
    </w:p>
    <w:p w:rsidR="009D4123" w:rsidRPr="009D4123" w:rsidRDefault="009D4123" w:rsidP="009D412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D4123">
        <w:rPr>
          <w:sz w:val="20"/>
          <w:szCs w:val="20"/>
        </w:rPr>
        <w:t>A burger is originally sold for double the price of a hot dog. If the burger is reduced in price by 10%, what percentage more expensive is the burger now?</w:t>
      </w:r>
      <w:r w:rsidRPr="009D4123">
        <w:rPr>
          <w:sz w:val="20"/>
          <w:szCs w:val="20"/>
        </w:rPr>
        <w:br/>
      </w:r>
    </w:p>
    <w:p w:rsidR="009D4123" w:rsidRPr="009D4123" w:rsidRDefault="009D4123" w:rsidP="009D412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D4123">
        <w:rPr>
          <w:sz w:val="20"/>
          <w:szCs w:val="20"/>
        </w:rPr>
        <w:t>[JMO 2012 A2] Mike drank 60% of his glass of milk. Afterwards, 80 ml of milk remained in the glass. What volume of milk was initially in the glass?</w:t>
      </w:r>
      <w:r w:rsidRPr="009D4123">
        <w:rPr>
          <w:sz w:val="20"/>
          <w:szCs w:val="20"/>
        </w:rPr>
        <w:br/>
      </w:r>
    </w:p>
    <w:p w:rsidR="009D4123" w:rsidRPr="009D4123" w:rsidRDefault="009D4123" w:rsidP="009D412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D4123">
        <w:rPr>
          <w:sz w:val="20"/>
          <w:szCs w:val="20"/>
        </w:rPr>
        <w:t>[Kangaroo Pink 2007 Q3] An international organisation has 32 members. Every year the number of members increases by 50%. How many members will it have three years from now?</w:t>
      </w:r>
    </w:p>
    <w:p w:rsidR="009D4123" w:rsidRPr="009D4123" w:rsidRDefault="009D4123" w:rsidP="009D412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D4123">
        <w:rPr>
          <w:sz w:val="20"/>
          <w:szCs w:val="20"/>
        </w:rPr>
        <w:t>Two racoons are initially the same price. One racoon is reduced in price by 60%. What percentage more expensive is the dearer racoon?</w:t>
      </w:r>
      <w:r w:rsidRPr="009D4123">
        <w:rPr>
          <w:sz w:val="20"/>
          <w:szCs w:val="20"/>
        </w:rPr>
        <w:br/>
      </w:r>
    </w:p>
    <w:p w:rsidR="009D4123" w:rsidRPr="009D4123" w:rsidRDefault="009D4123" w:rsidP="009D412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D4123">
        <w:rPr>
          <w:sz w:val="20"/>
          <w:szCs w:val="20"/>
        </w:rPr>
        <w:t xml:space="preserve">[SMC 2006 Q8] Matt black paint absorbs 97% of light, the remainder being reflected. Scientists have developed a new </w:t>
      </w:r>
      <w:proofErr w:type="spellStart"/>
      <w:r w:rsidRPr="009D4123">
        <w:rPr>
          <w:sz w:val="20"/>
          <w:szCs w:val="20"/>
        </w:rPr>
        <w:t>superblack</w:t>
      </w:r>
      <w:proofErr w:type="spellEnd"/>
      <w:r w:rsidRPr="009D4123">
        <w:rPr>
          <w:sz w:val="20"/>
          <w:szCs w:val="20"/>
        </w:rPr>
        <w:t xml:space="preserve"> coating, “10 times blacker” than matt black paint, meaning it reflects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10</m:t>
            </m:r>
          </m:den>
        </m:f>
      </m:oMath>
      <w:r w:rsidRPr="009D4123">
        <w:rPr>
          <w:rFonts w:eastAsiaTheme="minorEastAsia"/>
          <w:sz w:val="20"/>
          <w:szCs w:val="20"/>
        </w:rPr>
        <w:t xml:space="preserve"> of the light reflected by matt black paint. What percentage of light does the new coating absorb?</w:t>
      </w:r>
      <w:r w:rsidRPr="009D4123">
        <w:rPr>
          <w:rFonts w:eastAsiaTheme="minorEastAsia"/>
          <w:sz w:val="20"/>
          <w:szCs w:val="20"/>
        </w:rPr>
        <w:br/>
        <w:t>A   9.7</w:t>
      </w:r>
      <w:r w:rsidRPr="009D4123">
        <w:rPr>
          <w:rFonts w:eastAsiaTheme="minorEastAsia"/>
          <w:sz w:val="20"/>
          <w:szCs w:val="20"/>
        </w:rPr>
        <w:tab/>
      </w:r>
      <w:r w:rsidRPr="009D4123">
        <w:rPr>
          <w:rFonts w:eastAsiaTheme="minorEastAsia"/>
          <w:sz w:val="20"/>
          <w:szCs w:val="20"/>
        </w:rPr>
        <w:tab/>
        <w:t>B   90.3</w:t>
      </w:r>
      <w:r w:rsidRPr="009D4123">
        <w:rPr>
          <w:rFonts w:eastAsiaTheme="minorEastAsia"/>
          <w:sz w:val="20"/>
          <w:szCs w:val="20"/>
        </w:rPr>
        <w:tab/>
      </w:r>
      <w:r w:rsidRPr="009D4123">
        <w:rPr>
          <w:rFonts w:eastAsiaTheme="minorEastAsia"/>
          <w:sz w:val="20"/>
          <w:szCs w:val="20"/>
        </w:rPr>
        <w:tab/>
        <w:t>C   99.7</w:t>
      </w:r>
      <w:r w:rsidRPr="009D4123">
        <w:rPr>
          <w:rFonts w:eastAsiaTheme="minorEastAsia"/>
          <w:sz w:val="20"/>
          <w:szCs w:val="20"/>
        </w:rPr>
        <w:tab/>
      </w:r>
      <w:r w:rsidRPr="009D4123">
        <w:rPr>
          <w:rFonts w:eastAsiaTheme="minorEastAsia"/>
          <w:sz w:val="20"/>
          <w:szCs w:val="20"/>
        </w:rPr>
        <w:tab/>
        <w:t>D   99.9</w:t>
      </w:r>
      <w:r w:rsidRPr="009D4123">
        <w:rPr>
          <w:rFonts w:eastAsiaTheme="minorEastAsia"/>
          <w:sz w:val="20"/>
          <w:szCs w:val="20"/>
        </w:rPr>
        <w:tab/>
      </w:r>
      <w:r w:rsidRPr="009D4123">
        <w:rPr>
          <w:rFonts w:eastAsiaTheme="minorEastAsia"/>
          <w:sz w:val="20"/>
          <w:szCs w:val="20"/>
        </w:rPr>
        <w:tab/>
        <w:t>E   970</w:t>
      </w:r>
      <w:r w:rsidRPr="009D4123">
        <w:rPr>
          <w:rFonts w:eastAsiaTheme="minorEastAsia"/>
          <w:sz w:val="20"/>
          <w:szCs w:val="20"/>
        </w:rPr>
        <w:br/>
      </w:r>
    </w:p>
    <w:p w:rsidR="009D4123" w:rsidRPr="009D4123" w:rsidRDefault="009D4123" w:rsidP="009D412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D4123">
        <w:rPr>
          <w:sz w:val="20"/>
          <w:szCs w:val="20"/>
        </w:rPr>
        <w:t>[JMC 2009 Q16] The kettle in Keith’s kitchen is 80% full. After 20% of the water in it has been poured out, there are 1152ml of water left. What volume of water does Keith’s kitchen kettle hold when it is full?</w:t>
      </w:r>
      <w:r w:rsidRPr="009D4123">
        <w:rPr>
          <w:sz w:val="20"/>
          <w:szCs w:val="20"/>
        </w:rPr>
        <w:br/>
        <w:t>A   1400ml</w:t>
      </w:r>
      <w:r w:rsidRPr="009D4123">
        <w:rPr>
          <w:sz w:val="20"/>
          <w:szCs w:val="20"/>
        </w:rPr>
        <w:tab/>
        <w:t>B   1600ml</w:t>
      </w:r>
      <w:r w:rsidRPr="009D4123">
        <w:rPr>
          <w:sz w:val="20"/>
          <w:szCs w:val="20"/>
        </w:rPr>
        <w:tab/>
        <w:t>C  1700ml</w:t>
      </w:r>
      <w:r w:rsidRPr="009D4123">
        <w:rPr>
          <w:sz w:val="20"/>
          <w:szCs w:val="20"/>
        </w:rPr>
        <w:tab/>
        <w:t>D   1800ml</w:t>
      </w:r>
      <w:r w:rsidRPr="009D4123">
        <w:rPr>
          <w:sz w:val="20"/>
          <w:szCs w:val="20"/>
        </w:rPr>
        <w:tab/>
        <w:t xml:space="preserve">E   2000ml </w:t>
      </w:r>
      <w:r w:rsidRPr="009D4123">
        <w:rPr>
          <w:sz w:val="20"/>
          <w:szCs w:val="20"/>
        </w:rPr>
        <w:br/>
      </w:r>
    </w:p>
    <w:p w:rsidR="009D4123" w:rsidRPr="009D4123" w:rsidRDefault="009D4123" w:rsidP="009D412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D4123">
        <w:rPr>
          <w:sz w:val="20"/>
          <w:szCs w:val="20"/>
        </w:rPr>
        <w:t>[JMO 1996 A7] When a barrel is 30% empty it contains 30 litres more than when it is 30% full. How many litres does the barrel hold when full?</w:t>
      </w:r>
      <w:r w:rsidRPr="009D4123">
        <w:rPr>
          <w:sz w:val="20"/>
          <w:szCs w:val="20"/>
        </w:rPr>
        <w:br/>
      </w:r>
    </w:p>
    <w:p w:rsidR="009D4123" w:rsidRPr="009D4123" w:rsidRDefault="009D4123" w:rsidP="009D412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D4123">
        <w:rPr>
          <w:sz w:val="20"/>
          <w:szCs w:val="20"/>
        </w:rPr>
        <w:t>[TMC Regional 2011 Q8] There are 100 students in a school year group. On one day 99% of the students are present. Only 98% of the students with brown hair are present. How many of the 100 students have brown hair?</w:t>
      </w:r>
      <w:r w:rsidRPr="009D4123"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:rsidR="009D4123" w:rsidRPr="009D4123" w:rsidRDefault="009D4123" w:rsidP="009D412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D4123">
        <w:rPr>
          <w:sz w:val="20"/>
          <w:szCs w:val="20"/>
        </w:rPr>
        <w:lastRenderedPageBreak/>
        <w:t xml:space="preserve"> [TMC Regional 2013 Q7] A shopkeeper paid £30 (cost price) for a coat. She wishes to place a price tag on it so that she can offer a 10% discount on the price marked on the tag and still make a profit of 20% on the cost price. What price should she mark on the tag?</w:t>
      </w:r>
      <w:r w:rsidRPr="009D4123">
        <w:rPr>
          <w:sz w:val="20"/>
          <w:szCs w:val="20"/>
        </w:rPr>
        <w:br/>
      </w:r>
    </w:p>
    <w:p w:rsidR="009D4123" w:rsidRPr="009D4123" w:rsidRDefault="009D4123" w:rsidP="009D412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D4123">
        <w:rPr>
          <w:sz w:val="20"/>
          <w:szCs w:val="20"/>
        </w:rPr>
        <w:t>[SMC 2003 Q9] Mary received a 10% pay rise, and Margaret received a 5% pay rise. This gave them both salaries of £23 100 per year. How much more, per year, did Margaret earn than Mary before they received these pay rises?</w:t>
      </w:r>
      <w:r w:rsidRPr="009D4123">
        <w:rPr>
          <w:sz w:val="20"/>
          <w:szCs w:val="20"/>
        </w:rPr>
        <w:br/>
      </w:r>
    </w:p>
    <w:p w:rsidR="009D4123" w:rsidRPr="009D4123" w:rsidRDefault="009D4123" w:rsidP="009D412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D4123">
        <w:rPr>
          <w:sz w:val="20"/>
          <w:szCs w:val="20"/>
        </w:rPr>
        <w:t>[JMO 2001 A6] ‘One third of the population now has access to the internet; this is 50% more than one year ago.’</w:t>
      </w:r>
      <w:r w:rsidRPr="009D4123">
        <w:rPr>
          <w:sz w:val="20"/>
          <w:szCs w:val="20"/>
        </w:rPr>
        <w:br/>
        <w:t>What fraction of the population had access to the internet one year ago?</w:t>
      </w:r>
      <w:r w:rsidRPr="009D4123">
        <w:rPr>
          <w:sz w:val="20"/>
          <w:szCs w:val="20"/>
        </w:rPr>
        <w:br/>
      </w:r>
    </w:p>
    <w:p w:rsidR="009D4123" w:rsidRPr="009D4123" w:rsidRDefault="009D4123" w:rsidP="009D412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D4123">
        <w:rPr>
          <w:sz w:val="20"/>
          <w:szCs w:val="20"/>
        </w:rPr>
        <w:t xml:space="preserve">[IMC 2003 Q16] After a year’s training, Minnie </w:t>
      </w:r>
      <w:proofErr w:type="spellStart"/>
      <w:r w:rsidRPr="009D4123">
        <w:rPr>
          <w:sz w:val="20"/>
          <w:szCs w:val="20"/>
        </w:rPr>
        <w:t>Midriffe</w:t>
      </w:r>
      <w:proofErr w:type="spellEnd"/>
      <w:r w:rsidRPr="009D4123">
        <w:rPr>
          <w:sz w:val="20"/>
          <w:szCs w:val="20"/>
        </w:rPr>
        <w:t xml:space="preserve"> increased her average speed in the London Marathon by 25%. By what percentage did her time decrease?</w:t>
      </w:r>
      <w:r w:rsidRPr="009D4123">
        <w:rPr>
          <w:sz w:val="20"/>
          <w:szCs w:val="20"/>
        </w:rPr>
        <w:br/>
      </w:r>
    </w:p>
    <w:p w:rsidR="009D4123" w:rsidRPr="009D4123" w:rsidRDefault="009D4123" w:rsidP="009D412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D4123">
        <w:rPr>
          <w:sz w:val="20"/>
          <w:szCs w:val="20"/>
        </w:rPr>
        <w:t>[JMO 2003 A5] Part of a bridge spans a river 35 metres wide. One third of the length of the bridge is on one side of the river and 20% of the length of the bridge is on the other side. How long is the bridge?</w:t>
      </w:r>
      <w:r w:rsidRPr="009D4123">
        <w:rPr>
          <w:sz w:val="20"/>
          <w:szCs w:val="20"/>
        </w:rPr>
        <w:br/>
      </w:r>
    </w:p>
    <w:p w:rsidR="009D4123" w:rsidRPr="009D4123" w:rsidRDefault="009D4123" w:rsidP="009D412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D4123">
        <w:rPr>
          <w:sz w:val="20"/>
          <w:szCs w:val="20"/>
        </w:rPr>
        <w:t>[Kangaroo Pink 2010 Q2] Ivan, Tibor and Alex sat a test and achieved 85%, 90% and 100% respectively. Tibor scored just one more mark than Ivan. How many marks did Alex get?</w:t>
      </w:r>
      <w:r w:rsidRPr="009D4123">
        <w:rPr>
          <w:sz w:val="20"/>
          <w:szCs w:val="20"/>
        </w:rPr>
        <w:br/>
      </w:r>
    </w:p>
    <w:p w:rsidR="009D4123" w:rsidRPr="009D4123" w:rsidRDefault="009D4123" w:rsidP="009D412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D4123">
        <w:rPr>
          <w:sz w:val="20"/>
          <w:szCs w:val="20"/>
        </w:rPr>
        <w:t>[IMC 2000 Q20] The populations of five cities A, B, C, D, E in 1988 and 1998 are shown on these scales.</w:t>
      </w:r>
      <w:r w:rsidRPr="009D4123">
        <w:rPr>
          <w:sz w:val="20"/>
          <w:szCs w:val="20"/>
        </w:rPr>
        <w:br/>
      </w:r>
      <w:r w:rsidRPr="009D4123">
        <w:rPr>
          <w:noProof/>
          <w:sz w:val="20"/>
          <w:szCs w:val="20"/>
          <w:lang w:eastAsia="en-GB"/>
        </w:rPr>
        <w:drawing>
          <wp:inline distT="0" distB="0" distL="0" distR="0" wp14:anchorId="3833E90F" wp14:editId="3A80BD77">
            <wp:extent cx="2458528" cy="9342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755" cy="94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123">
        <w:rPr>
          <w:sz w:val="20"/>
          <w:szCs w:val="20"/>
        </w:rPr>
        <w:br/>
        <w:t>Which of the five cities showed the largest percentage increase in population from 1988 to 1998?</w:t>
      </w:r>
      <w:r w:rsidRPr="009D4123">
        <w:rPr>
          <w:sz w:val="20"/>
          <w:szCs w:val="20"/>
        </w:rPr>
        <w:br/>
        <w:t>A</w:t>
      </w:r>
      <w:r w:rsidRPr="009D4123">
        <w:rPr>
          <w:sz w:val="20"/>
          <w:szCs w:val="20"/>
        </w:rPr>
        <w:tab/>
      </w:r>
      <w:r w:rsidRPr="009D4123">
        <w:rPr>
          <w:sz w:val="20"/>
          <w:szCs w:val="20"/>
        </w:rPr>
        <w:tab/>
        <w:t>B</w:t>
      </w:r>
      <w:r w:rsidRPr="009D4123">
        <w:rPr>
          <w:sz w:val="20"/>
          <w:szCs w:val="20"/>
        </w:rPr>
        <w:tab/>
      </w:r>
      <w:r w:rsidRPr="009D4123">
        <w:rPr>
          <w:sz w:val="20"/>
          <w:szCs w:val="20"/>
        </w:rPr>
        <w:tab/>
        <w:t>C</w:t>
      </w:r>
      <w:r w:rsidRPr="009D4123">
        <w:rPr>
          <w:sz w:val="20"/>
          <w:szCs w:val="20"/>
        </w:rPr>
        <w:tab/>
      </w:r>
      <w:r w:rsidRPr="009D4123">
        <w:rPr>
          <w:sz w:val="20"/>
          <w:szCs w:val="20"/>
        </w:rPr>
        <w:tab/>
        <w:t>D</w:t>
      </w:r>
      <w:r w:rsidRPr="009D4123">
        <w:rPr>
          <w:sz w:val="20"/>
          <w:szCs w:val="20"/>
        </w:rPr>
        <w:tab/>
      </w:r>
      <w:r w:rsidRPr="009D4123">
        <w:rPr>
          <w:sz w:val="20"/>
          <w:szCs w:val="20"/>
        </w:rPr>
        <w:tab/>
        <w:t>E</w:t>
      </w:r>
      <w:r w:rsidRPr="009D4123">
        <w:rPr>
          <w:sz w:val="20"/>
          <w:szCs w:val="20"/>
        </w:rPr>
        <w:br/>
      </w:r>
    </w:p>
    <w:p w:rsidR="009D4123" w:rsidRDefault="009D4123" w:rsidP="009D4123">
      <w:pPr>
        <w:pStyle w:val="ListParagraph"/>
        <w:numPr>
          <w:ilvl w:val="0"/>
          <w:numId w:val="4"/>
        </w:numPr>
        <w:sectPr w:rsidR="009D4123" w:rsidSect="009D4123">
          <w:type w:val="continuous"/>
          <w:pgSz w:w="11906" w:h="16838"/>
          <w:pgMar w:top="568" w:right="707" w:bottom="1440" w:left="993" w:header="708" w:footer="708" w:gutter="0"/>
          <w:cols w:num="2" w:space="282"/>
          <w:docGrid w:linePitch="360"/>
        </w:sectPr>
      </w:pPr>
      <w:r w:rsidRPr="009D4123">
        <w:rPr>
          <w:sz w:val="20"/>
          <w:szCs w:val="20"/>
        </w:rPr>
        <w:t>[SMC 2007 Q9] In a sale, a shopkeeper reduced the advertised selling price of a dress by 20%. This resulted in a profit of 4% over the cost price of the dress. What percentage profit would the shopkeeper have made if the dress had then been sold at the original selling price?</w:t>
      </w:r>
    </w:p>
    <w:p w:rsidR="0090397A" w:rsidRDefault="0090397A" w:rsidP="009D4123"/>
    <w:p w:rsidR="000A555A" w:rsidRDefault="000A555A">
      <w:r>
        <w:br w:type="page"/>
      </w:r>
    </w:p>
    <w:p w:rsidR="000A555A" w:rsidRDefault="000A555A" w:rsidP="005E3087">
      <w:pPr>
        <w:pStyle w:val="ListParagraph"/>
        <w:rPr>
          <w:b/>
        </w:rPr>
      </w:pPr>
      <w:r>
        <w:rPr>
          <w:b/>
        </w:rPr>
        <w:lastRenderedPageBreak/>
        <w:t>__________________________________________________</w:t>
      </w:r>
    </w:p>
    <w:p w:rsidR="0090397A" w:rsidRPr="000A555A" w:rsidRDefault="0090397A" w:rsidP="005E3087">
      <w:pPr>
        <w:pStyle w:val="ListParagraph"/>
        <w:rPr>
          <w:b/>
        </w:rPr>
      </w:pPr>
      <w:r w:rsidRPr="000A555A">
        <w:rPr>
          <w:b/>
        </w:rPr>
        <w:t>Solutions:</w:t>
      </w:r>
    </w:p>
    <w:p w:rsidR="0090397A" w:rsidRDefault="0090397A" w:rsidP="005E3087">
      <w:pPr>
        <w:pStyle w:val="ListParagraph"/>
      </w:pPr>
    </w:p>
    <w:p w:rsidR="0090397A" w:rsidRDefault="000A555A" w:rsidP="0090397A">
      <w:pPr>
        <w:pStyle w:val="ListParagraph"/>
        <w:numPr>
          <w:ilvl w:val="0"/>
          <w:numId w:val="3"/>
        </w:numPr>
      </w:pPr>
      <w:r>
        <w:t>60</w:t>
      </w:r>
    </w:p>
    <w:p w:rsidR="000A555A" w:rsidRDefault="000A555A" w:rsidP="0090397A">
      <w:pPr>
        <w:pStyle w:val="ListParagraph"/>
        <w:numPr>
          <w:ilvl w:val="0"/>
          <w:numId w:val="3"/>
        </w:numPr>
      </w:pPr>
      <w:r>
        <w:t>£70</w:t>
      </w:r>
    </w:p>
    <w:p w:rsidR="000A555A" w:rsidRDefault="000A555A" w:rsidP="0090397A">
      <w:pPr>
        <w:pStyle w:val="ListParagraph"/>
        <w:numPr>
          <w:ilvl w:val="0"/>
          <w:numId w:val="3"/>
        </w:numPr>
      </w:pPr>
      <w:r>
        <w:t>80%</w:t>
      </w:r>
    </w:p>
    <w:p w:rsidR="000A555A" w:rsidRDefault="000A555A" w:rsidP="0090397A">
      <w:pPr>
        <w:pStyle w:val="ListParagraph"/>
        <w:numPr>
          <w:ilvl w:val="0"/>
          <w:numId w:val="3"/>
        </w:numPr>
      </w:pPr>
      <w:r>
        <w:t>200ml</w:t>
      </w:r>
    </w:p>
    <w:p w:rsidR="000A555A" w:rsidRDefault="000A555A" w:rsidP="0090397A">
      <w:pPr>
        <w:pStyle w:val="ListParagraph"/>
        <w:numPr>
          <w:ilvl w:val="0"/>
          <w:numId w:val="3"/>
        </w:numPr>
      </w:pPr>
      <w:r>
        <w:t>108</w:t>
      </w:r>
    </w:p>
    <w:p w:rsidR="000A555A" w:rsidRDefault="000A555A" w:rsidP="0090397A">
      <w:pPr>
        <w:pStyle w:val="ListParagraph"/>
        <w:numPr>
          <w:ilvl w:val="0"/>
          <w:numId w:val="3"/>
        </w:numPr>
      </w:pPr>
      <w:r>
        <w:t>150%</w:t>
      </w:r>
    </w:p>
    <w:p w:rsidR="000A555A" w:rsidRPr="000A555A" w:rsidRDefault="000A555A" w:rsidP="0090397A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C</w:t>
      </w:r>
    </w:p>
    <w:p w:rsidR="000A555A" w:rsidRDefault="000A555A" w:rsidP="000A555A">
      <w:pPr>
        <w:pStyle w:val="ListParagraph"/>
        <w:numPr>
          <w:ilvl w:val="0"/>
          <w:numId w:val="3"/>
        </w:numPr>
      </w:pPr>
      <w:r>
        <w:t>D</w:t>
      </w:r>
    </w:p>
    <w:p w:rsidR="000A555A" w:rsidRDefault="000A555A" w:rsidP="000A555A">
      <w:pPr>
        <w:pStyle w:val="ListParagraph"/>
        <w:numPr>
          <w:ilvl w:val="0"/>
          <w:numId w:val="3"/>
        </w:numPr>
      </w:pPr>
      <w:r>
        <w:t>75</w:t>
      </w:r>
    </w:p>
    <w:p w:rsidR="000A555A" w:rsidRDefault="000A555A" w:rsidP="000A555A">
      <w:pPr>
        <w:pStyle w:val="ListParagraph"/>
        <w:numPr>
          <w:ilvl w:val="0"/>
          <w:numId w:val="3"/>
        </w:numPr>
      </w:pPr>
      <w:r>
        <w:t>50 students (the one absent person represents 2% of brown-haired people)</w:t>
      </w:r>
    </w:p>
    <w:p w:rsidR="000A555A" w:rsidRDefault="000A555A" w:rsidP="000A555A">
      <w:pPr>
        <w:pStyle w:val="ListParagraph"/>
        <w:numPr>
          <w:ilvl w:val="0"/>
          <w:numId w:val="3"/>
        </w:numPr>
      </w:pPr>
      <w:r>
        <w:t>£40</w:t>
      </w:r>
    </w:p>
    <w:p w:rsidR="000A555A" w:rsidRDefault="000A555A" w:rsidP="000A555A">
      <w:pPr>
        <w:pStyle w:val="ListParagraph"/>
        <w:numPr>
          <w:ilvl w:val="0"/>
          <w:numId w:val="3"/>
        </w:numPr>
      </w:pPr>
      <w:r>
        <w:t>£1000</w:t>
      </w:r>
    </w:p>
    <w:p w:rsidR="000A555A" w:rsidRPr="000A555A" w:rsidRDefault="009D4123" w:rsidP="0090397A">
      <w:pPr>
        <w:pStyle w:val="ListParagraph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:rsidR="000A555A" w:rsidRDefault="000A555A" w:rsidP="0090397A">
      <w:pPr>
        <w:pStyle w:val="ListParagraph"/>
        <w:numPr>
          <w:ilvl w:val="0"/>
          <w:numId w:val="3"/>
        </w:numPr>
      </w:pPr>
      <w:r w:rsidRPr="00577520">
        <w:t>20%</w:t>
      </w:r>
    </w:p>
    <w:p w:rsidR="000A555A" w:rsidRPr="000A555A" w:rsidRDefault="000A555A" w:rsidP="0090397A">
      <w:pPr>
        <w:pStyle w:val="ListParagraph"/>
        <w:numPr>
          <w:ilvl w:val="0"/>
          <w:numId w:val="3"/>
        </w:numPr>
      </w:pPr>
      <w:r>
        <w:t>75m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was on one side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on the other, representing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</m:oMath>
      <w:r>
        <w:rPr>
          <w:rFonts w:eastAsiaTheme="minorEastAsia"/>
        </w:rPr>
        <w:t xml:space="preserve">, thus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</m:oMath>
      <w:r>
        <w:rPr>
          <w:rFonts w:eastAsiaTheme="minorEastAsia"/>
        </w:rPr>
        <w:t xml:space="preserve"> of the bridge spans the 35m)</w:t>
      </w:r>
    </w:p>
    <w:p w:rsidR="000A555A" w:rsidRDefault="000A555A" w:rsidP="000A555A">
      <w:pPr>
        <w:pStyle w:val="ListParagraph"/>
        <w:numPr>
          <w:ilvl w:val="0"/>
          <w:numId w:val="3"/>
        </w:numPr>
      </w:pPr>
      <w:r>
        <w:t>20</w:t>
      </w:r>
    </w:p>
    <w:p w:rsidR="000A555A" w:rsidRDefault="000A555A" w:rsidP="000A555A">
      <w:pPr>
        <w:pStyle w:val="ListParagraph"/>
        <w:numPr>
          <w:ilvl w:val="0"/>
          <w:numId w:val="3"/>
        </w:numPr>
      </w:pPr>
      <w:r>
        <w:t>C</w:t>
      </w:r>
    </w:p>
    <w:p w:rsidR="000A555A" w:rsidRDefault="000A555A" w:rsidP="000A555A">
      <w:pPr>
        <w:pStyle w:val="ListParagraph"/>
        <w:numPr>
          <w:ilvl w:val="0"/>
          <w:numId w:val="3"/>
        </w:numPr>
      </w:pPr>
      <w:r>
        <w:t>30%</w:t>
      </w:r>
    </w:p>
    <w:p w:rsidR="000A555A" w:rsidRDefault="000A555A" w:rsidP="000A555A">
      <w:pPr>
        <w:pStyle w:val="ListParagraph"/>
        <w:ind w:left="1080"/>
      </w:pPr>
    </w:p>
    <w:sectPr w:rsidR="000A555A" w:rsidSect="009D412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0455B"/>
    <w:multiLevelType w:val="hybridMultilevel"/>
    <w:tmpl w:val="E2CC6274"/>
    <w:lvl w:ilvl="0" w:tplc="5F604C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10AE5"/>
    <w:multiLevelType w:val="hybridMultilevel"/>
    <w:tmpl w:val="BF303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B45C6"/>
    <w:multiLevelType w:val="hybridMultilevel"/>
    <w:tmpl w:val="A8BCD636"/>
    <w:lvl w:ilvl="0" w:tplc="74BA7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1C24CD"/>
    <w:multiLevelType w:val="hybridMultilevel"/>
    <w:tmpl w:val="E2CC6274"/>
    <w:lvl w:ilvl="0" w:tplc="5F604C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20"/>
    <w:rsid w:val="000A555A"/>
    <w:rsid w:val="000C6E31"/>
    <w:rsid w:val="00326B42"/>
    <w:rsid w:val="0044006A"/>
    <w:rsid w:val="004D1A3E"/>
    <w:rsid w:val="00577520"/>
    <w:rsid w:val="005E3087"/>
    <w:rsid w:val="0090397A"/>
    <w:rsid w:val="009D4123"/>
    <w:rsid w:val="00E80748"/>
    <w:rsid w:val="00FD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0FC06-6C33-48B7-BFF1-6DDA26DE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5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75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901931F5</Template>
  <TotalTime>84</TotalTime>
  <Pages>4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Frost</dc:creator>
  <cp:keywords/>
  <dc:description/>
  <cp:lastModifiedBy>J FROST (JAF)</cp:lastModifiedBy>
  <cp:revision>7</cp:revision>
  <dcterms:created xsi:type="dcterms:W3CDTF">2015-07-25T15:56:00Z</dcterms:created>
  <dcterms:modified xsi:type="dcterms:W3CDTF">2016-01-19T13:42:00Z</dcterms:modified>
</cp:coreProperties>
</file>