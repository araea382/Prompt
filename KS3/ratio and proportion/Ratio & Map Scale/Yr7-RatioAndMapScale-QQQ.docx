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E4" w:rsidRDefault="000027DA">
      <w:r w:rsidRPr="00A0340C">
        <w:rPr>
          <w:b/>
        </w:rPr>
        <w:t>Year 7 – Number Theory QQQ</w:t>
      </w:r>
      <w:r w:rsidR="004B3D33" w:rsidRPr="00A0340C">
        <w:rPr>
          <w:b/>
        </w:rPr>
        <w:t xml:space="preserve"> </w:t>
      </w:r>
      <w:r w:rsidR="006C5A83">
        <w:br/>
      </w:r>
      <w:r w:rsidR="004B3D33">
        <w:t>(</w:t>
      </w:r>
      <w:r w:rsidR="00F6208D">
        <w:t>Calculator permitted)</w:t>
      </w:r>
    </w:p>
    <w:p w:rsidR="000027DA" w:rsidRDefault="000027DA">
      <w:r>
        <w:t>Name 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"/>
        <w:gridCol w:w="3560"/>
        <w:gridCol w:w="227"/>
      </w:tblGrid>
      <w:tr w:rsidR="000027DA" w:rsidTr="003A4675">
        <w:tc>
          <w:tcPr>
            <w:tcW w:w="362" w:type="dxa"/>
          </w:tcPr>
          <w:p w:rsidR="000027DA" w:rsidRDefault="000027DA">
            <w:r>
              <w:t>1</w:t>
            </w:r>
          </w:p>
        </w:tc>
        <w:tc>
          <w:tcPr>
            <w:tcW w:w="3562" w:type="dxa"/>
          </w:tcPr>
          <w:p w:rsidR="000027DA" w:rsidRDefault="0095083C" w:rsidP="0095083C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r>
                <w:rPr>
                  <w:rFonts w:ascii="Cambria Math" w:hAnsi="Cambria Math"/>
                </w:rPr>
                <m:t>15:25</m:t>
              </m:r>
            </m:oMath>
          </w:p>
          <w:p w:rsidR="0095083C" w:rsidRDefault="0095083C" w:rsidP="0095083C">
            <w:pPr>
              <w:rPr>
                <w:rFonts w:eastAsiaTheme="minorEastAsia"/>
              </w:rPr>
            </w:pPr>
          </w:p>
          <w:p w:rsidR="0095083C" w:rsidRDefault="0095083C" w:rsidP="0095083C">
            <w:pPr>
              <w:rPr>
                <w:rFonts w:eastAsiaTheme="minorEastAsia"/>
              </w:rPr>
            </w:pPr>
          </w:p>
          <w:p w:rsidR="0095083C" w:rsidRDefault="0095083C" w:rsidP="0095083C">
            <w:pPr>
              <w:rPr>
                <w:rFonts w:eastAsiaTheme="minorEastAsia"/>
              </w:rPr>
            </w:pPr>
          </w:p>
          <w:p w:rsidR="0095083C" w:rsidRDefault="0095083C" w:rsidP="0095083C">
            <w:r>
              <w:rPr>
                <w:rFonts w:eastAsiaTheme="minorEastAsia"/>
              </w:rPr>
              <w:t>__________________</w:t>
            </w:r>
          </w:p>
        </w:tc>
        <w:tc>
          <w:tcPr>
            <w:tcW w:w="225" w:type="dxa"/>
          </w:tcPr>
          <w:p w:rsidR="000027DA" w:rsidRDefault="000027DA"/>
        </w:tc>
      </w:tr>
      <w:tr w:rsidR="000027DA" w:rsidTr="000027DA">
        <w:tc>
          <w:tcPr>
            <w:tcW w:w="328" w:type="dxa"/>
          </w:tcPr>
          <w:p w:rsidR="000027DA" w:rsidRDefault="000027DA">
            <w:r>
              <w:t>2</w:t>
            </w:r>
          </w:p>
        </w:tc>
        <w:tc>
          <w:tcPr>
            <w:tcW w:w="5704" w:type="dxa"/>
          </w:tcPr>
          <w:p w:rsidR="000027DA" w:rsidRDefault="0095083C">
            <w:r>
              <w:t>£45 is split in the ratio 4:5. What is the larger share?</w:t>
            </w:r>
          </w:p>
          <w:p w:rsidR="000027DA" w:rsidRDefault="000027DA"/>
          <w:p w:rsidR="000027DA" w:rsidRDefault="000027DA"/>
          <w:p w:rsidR="000027DA" w:rsidRDefault="000027DA"/>
          <w:p w:rsidR="000027DA" w:rsidRDefault="000027DA"/>
          <w:p w:rsidR="000027DA" w:rsidRDefault="000027DA"/>
          <w:p w:rsidR="000027DA" w:rsidRDefault="000027DA">
            <w:r>
              <w:t>_________________</w:t>
            </w:r>
          </w:p>
        </w:tc>
        <w:tc>
          <w:tcPr>
            <w:tcW w:w="236" w:type="dxa"/>
          </w:tcPr>
          <w:p w:rsidR="000027DA" w:rsidRDefault="000027DA"/>
        </w:tc>
      </w:tr>
      <w:tr w:rsidR="000027DA" w:rsidTr="000027DA">
        <w:tc>
          <w:tcPr>
            <w:tcW w:w="328" w:type="dxa"/>
          </w:tcPr>
          <w:p w:rsidR="000027DA" w:rsidRDefault="000027DA">
            <w:r>
              <w:t>3</w:t>
            </w:r>
          </w:p>
        </w:tc>
        <w:tc>
          <w:tcPr>
            <w:tcW w:w="5704" w:type="dxa"/>
          </w:tcPr>
          <w:p w:rsidR="009D7317" w:rsidRDefault="0095083C" w:rsidP="0095083C">
            <w:r>
              <w:t>The ratio of red to yellow beads on a necklace is 4:7. If there are 24 red beads, how many yellow beads are there?</w:t>
            </w:r>
          </w:p>
          <w:p w:rsidR="0095083C" w:rsidRDefault="0095083C" w:rsidP="0095083C"/>
          <w:p w:rsidR="0095083C" w:rsidRDefault="0095083C" w:rsidP="0095083C"/>
          <w:p w:rsidR="00F6208D" w:rsidRDefault="00F6208D" w:rsidP="0095083C"/>
          <w:p w:rsidR="00F6208D" w:rsidRDefault="00F6208D" w:rsidP="0095083C"/>
          <w:p w:rsidR="0095083C" w:rsidRDefault="0095083C" w:rsidP="0095083C"/>
          <w:p w:rsidR="0095083C" w:rsidRDefault="0095083C" w:rsidP="0095083C">
            <w:r>
              <w:t>__________________</w:t>
            </w:r>
          </w:p>
        </w:tc>
        <w:tc>
          <w:tcPr>
            <w:tcW w:w="236" w:type="dxa"/>
          </w:tcPr>
          <w:p w:rsidR="000027DA" w:rsidRDefault="000027DA"/>
        </w:tc>
      </w:tr>
      <w:tr w:rsidR="000027DA" w:rsidTr="000027DA">
        <w:tc>
          <w:tcPr>
            <w:tcW w:w="328" w:type="dxa"/>
          </w:tcPr>
          <w:p w:rsidR="000027DA" w:rsidRDefault="009D7317">
            <w:r>
              <w:t>4</w:t>
            </w:r>
          </w:p>
        </w:tc>
        <w:tc>
          <w:tcPr>
            <w:tcW w:w="5704" w:type="dxa"/>
          </w:tcPr>
          <w:p w:rsidR="009D7317" w:rsidRDefault="0095083C" w:rsidP="0095083C">
            <w:r>
              <w:t xml:space="preserve">The </w:t>
            </w:r>
            <w:proofErr w:type="gramStart"/>
            <w:r>
              <w:t>ratio  of</w:t>
            </w:r>
            <w:proofErr w:type="gramEnd"/>
            <w:r>
              <w:t xml:space="preserve"> distance travelled by three wise men (Man A, Man B and Man C) is 4:7:3. If Wise Man B travelled 15km further than Man A, what did Man B and Man C walk combined?</w:t>
            </w:r>
          </w:p>
          <w:p w:rsidR="0095083C" w:rsidRDefault="0095083C" w:rsidP="0095083C"/>
          <w:p w:rsidR="0095083C" w:rsidRDefault="0095083C" w:rsidP="0095083C"/>
          <w:p w:rsidR="00B91AA4" w:rsidRDefault="00B91AA4" w:rsidP="0095083C"/>
          <w:p w:rsidR="00F6208D" w:rsidRDefault="00F6208D" w:rsidP="0095083C"/>
          <w:p w:rsidR="00F6208D" w:rsidRDefault="00F6208D" w:rsidP="0095083C"/>
          <w:p w:rsidR="0095083C" w:rsidRDefault="0095083C" w:rsidP="0095083C"/>
          <w:p w:rsidR="0095083C" w:rsidRDefault="0095083C" w:rsidP="0095083C"/>
        </w:tc>
        <w:tc>
          <w:tcPr>
            <w:tcW w:w="236" w:type="dxa"/>
          </w:tcPr>
          <w:p w:rsidR="000027DA" w:rsidRDefault="000027DA"/>
        </w:tc>
      </w:tr>
      <w:tr w:rsidR="000027DA" w:rsidTr="000027DA">
        <w:tc>
          <w:tcPr>
            <w:tcW w:w="328" w:type="dxa"/>
          </w:tcPr>
          <w:p w:rsidR="000027DA" w:rsidRDefault="004B3D33">
            <w:r>
              <w:t>5</w:t>
            </w:r>
          </w:p>
        </w:tc>
        <w:tc>
          <w:tcPr>
            <w:tcW w:w="5704" w:type="dxa"/>
          </w:tcPr>
          <w:p w:rsidR="00690ED6" w:rsidRDefault="003A4675" w:rsidP="003A4675">
            <w:r>
              <w:t>A</w:t>
            </w:r>
            <w:r w:rsidR="00B91AA4">
              <w:t xml:space="preserve"> map scale is </w:t>
            </w:r>
            <w:proofErr w:type="gramStart"/>
            <w:r w:rsidR="00B91AA4">
              <w:t>1 :</w:t>
            </w:r>
            <w:proofErr w:type="gramEnd"/>
            <w:r w:rsidR="00B91AA4">
              <w:t xml:space="preserve"> 20 000. On the map, two points are 4.1cm away from each other. How far apart is that in real life? Give your answer in km.</w:t>
            </w:r>
          </w:p>
          <w:p w:rsidR="00B91AA4" w:rsidRDefault="00B91AA4" w:rsidP="003A4675"/>
          <w:p w:rsidR="00B91AA4" w:rsidRDefault="00B91AA4" w:rsidP="003A4675"/>
          <w:p w:rsidR="00B91AA4" w:rsidRDefault="00B91AA4" w:rsidP="003A4675"/>
          <w:p w:rsidR="00B91AA4" w:rsidRDefault="00B91AA4" w:rsidP="003A4675"/>
          <w:p w:rsidR="00B91AA4" w:rsidRDefault="00B91AA4" w:rsidP="003A4675"/>
        </w:tc>
        <w:tc>
          <w:tcPr>
            <w:tcW w:w="236" w:type="dxa"/>
          </w:tcPr>
          <w:p w:rsidR="000027DA" w:rsidRDefault="000027DA"/>
        </w:tc>
      </w:tr>
      <w:tr w:rsidR="000027DA" w:rsidTr="000027DA">
        <w:tc>
          <w:tcPr>
            <w:tcW w:w="328" w:type="dxa"/>
          </w:tcPr>
          <w:p w:rsidR="000027DA" w:rsidRDefault="004B3D33">
            <w:r>
              <w:t>6</w:t>
            </w:r>
          </w:p>
        </w:tc>
        <w:tc>
          <w:tcPr>
            <w:tcW w:w="5704" w:type="dxa"/>
          </w:tcPr>
          <w:p w:rsidR="00F5299B" w:rsidRDefault="00B91AA4" w:rsidP="003A4675">
            <w:r>
              <w:t>On a radar, two boats appear 4cm away from each other, when in fact they are 80km away from each other. What is the ‘map scale’ of the radar?</w:t>
            </w:r>
          </w:p>
          <w:p w:rsidR="00B91AA4" w:rsidRDefault="00B91AA4" w:rsidP="003A4675"/>
          <w:p w:rsidR="00B91AA4" w:rsidRDefault="00B91AA4" w:rsidP="003A4675"/>
          <w:p w:rsidR="00B91AA4" w:rsidRDefault="00B91AA4" w:rsidP="003A4675"/>
          <w:p w:rsidR="00B91AA4" w:rsidRDefault="00B91AA4" w:rsidP="003A4675"/>
          <w:p w:rsidR="00B91AA4" w:rsidRDefault="00B91AA4" w:rsidP="003A4675"/>
        </w:tc>
        <w:tc>
          <w:tcPr>
            <w:tcW w:w="236" w:type="dxa"/>
          </w:tcPr>
          <w:p w:rsidR="000027DA" w:rsidRDefault="000027DA"/>
        </w:tc>
      </w:tr>
      <w:tr w:rsidR="000027DA" w:rsidTr="000027DA">
        <w:tc>
          <w:tcPr>
            <w:tcW w:w="328" w:type="dxa"/>
          </w:tcPr>
          <w:p w:rsidR="000027DA" w:rsidRDefault="004B3D33">
            <w:r>
              <w:t>7</w:t>
            </w:r>
          </w:p>
        </w:tc>
        <w:tc>
          <w:tcPr>
            <w:tcW w:w="5704" w:type="dxa"/>
          </w:tcPr>
          <w:p w:rsidR="00690ED6" w:rsidRDefault="003A4675">
            <w:r>
              <w:t>The ratio of cats to dogs in a pet shop is 5:7 and the ratio of dogs to mice also 5:7. What is the ratio of cats to mice?</w:t>
            </w:r>
          </w:p>
          <w:p w:rsidR="003A4675" w:rsidRDefault="003A4675"/>
          <w:p w:rsidR="003A4675" w:rsidRDefault="003A4675"/>
          <w:p w:rsidR="003A4675" w:rsidRDefault="003A4675"/>
          <w:p w:rsidR="003A4675" w:rsidRDefault="003A4675"/>
        </w:tc>
        <w:tc>
          <w:tcPr>
            <w:tcW w:w="236" w:type="dxa"/>
          </w:tcPr>
          <w:p w:rsidR="000027DA" w:rsidRDefault="000027DA"/>
        </w:tc>
      </w:tr>
      <w:tr w:rsidR="00A0340C" w:rsidTr="000027DA">
        <w:tc>
          <w:tcPr>
            <w:tcW w:w="328" w:type="dxa"/>
          </w:tcPr>
          <w:p w:rsidR="00A0340C" w:rsidRPr="00A0340C" w:rsidRDefault="00A0340C">
            <w:pPr>
              <w:rPr>
                <w:rFonts w:ascii="Wingdings" w:hAnsi="Wingdings"/>
              </w:rPr>
            </w:pPr>
            <w:r w:rsidRPr="00A0340C">
              <w:rPr>
                <w:rFonts w:ascii="Wingdings" w:hAnsi="Wingdings"/>
              </w:rPr>
              <w:t></w:t>
            </w:r>
          </w:p>
        </w:tc>
        <w:tc>
          <w:tcPr>
            <w:tcW w:w="5704" w:type="dxa"/>
          </w:tcPr>
          <w:p w:rsidR="003A4675" w:rsidRDefault="003A4675" w:rsidP="00A0340C">
            <w:r>
              <w:t>The ratio of concentrate to water in a drink is 1:3.  I drink a quarter of the glass of drink (which is initially full) then top up with water. What is the ratio of concentrate to water now?</w:t>
            </w:r>
            <w:r w:rsidR="00A0340C">
              <w:br/>
            </w:r>
            <w:r w:rsidR="006A67A8">
              <w:br/>
            </w:r>
          </w:p>
          <w:p w:rsidR="003A4675" w:rsidRDefault="003A4675" w:rsidP="00A0340C"/>
          <w:p w:rsidR="00A0340C" w:rsidRDefault="00A0340C" w:rsidP="00A0340C">
            <w:r>
              <w:br/>
              <w:t>______________</w:t>
            </w:r>
          </w:p>
        </w:tc>
        <w:tc>
          <w:tcPr>
            <w:tcW w:w="236" w:type="dxa"/>
          </w:tcPr>
          <w:p w:rsidR="00A0340C" w:rsidRDefault="00A0340C"/>
        </w:tc>
      </w:tr>
    </w:tbl>
    <w:p w:rsidR="000027DA" w:rsidRDefault="000027DA"/>
    <w:p w:rsidR="006C5A83" w:rsidRDefault="006C5A83">
      <w:pPr>
        <w:sectPr w:rsidR="006C5A83" w:rsidSect="006C5A83">
          <w:footerReference w:type="default" r:id="rId7"/>
          <w:pgSz w:w="11906" w:h="16838"/>
          <w:pgMar w:top="567" w:right="1440" w:bottom="1440" w:left="1440" w:header="708" w:footer="708" w:gutter="0"/>
          <w:cols w:num="2" w:space="708"/>
          <w:docGrid w:linePitch="360"/>
        </w:sectPr>
      </w:pPr>
      <w:r>
        <w:t>Score:   ___</w:t>
      </w:r>
      <w:r w:rsidR="006A67A8">
        <w:t>___ / 9     Award _____________</w:t>
      </w:r>
      <w:r w:rsidR="006A67A8">
        <w:br/>
      </w:r>
      <w:r w:rsidR="006A67A8" w:rsidRPr="006A67A8">
        <w:rPr>
          <w:sz w:val="18"/>
        </w:rPr>
        <w:t>5+ Bronze, 6+ Silver, 7+ Gold, 9 Platinum</w:t>
      </w:r>
      <w:r w:rsidR="006A67A8">
        <w:br/>
      </w:r>
    </w:p>
    <w:p w:rsidR="006C5A83" w:rsidRDefault="006C5A83">
      <w:pPr>
        <w:sectPr w:rsidR="006C5A83" w:rsidSect="006C5A83">
          <w:type w:val="continuous"/>
          <w:pgSz w:w="11906" w:h="16838"/>
          <w:pgMar w:top="567" w:right="1440" w:bottom="1440" w:left="1440" w:header="708" w:footer="708" w:gutter="0"/>
          <w:cols w:space="708"/>
          <w:docGrid w:linePitch="360"/>
        </w:sectPr>
      </w:pPr>
    </w:p>
    <w:p w:rsidR="006C5A83" w:rsidRDefault="006C5A83"/>
    <w:p w:rsidR="00F6208D" w:rsidRDefault="006C5A83" w:rsidP="00F6208D">
      <w:r>
        <w:br w:type="page"/>
      </w:r>
      <w:r w:rsidR="00F6208D">
        <w:rPr>
          <w:b/>
        </w:rPr>
        <w:lastRenderedPageBreak/>
        <w:t>ANSWERS</w:t>
      </w:r>
    </w:p>
    <w:p w:rsidR="00F6208D" w:rsidRDefault="00F6208D" w:rsidP="00F62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"/>
        <w:gridCol w:w="5704"/>
        <w:gridCol w:w="236"/>
      </w:tblGrid>
      <w:tr w:rsidR="00F6208D" w:rsidTr="007D7035">
        <w:tc>
          <w:tcPr>
            <w:tcW w:w="362" w:type="dxa"/>
          </w:tcPr>
          <w:p w:rsidR="00F6208D" w:rsidRDefault="00F6208D" w:rsidP="007D7035">
            <w:r>
              <w:t>1</w:t>
            </w:r>
          </w:p>
        </w:tc>
        <w:tc>
          <w:tcPr>
            <w:tcW w:w="3562" w:type="dxa"/>
          </w:tcPr>
          <w:p w:rsidR="00F6208D" w:rsidRDefault="00F6208D" w:rsidP="007D7035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r>
                <w:rPr>
                  <w:rFonts w:ascii="Cambria Math" w:hAnsi="Cambria Math"/>
                </w:rPr>
                <m:t>15:25</m:t>
              </m:r>
            </m:oMath>
          </w:p>
          <w:p w:rsidR="00F6208D" w:rsidRDefault="00F6208D" w:rsidP="007D7035">
            <w:pPr>
              <w:rPr>
                <w:rFonts w:eastAsiaTheme="minorEastAsia"/>
              </w:rPr>
            </w:pPr>
          </w:p>
          <w:p w:rsidR="00F6208D" w:rsidRPr="00F6208D" w:rsidRDefault="00F6208D" w:rsidP="007D7035">
            <w:pPr>
              <w:rPr>
                <w:b/>
              </w:rPr>
            </w:pPr>
            <w:r w:rsidRPr="00F6208D">
              <w:rPr>
                <w:rFonts w:eastAsiaTheme="minorEastAsia"/>
                <w:b/>
              </w:rPr>
              <w:t>3 : 5</w:t>
            </w:r>
          </w:p>
        </w:tc>
        <w:tc>
          <w:tcPr>
            <w:tcW w:w="225" w:type="dxa"/>
          </w:tcPr>
          <w:p w:rsidR="00F6208D" w:rsidRDefault="00F6208D" w:rsidP="007D7035"/>
        </w:tc>
      </w:tr>
      <w:tr w:rsidR="00F6208D" w:rsidTr="007D7035">
        <w:tc>
          <w:tcPr>
            <w:tcW w:w="328" w:type="dxa"/>
          </w:tcPr>
          <w:p w:rsidR="00F6208D" w:rsidRDefault="00F6208D" w:rsidP="007D7035">
            <w:r>
              <w:t>2</w:t>
            </w:r>
          </w:p>
        </w:tc>
        <w:tc>
          <w:tcPr>
            <w:tcW w:w="5704" w:type="dxa"/>
          </w:tcPr>
          <w:p w:rsidR="00F6208D" w:rsidRDefault="00F6208D" w:rsidP="007D7035">
            <w:r>
              <w:t>£45 is split in the ratio 4:5. What is the larger share?</w:t>
            </w:r>
          </w:p>
          <w:p w:rsidR="00F6208D" w:rsidRDefault="00F6208D" w:rsidP="007D7035"/>
          <w:p w:rsidR="00F6208D" w:rsidRPr="00F6208D" w:rsidRDefault="00F6208D" w:rsidP="007D7035">
            <w:pPr>
              <w:rPr>
                <w:b/>
              </w:rPr>
            </w:pPr>
            <w:r w:rsidRPr="00F6208D">
              <w:rPr>
                <w:b/>
              </w:rPr>
              <w:t>£25</w:t>
            </w:r>
          </w:p>
        </w:tc>
        <w:tc>
          <w:tcPr>
            <w:tcW w:w="236" w:type="dxa"/>
          </w:tcPr>
          <w:p w:rsidR="00F6208D" w:rsidRDefault="00F6208D" w:rsidP="007D7035"/>
        </w:tc>
      </w:tr>
      <w:tr w:rsidR="00F6208D" w:rsidTr="007D7035">
        <w:tc>
          <w:tcPr>
            <w:tcW w:w="328" w:type="dxa"/>
          </w:tcPr>
          <w:p w:rsidR="00F6208D" w:rsidRDefault="00F6208D" w:rsidP="007D7035">
            <w:r>
              <w:t>3</w:t>
            </w:r>
          </w:p>
        </w:tc>
        <w:tc>
          <w:tcPr>
            <w:tcW w:w="5704" w:type="dxa"/>
          </w:tcPr>
          <w:p w:rsidR="00F6208D" w:rsidRDefault="00F6208D" w:rsidP="007D7035">
            <w:r>
              <w:t>The ratio of red to yellow beads on a necklace is 4:7. If there are 24 red beads, how many yellow beads are there?</w:t>
            </w:r>
          </w:p>
          <w:p w:rsidR="00F6208D" w:rsidRDefault="00F6208D" w:rsidP="007D7035"/>
          <w:p w:rsidR="00F6208D" w:rsidRPr="00F6208D" w:rsidRDefault="00F6208D" w:rsidP="007D7035">
            <w:pPr>
              <w:rPr>
                <w:b/>
              </w:rPr>
            </w:pPr>
            <w:r w:rsidRPr="00F6208D">
              <w:rPr>
                <w:b/>
              </w:rPr>
              <w:t>42</w:t>
            </w:r>
          </w:p>
        </w:tc>
        <w:tc>
          <w:tcPr>
            <w:tcW w:w="236" w:type="dxa"/>
          </w:tcPr>
          <w:p w:rsidR="00F6208D" w:rsidRDefault="00F6208D" w:rsidP="007D7035"/>
        </w:tc>
      </w:tr>
      <w:tr w:rsidR="00F6208D" w:rsidTr="007D7035">
        <w:tc>
          <w:tcPr>
            <w:tcW w:w="328" w:type="dxa"/>
          </w:tcPr>
          <w:p w:rsidR="00F6208D" w:rsidRDefault="00F6208D" w:rsidP="007D7035">
            <w:r>
              <w:t>4</w:t>
            </w:r>
          </w:p>
        </w:tc>
        <w:tc>
          <w:tcPr>
            <w:tcW w:w="5704" w:type="dxa"/>
          </w:tcPr>
          <w:p w:rsidR="00F6208D" w:rsidRDefault="00F6208D" w:rsidP="007D7035">
            <w:r>
              <w:t xml:space="preserve">The </w:t>
            </w:r>
            <w:proofErr w:type="gramStart"/>
            <w:r>
              <w:t>ratio  of</w:t>
            </w:r>
            <w:proofErr w:type="gramEnd"/>
            <w:r>
              <w:t xml:space="preserve"> distance travelled by three wise men (Man A, Man B and Man C) is 4:7:3. If Wise Man B travelled 15km further than Man A, what did Man B and Man C walk combined?</w:t>
            </w:r>
          </w:p>
          <w:p w:rsidR="00F6208D" w:rsidRDefault="00F6208D" w:rsidP="007D7035"/>
          <w:p w:rsidR="00F6208D" w:rsidRPr="00F6208D" w:rsidRDefault="00F6208D" w:rsidP="00F6208D">
            <w:pPr>
              <w:rPr>
                <w:b/>
              </w:rPr>
            </w:pPr>
            <w:r w:rsidRPr="00F6208D">
              <w:rPr>
                <w:b/>
              </w:rPr>
              <w:t>50km</w:t>
            </w:r>
          </w:p>
        </w:tc>
        <w:tc>
          <w:tcPr>
            <w:tcW w:w="236" w:type="dxa"/>
          </w:tcPr>
          <w:p w:rsidR="00F6208D" w:rsidRDefault="00F6208D" w:rsidP="007D7035"/>
        </w:tc>
      </w:tr>
      <w:tr w:rsidR="00F6208D" w:rsidTr="007D7035">
        <w:tc>
          <w:tcPr>
            <w:tcW w:w="328" w:type="dxa"/>
          </w:tcPr>
          <w:p w:rsidR="00F6208D" w:rsidRDefault="00F6208D" w:rsidP="007D7035">
            <w:r>
              <w:t>5</w:t>
            </w:r>
          </w:p>
        </w:tc>
        <w:tc>
          <w:tcPr>
            <w:tcW w:w="5704" w:type="dxa"/>
          </w:tcPr>
          <w:p w:rsidR="00F6208D" w:rsidRDefault="00F6208D" w:rsidP="007D7035">
            <w:r>
              <w:t xml:space="preserve">A map scale is </w:t>
            </w:r>
            <w:proofErr w:type="gramStart"/>
            <w:r>
              <w:t>1 :</w:t>
            </w:r>
            <w:proofErr w:type="gramEnd"/>
            <w:r>
              <w:t xml:space="preserve"> 20 000. On the map, two points are 4.1cm away from each other. How far apart is that in real life? Give your answer in km.</w:t>
            </w:r>
          </w:p>
          <w:p w:rsidR="00F6208D" w:rsidRDefault="00F6208D" w:rsidP="007D7035"/>
          <w:p w:rsidR="00F6208D" w:rsidRPr="00F6208D" w:rsidRDefault="00F6208D" w:rsidP="007D7035">
            <w:pPr>
              <w:rPr>
                <w:b/>
              </w:rPr>
            </w:pPr>
            <w:r w:rsidRPr="00F6208D">
              <w:rPr>
                <w:b/>
              </w:rPr>
              <w:t>0.82 km</w:t>
            </w:r>
          </w:p>
        </w:tc>
        <w:tc>
          <w:tcPr>
            <w:tcW w:w="236" w:type="dxa"/>
          </w:tcPr>
          <w:p w:rsidR="00F6208D" w:rsidRDefault="00F6208D" w:rsidP="007D7035"/>
        </w:tc>
      </w:tr>
      <w:tr w:rsidR="00F6208D" w:rsidTr="007D7035">
        <w:tc>
          <w:tcPr>
            <w:tcW w:w="328" w:type="dxa"/>
          </w:tcPr>
          <w:p w:rsidR="00F6208D" w:rsidRDefault="00F6208D" w:rsidP="007D7035">
            <w:r>
              <w:t>6</w:t>
            </w:r>
          </w:p>
        </w:tc>
        <w:tc>
          <w:tcPr>
            <w:tcW w:w="5704" w:type="dxa"/>
          </w:tcPr>
          <w:p w:rsidR="00F6208D" w:rsidRDefault="00F6208D" w:rsidP="007D7035">
            <w:r>
              <w:t>On a radar, two boats appear 4cm away from each other, when in fact they are 80km away from each other. What is the ‘map scale’ of the radar?</w:t>
            </w:r>
          </w:p>
          <w:p w:rsidR="00F6208D" w:rsidRDefault="00F6208D" w:rsidP="007D7035"/>
          <w:p w:rsidR="00F6208D" w:rsidRPr="00F6208D" w:rsidRDefault="00F6208D" w:rsidP="00F6208D">
            <w:pPr>
              <w:rPr>
                <w:b/>
              </w:rPr>
            </w:pPr>
            <w:r w:rsidRPr="00F6208D">
              <w:rPr>
                <w:b/>
              </w:rPr>
              <w:t>1 : 2 000 000 (accept 2 000 000 : 1)</w:t>
            </w:r>
          </w:p>
        </w:tc>
        <w:tc>
          <w:tcPr>
            <w:tcW w:w="236" w:type="dxa"/>
          </w:tcPr>
          <w:p w:rsidR="00F6208D" w:rsidRDefault="00F6208D" w:rsidP="007D7035"/>
        </w:tc>
      </w:tr>
      <w:tr w:rsidR="00F6208D" w:rsidTr="007D7035">
        <w:tc>
          <w:tcPr>
            <w:tcW w:w="328" w:type="dxa"/>
          </w:tcPr>
          <w:p w:rsidR="00F6208D" w:rsidRDefault="00F6208D" w:rsidP="007D7035">
            <w:r>
              <w:t>7</w:t>
            </w:r>
          </w:p>
        </w:tc>
        <w:tc>
          <w:tcPr>
            <w:tcW w:w="5704" w:type="dxa"/>
          </w:tcPr>
          <w:p w:rsidR="00F6208D" w:rsidRDefault="00F6208D" w:rsidP="007D7035">
            <w:r>
              <w:t>The ratio of cats to dogs in a pet shop is 5:7 and the ratio of dogs to mice also 5:7. What is the ratio of cats to mice?</w:t>
            </w:r>
          </w:p>
          <w:p w:rsidR="00F6208D" w:rsidRDefault="00F6208D" w:rsidP="007D7035"/>
          <w:p w:rsidR="00F6208D" w:rsidRPr="00F6208D" w:rsidRDefault="00F6208D" w:rsidP="007D7035">
            <w:pPr>
              <w:rPr>
                <w:b/>
              </w:rPr>
            </w:pPr>
            <w:r w:rsidRPr="00F6208D">
              <w:rPr>
                <w:b/>
              </w:rPr>
              <w:t>25 : 49</w:t>
            </w:r>
          </w:p>
        </w:tc>
        <w:tc>
          <w:tcPr>
            <w:tcW w:w="236" w:type="dxa"/>
          </w:tcPr>
          <w:p w:rsidR="00F6208D" w:rsidRDefault="00F6208D" w:rsidP="007D7035"/>
        </w:tc>
      </w:tr>
      <w:tr w:rsidR="00F6208D" w:rsidTr="007D7035">
        <w:tc>
          <w:tcPr>
            <w:tcW w:w="328" w:type="dxa"/>
          </w:tcPr>
          <w:p w:rsidR="00F6208D" w:rsidRPr="00A0340C" w:rsidRDefault="00F6208D" w:rsidP="007D7035">
            <w:pPr>
              <w:rPr>
                <w:rFonts w:ascii="Wingdings" w:hAnsi="Wingdings"/>
              </w:rPr>
            </w:pPr>
            <w:r w:rsidRPr="00A0340C">
              <w:rPr>
                <w:rFonts w:ascii="Wingdings" w:hAnsi="Wingdings"/>
              </w:rPr>
              <w:t></w:t>
            </w:r>
          </w:p>
        </w:tc>
        <w:tc>
          <w:tcPr>
            <w:tcW w:w="5704" w:type="dxa"/>
          </w:tcPr>
          <w:p w:rsidR="00F6208D" w:rsidRPr="00F6208D" w:rsidRDefault="00F6208D" w:rsidP="00F6208D">
            <w:pPr>
              <w:rPr>
                <w:b/>
              </w:rPr>
            </w:pPr>
            <w:r>
              <w:t>The ratio of concentrate to water in a drink is 1:3.  I drink a quarter of the glass of drink (which is initially full) then top up with water. What is the ratio of concentrate to water now?</w:t>
            </w:r>
            <w:r>
              <w:br/>
            </w:r>
            <w:r>
              <w:br/>
            </w:r>
            <w:r w:rsidRPr="00F6208D">
              <w:rPr>
                <w:b/>
              </w:rPr>
              <w:t>Suppose initial quantities of concentrate and water were 4 litres and 12 litres.</w:t>
            </w:r>
          </w:p>
          <w:p w:rsidR="00F6208D" w:rsidRPr="00F6208D" w:rsidRDefault="00F6208D" w:rsidP="00F6208D">
            <w:pPr>
              <w:rPr>
                <w:b/>
              </w:rPr>
            </w:pPr>
            <w:r w:rsidRPr="00F6208D">
              <w:rPr>
                <w:b/>
              </w:rPr>
              <w:t>After drinking a quarter we’d have 3 litres and 9 litres.</w:t>
            </w:r>
          </w:p>
          <w:p w:rsidR="00F6208D" w:rsidRPr="00F6208D" w:rsidRDefault="00F6208D" w:rsidP="00F6208D">
            <w:pPr>
              <w:rPr>
                <w:b/>
              </w:rPr>
            </w:pPr>
            <w:r w:rsidRPr="00F6208D">
              <w:rPr>
                <w:b/>
              </w:rPr>
              <w:t>Filling up the glass to full (16 litre capacity) we have 3 litres and 13 litres.</w:t>
            </w:r>
          </w:p>
          <w:p w:rsidR="00F6208D" w:rsidRPr="00F6208D" w:rsidRDefault="00F6208D" w:rsidP="00F6208D">
            <w:pPr>
              <w:rPr>
                <w:b/>
              </w:rPr>
            </w:pPr>
            <w:r w:rsidRPr="00F6208D">
              <w:rPr>
                <w:b/>
              </w:rPr>
              <w:t xml:space="preserve">Thus new ratio is </w:t>
            </w:r>
            <w:proofErr w:type="gramStart"/>
            <w:r w:rsidRPr="00F6208D">
              <w:rPr>
                <w:b/>
              </w:rPr>
              <w:t>3 :</w:t>
            </w:r>
            <w:proofErr w:type="gramEnd"/>
            <w:r w:rsidRPr="00F6208D">
              <w:rPr>
                <w:b/>
              </w:rPr>
              <w:t xml:space="preserve"> 13.</w:t>
            </w:r>
            <w:bookmarkStart w:id="0" w:name="_GoBack"/>
            <w:bookmarkEnd w:id="0"/>
          </w:p>
          <w:p w:rsidR="00F6208D" w:rsidRDefault="00F6208D" w:rsidP="007D7035"/>
        </w:tc>
        <w:tc>
          <w:tcPr>
            <w:tcW w:w="236" w:type="dxa"/>
          </w:tcPr>
          <w:p w:rsidR="00F6208D" w:rsidRDefault="00F6208D" w:rsidP="007D7035"/>
        </w:tc>
      </w:tr>
    </w:tbl>
    <w:p w:rsidR="00F6208D" w:rsidRDefault="00F6208D" w:rsidP="00F6208D"/>
    <w:p w:rsidR="006C5A83" w:rsidRDefault="006C5A83" w:rsidP="00F6208D"/>
    <w:sectPr w:rsidR="006C5A83" w:rsidSect="006C5A83">
      <w:type w:val="continuous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AA4" w:rsidRDefault="00B91AA4" w:rsidP="006C5A83">
      <w:pPr>
        <w:spacing w:after="0" w:line="240" w:lineRule="auto"/>
      </w:pPr>
      <w:r>
        <w:separator/>
      </w:r>
    </w:p>
  </w:endnote>
  <w:endnote w:type="continuationSeparator" w:id="0">
    <w:p w:rsidR="00B91AA4" w:rsidRDefault="00B91AA4" w:rsidP="006C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AA4" w:rsidRDefault="00B91AA4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AA4" w:rsidRDefault="00B91AA4" w:rsidP="006C5A83">
      <w:pPr>
        <w:spacing w:after="0" w:line="240" w:lineRule="auto"/>
      </w:pPr>
      <w:r>
        <w:separator/>
      </w:r>
    </w:p>
  </w:footnote>
  <w:footnote w:type="continuationSeparator" w:id="0">
    <w:p w:rsidR="00B91AA4" w:rsidRDefault="00B91AA4" w:rsidP="006C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E703D"/>
    <w:multiLevelType w:val="hybridMultilevel"/>
    <w:tmpl w:val="2CD409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F7BE7"/>
    <w:multiLevelType w:val="hybridMultilevel"/>
    <w:tmpl w:val="161686E0"/>
    <w:lvl w:ilvl="0" w:tplc="D286F33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34B64"/>
    <w:multiLevelType w:val="hybridMultilevel"/>
    <w:tmpl w:val="161686E0"/>
    <w:lvl w:ilvl="0" w:tplc="D286F33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501AD"/>
    <w:multiLevelType w:val="hybridMultilevel"/>
    <w:tmpl w:val="71D20E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47E32"/>
    <w:multiLevelType w:val="hybridMultilevel"/>
    <w:tmpl w:val="754675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33884"/>
    <w:multiLevelType w:val="hybridMultilevel"/>
    <w:tmpl w:val="C6FAFA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133D"/>
    <w:multiLevelType w:val="hybridMultilevel"/>
    <w:tmpl w:val="71D20E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C1344"/>
    <w:multiLevelType w:val="hybridMultilevel"/>
    <w:tmpl w:val="2CD409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DA"/>
    <w:rsid w:val="000027DA"/>
    <w:rsid w:val="003A4675"/>
    <w:rsid w:val="00474A9D"/>
    <w:rsid w:val="004B3D33"/>
    <w:rsid w:val="006729E4"/>
    <w:rsid w:val="00690ED6"/>
    <w:rsid w:val="006A67A8"/>
    <w:rsid w:val="006C5A83"/>
    <w:rsid w:val="0095083C"/>
    <w:rsid w:val="009D7317"/>
    <w:rsid w:val="00A0340C"/>
    <w:rsid w:val="00A11A04"/>
    <w:rsid w:val="00B91AA4"/>
    <w:rsid w:val="00CC4594"/>
    <w:rsid w:val="00F5299B"/>
    <w:rsid w:val="00F6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FE0E1-CB9D-4AEB-85FD-ECE2F23E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7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3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C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83"/>
  </w:style>
  <w:style w:type="paragraph" w:styleId="Footer">
    <w:name w:val="footer"/>
    <w:basedOn w:val="Normal"/>
    <w:link w:val="FooterChar"/>
    <w:uiPriority w:val="99"/>
    <w:unhideWhenUsed/>
    <w:rsid w:val="006C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23DD0875</Template>
  <TotalTime>106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Tiffin School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FROST (JAF)</dc:creator>
  <cp:keywords/>
  <dc:description/>
  <cp:lastModifiedBy>J FROST (JAF)</cp:lastModifiedBy>
  <cp:revision>7</cp:revision>
  <dcterms:created xsi:type="dcterms:W3CDTF">2015-11-27T07:21:00Z</dcterms:created>
  <dcterms:modified xsi:type="dcterms:W3CDTF">2016-05-18T14:44:00Z</dcterms:modified>
</cp:coreProperties>
</file>