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E5A" w:rsidRPr="007F1E31" w:rsidRDefault="007A67E6">
      <w:pPr>
        <w:rPr>
          <w:b/>
        </w:rPr>
      </w:pPr>
      <w:r w:rsidRPr="007F1E31">
        <w:rPr>
          <w:b/>
        </w:rPr>
        <w:t>Ratio – Exercise 1</w:t>
      </w:r>
    </w:p>
    <w:p w:rsidR="007A67E6" w:rsidRDefault="007A67E6" w:rsidP="007A67E6">
      <w:pPr>
        <w:pStyle w:val="ListParagraph"/>
        <w:numPr>
          <w:ilvl w:val="0"/>
          <w:numId w:val="1"/>
        </w:numPr>
        <w:sectPr w:rsidR="007A67E6" w:rsidSect="007F1E31">
          <w:footerReference w:type="default" r:id="rId7"/>
          <w:pgSz w:w="11906" w:h="16838"/>
          <w:pgMar w:top="568" w:right="1440" w:bottom="1440" w:left="1440" w:header="708" w:footer="708" w:gutter="0"/>
          <w:cols w:space="708"/>
          <w:docGrid w:linePitch="360"/>
        </w:sectPr>
      </w:pPr>
    </w:p>
    <w:p w:rsidR="007A67E6" w:rsidRPr="007A67E6" w:rsidRDefault="007A67E6" w:rsidP="007A67E6">
      <w:pPr>
        <w:pStyle w:val="ListParagraph"/>
        <w:numPr>
          <w:ilvl w:val="0"/>
          <w:numId w:val="1"/>
        </w:numPr>
      </w:pPr>
      <w:r w:rsidRPr="007A67E6">
        <w:t>Simplify the following ratios:</w:t>
      </w:r>
      <w:r>
        <w:br/>
        <w:t xml:space="preserve">a) 2:6 </w:t>
      </w:r>
      <w:r w:rsidRPr="007A67E6">
        <w:tab/>
      </w:r>
      <w:r w:rsidRPr="007A67E6">
        <w:tab/>
      </w:r>
      <w:r>
        <w:t xml:space="preserve">b) 10:15 </w:t>
      </w:r>
      <w:r>
        <w:rPr>
          <w:b/>
          <w:bCs/>
        </w:rPr>
        <w:br/>
      </w:r>
      <w:r w:rsidRPr="007A67E6">
        <w:rPr>
          <w:bCs/>
        </w:rPr>
        <w:t xml:space="preserve">c) </w:t>
      </w:r>
      <w:r w:rsidRPr="007A67E6">
        <w:t>24:</w:t>
      </w:r>
      <w:r>
        <w:t xml:space="preserve">18  </w:t>
      </w:r>
      <w:r w:rsidRPr="007A67E6">
        <w:tab/>
      </w:r>
      <w:r>
        <w:t xml:space="preserve">d) 56 : 49 </w:t>
      </w:r>
      <w:r>
        <w:br/>
      </w:r>
    </w:p>
    <w:p w:rsidR="007A67E6" w:rsidRPr="007A67E6" w:rsidRDefault="007A67E6" w:rsidP="007A67E6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1908175</wp:posOffset>
            </wp:positionH>
            <wp:positionV relativeFrom="paragraph">
              <wp:posOffset>10795</wp:posOffset>
            </wp:positionV>
            <wp:extent cx="732155" cy="7092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67E6">
        <w:t xml:space="preserve">What </w:t>
      </w:r>
      <w:proofErr w:type="gramStart"/>
      <w:r w:rsidRPr="007A67E6">
        <w:t>is the ratio</w:t>
      </w:r>
      <w:proofErr w:type="gramEnd"/>
      <w:r w:rsidRPr="007A67E6">
        <w:t xml:space="preserve"> of shaded to non-shaded triangles?</w:t>
      </w:r>
      <w:r>
        <w:br/>
      </w:r>
    </w:p>
    <w:p w:rsidR="007A67E6" w:rsidRDefault="007A67E6" w:rsidP="007A67E6">
      <w:pPr>
        <w:pStyle w:val="ListParagraph"/>
        <w:numPr>
          <w:ilvl w:val="0"/>
          <w:numId w:val="1"/>
        </w:numPr>
      </w:pPr>
      <w:r w:rsidRPr="007A67E6">
        <w:t>If £30 is split between two people in the ratio 3:2, what does each get?</w:t>
      </w:r>
      <w:r>
        <w:br/>
      </w:r>
    </w:p>
    <w:p w:rsidR="007A67E6" w:rsidRPr="007A67E6" w:rsidRDefault="007A67E6" w:rsidP="007A67E6">
      <w:pPr>
        <w:pStyle w:val="ListParagraph"/>
        <w:numPr>
          <w:ilvl w:val="0"/>
          <w:numId w:val="1"/>
        </w:numPr>
      </w:pPr>
      <w:r w:rsidRPr="007A67E6">
        <w:t>To make orange squash I mix concentrate and water in the ratio 2:7. If I use 150ml of concentrate, how much water do I use?</w:t>
      </w:r>
      <w:r>
        <w:br/>
      </w:r>
    </w:p>
    <w:p w:rsidR="007A67E6" w:rsidRPr="007A67E6" w:rsidRDefault="007A67E6" w:rsidP="007A67E6">
      <w:pPr>
        <w:pStyle w:val="ListParagraph"/>
        <w:numPr>
          <w:ilvl w:val="0"/>
          <w:numId w:val="1"/>
        </w:numPr>
      </w:pPr>
      <w:r w:rsidRPr="007A67E6">
        <w:t>120 sweets are shared out into three piles, in the ratio 3:4:1. How many more sweets does the biggest pile</w:t>
      </w:r>
      <w:r>
        <w:t xml:space="preserve"> have then the smallest?     </w:t>
      </w:r>
      <w:r>
        <w:br/>
        <w:t xml:space="preserve"> </w:t>
      </w:r>
    </w:p>
    <w:p w:rsidR="007A67E6" w:rsidRPr="007A67E6" w:rsidRDefault="007A67E6" w:rsidP="007A67E6">
      <w:pPr>
        <w:pStyle w:val="ListParagraph"/>
        <w:numPr>
          <w:ilvl w:val="0"/>
          <w:numId w:val="1"/>
        </w:numPr>
      </w:pPr>
      <w:r w:rsidRPr="007A67E6">
        <w:t>To make orange squash I mix concentrate and water in the ratio 2:7. If I use 150ml of concentra</w:t>
      </w:r>
      <w:r>
        <w:t xml:space="preserve">te, how much water do I use?   </w:t>
      </w:r>
      <w:r>
        <w:br/>
      </w:r>
    </w:p>
    <w:p w:rsidR="007A67E6" w:rsidRDefault="007A67E6" w:rsidP="007A67E6">
      <w:pPr>
        <w:pStyle w:val="ListParagraph"/>
        <w:numPr>
          <w:ilvl w:val="0"/>
          <w:numId w:val="1"/>
        </w:numPr>
      </w:pPr>
      <w:r w:rsidRPr="007A67E6">
        <w:t xml:space="preserve">[JMC 2010 Q10] At the </w:t>
      </w:r>
      <w:proofErr w:type="spellStart"/>
      <w:r w:rsidRPr="007A67E6">
        <w:t>Marldon</w:t>
      </w:r>
      <w:proofErr w:type="spellEnd"/>
      <w:r w:rsidRPr="007A67E6">
        <w:t xml:space="preserve"> Apple-Pie-Fayre bake-off, prize money is awarded for 1</w:t>
      </w:r>
      <w:r w:rsidRPr="007A67E6">
        <w:rPr>
          <w:vertAlign w:val="superscript"/>
        </w:rPr>
        <w:t>st</w:t>
      </w:r>
      <w:r w:rsidRPr="007A67E6">
        <w:t>, 2</w:t>
      </w:r>
      <w:r w:rsidRPr="007A67E6">
        <w:rPr>
          <w:vertAlign w:val="superscript"/>
        </w:rPr>
        <w:t>nd</w:t>
      </w:r>
      <w:r w:rsidRPr="007A67E6">
        <w:t xml:space="preserve"> and 3</w:t>
      </w:r>
      <w:r w:rsidRPr="007A67E6">
        <w:rPr>
          <w:vertAlign w:val="superscript"/>
        </w:rPr>
        <w:t>rd</w:t>
      </w:r>
      <w:r w:rsidRPr="007A67E6">
        <w:t xml:space="preserve"> places in the </w:t>
      </w:r>
      <w:proofErr w:type="gramStart"/>
      <w:r w:rsidRPr="007A67E6">
        <w:t xml:space="preserve">ratio </w:t>
      </w:r>
      <w:proofErr w:type="gramEnd"/>
      <m:oMath>
        <m:r>
          <w:rPr>
            <w:rFonts w:ascii="Cambria Math" w:hAnsi="Cambria Math"/>
          </w:rPr>
          <m:t>3:2:1</m:t>
        </m:r>
      </m:oMath>
      <w:r w:rsidRPr="007A67E6">
        <w:t xml:space="preserve">. Last year Mrs Keat and Mr Jewell shared third prize equally. What fraction of the total prize money did Mrs Keat receive?   </w:t>
      </w:r>
      <w:r>
        <w:br/>
      </w:r>
      <w:r w:rsidRPr="007A67E6">
        <w:t xml:space="preserve">   </w:t>
      </w:r>
      <w:r>
        <w:t xml:space="preserve">                             </w:t>
      </w:r>
    </w:p>
    <w:p w:rsidR="007A67E6" w:rsidRDefault="007A67E6" w:rsidP="007A67E6">
      <w:pPr>
        <w:pStyle w:val="ListParagraph"/>
        <w:numPr>
          <w:ilvl w:val="0"/>
          <w:numId w:val="1"/>
        </w:numPr>
      </w:pPr>
      <w:proofErr w:type="gramStart"/>
      <w:r w:rsidRPr="007A67E6">
        <w:t xml:space="preserve">If </w:t>
      </w:r>
      <w:proofErr w:type="gramEnd"/>
      <m:oMath>
        <m:r>
          <w:rPr>
            <w:rFonts w:ascii="Cambria Math" w:hAnsi="Cambria Math"/>
          </w:rPr>
          <m:t>18:x=x:8</m:t>
        </m:r>
      </m:oMath>
      <w:r w:rsidRPr="007A67E6">
        <w:t xml:space="preserve">, find </w:t>
      </w:r>
      <m:oMath>
        <m:r>
          <w:rPr>
            <w:rFonts w:ascii="Cambria Math" w:hAnsi="Cambria Math"/>
          </w:rPr>
          <m:t>x</m:t>
        </m:r>
      </m:oMath>
      <w:r w:rsidRPr="007A67E6">
        <w:t>.</w:t>
      </w:r>
      <w:r>
        <w:br/>
      </w:r>
    </w:p>
    <w:p w:rsidR="007A67E6" w:rsidRPr="007A67E6" w:rsidRDefault="007A67E6" w:rsidP="007A67E6">
      <w:pPr>
        <w:pStyle w:val="ListParagraph"/>
        <w:numPr>
          <w:ilvl w:val="0"/>
          <w:numId w:val="1"/>
        </w:numPr>
      </w:pPr>
      <w:r w:rsidRPr="007A67E6">
        <w:t xml:space="preserve">The ratio of red to blue to green marbles in a bag is </w:t>
      </w:r>
      <w:proofErr w:type="gramStart"/>
      <w:r w:rsidRPr="007A67E6">
        <w:t>3 :</w:t>
      </w:r>
      <w:proofErr w:type="gramEnd"/>
      <w:r w:rsidRPr="007A67E6">
        <w:t xml:space="preserve"> 10 : 4. If there are 39 red and blue marbles altogether, how many green marb</w:t>
      </w:r>
      <w:r w:rsidR="007F1E31">
        <w:t>les are there?</w:t>
      </w:r>
    </w:p>
    <w:p w:rsidR="007A67E6" w:rsidRPr="007A67E6" w:rsidRDefault="007A67E6" w:rsidP="007A67E6">
      <w:pPr>
        <w:pStyle w:val="ListParagraph"/>
        <w:numPr>
          <w:ilvl w:val="0"/>
          <w:numId w:val="1"/>
        </w:numPr>
      </w:pPr>
      <w:r w:rsidRPr="007A67E6">
        <w:t>[IMC 2009 Q9] Joseph’s flock has 55% more sheep than goats. What is the ratio of goats to sheep i</w:t>
      </w:r>
      <w:r>
        <w:t xml:space="preserve">n the flock?   </w:t>
      </w:r>
      <w:bookmarkStart w:id="0" w:name="_GoBack"/>
      <w:bookmarkEnd w:id="0"/>
      <w:r>
        <w:t xml:space="preserve"> </w:t>
      </w:r>
    </w:p>
    <w:p w:rsidR="007A67E6" w:rsidRPr="007A67E6" w:rsidRDefault="007A67E6" w:rsidP="007A67E6">
      <w:pPr>
        <w:pStyle w:val="ListParagraph"/>
        <w:numPr>
          <w:ilvl w:val="0"/>
          <w:numId w:val="1"/>
        </w:numPr>
      </w:pPr>
      <w:r w:rsidRPr="007A67E6">
        <w:t>[JMC 2012 Q17] There are six more girls than boys in Miss Spelling’s class of 24 pupils. What is the ratio of girls to boys in this class?</w:t>
      </w:r>
      <w:r>
        <w:br/>
      </w:r>
    </w:p>
    <w:p w:rsidR="007A67E6" w:rsidRPr="007A67E6" w:rsidRDefault="007A67E6" w:rsidP="007A67E6">
      <w:pPr>
        <w:pStyle w:val="ListParagraph"/>
        <w:numPr>
          <w:ilvl w:val="0"/>
          <w:numId w:val="1"/>
        </w:numPr>
      </w:pPr>
      <w:r w:rsidRPr="007A67E6">
        <w:t xml:space="preserve"> [JMO 2010 A2] Given that </w:t>
      </w:r>
      <m:oMath>
        <m:r>
          <w:rPr>
            <w:rFonts w:ascii="Cambria Math" w:hAnsi="Cambria Math"/>
          </w:rPr>
          <m:t>x:y=1:2</m:t>
        </m:r>
      </m:oMath>
      <w:r w:rsidRPr="007A67E6">
        <w:t xml:space="preserve"> </w:t>
      </w:r>
      <w:proofErr w:type="gramStart"/>
      <w:r w:rsidRPr="007A67E6">
        <w:t xml:space="preserve">and </w:t>
      </w:r>
      <w:proofErr w:type="gramEnd"/>
      <m:oMath>
        <m:r>
          <w:rPr>
            <w:rFonts w:ascii="Cambria Math" w:hAnsi="Cambria Math"/>
          </w:rPr>
          <m:t>y:z=3:4</m:t>
        </m:r>
      </m:oMath>
      <w:r w:rsidRPr="007A67E6">
        <w:t xml:space="preserve">, what is </w:t>
      </w:r>
      <m:oMath>
        <m:r>
          <w:rPr>
            <w:rFonts w:ascii="Cambria Math" w:hAnsi="Cambria Math"/>
          </w:rPr>
          <m:t>x:z</m:t>
        </m:r>
      </m:oMath>
      <w:r w:rsidRPr="007A67E6">
        <w:t xml:space="preserve"> ?</w:t>
      </w:r>
      <w:r w:rsidRPr="007A67E6">
        <w:br/>
      </w:r>
    </w:p>
    <w:p w:rsidR="007A67E6" w:rsidRPr="007A67E6" w:rsidRDefault="007A67E6" w:rsidP="007A67E6">
      <w:pPr>
        <w:pStyle w:val="ListParagraph"/>
        <w:numPr>
          <w:ilvl w:val="0"/>
          <w:numId w:val="1"/>
        </w:numPr>
      </w:pPr>
      <w:r w:rsidRPr="007A67E6">
        <w:t xml:space="preserve"> [JMC 2013 Q19] A swimming club has three categories of members: junior, senior, veteran. The ratio of junior to senior members is </w:t>
      </w:r>
      <m:oMath>
        <m:r>
          <w:rPr>
            <w:rFonts w:ascii="Cambria Math" w:hAnsi="Cambria Math"/>
          </w:rPr>
          <m:t>3:2</m:t>
        </m:r>
      </m:oMath>
      <w:r w:rsidRPr="007A67E6">
        <w:t xml:space="preserve"> and the ratio of senior members to veterans </w:t>
      </w:r>
      <w:proofErr w:type="gramStart"/>
      <w:r w:rsidRPr="007A67E6">
        <w:t xml:space="preserve">is </w:t>
      </w:r>
      <w:proofErr w:type="gramEnd"/>
      <m:oMath>
        <m:r>
          <w:rPr>
            <w:rFonts w:ascii="Cambria Math" w:hAnsi="Cambria Math"/>
          </w:rPr>
          <m:t>5:2</m:t>
        </m:r>
      </m:oMath>
      <w:r w:rsidRPr="007A67E6">
        <w:t>. Which of the following could be the total number of members in the swimming club?</w:t>
      </w:r>
      <w:r w:rsidRPr="007A67E6">
        <w:br/>
        <w:t>A   30</w:t>
      </w:r>
      <w:r w:rsidRPr="007A67E6">
        <w:tab/>
        <w:t>B   35</w:t>
      </w:r>
      <w:r w:rsidRPr="007A67E6">
        <w:tab/>
        <w:t>C   48</w:t>
      </w:r>
      <w:r w:rsidRPr="007A67E6">
        <w:tab/>
      </w:r>
    </w:p>
    <w:p w:rsidR="007A67E6" w:rsidRDefault="007A67E6" w:rsidP="007A67E6">
      <w:pPr>
        <w:pStyle w:val="ListParagraph"/>
      </w:pPr>
      <w:r w:rsidRPr="007A67E6">
        <w:t>D   58</w:t>
      </w:r>
      <w:r w:rsidRPr="007A67E6">
        <w:tab/>
        <w:t>E   60</w:t>
      </w:r>
    </w:p>
    <w:p w:rsidR="007A67E6" w:rsidRDefault="007A67E6" w:rsidP="007A67E6">
      <w:pPr>
        <w:pStyle w:val="ListParagraph"/>
      </w:pPr>
    </w:p>
    <w:p w:rsidR="007F1E31" w:rsidRDefault="007A67E6" w:rsidP="007A67E6">
      <w:pPr>
        <w:pStyle w:val="ListParagraph"/>
        <w:numPr>
          <w:ilvl w:val="0"/>
          <w:numId w:val="1"/>
        </w:numPr>
      </w:pPr>
      <w:r w:rsidRPr="007A67E6">
        <w:t xml:space="preserve">[JMO 2012 A8] An athletics club has junior (i.e. boy or girl) members and adult members. The ratio of girls to boys to adults is </w:t>
      </w:r>
      <w:proofErr w:type="gramStart"/>
      <w:r w:rsidRPr="007A67E6">
        <w:t>3 :</w:t>
      </w:r>
      <w:proofErr w:type="gramEnd"/>
      <w:r w:rsidRPr="007A67E6">
        <w:t xml:space="preserve"> 4 : 9 and there are 16 more adult members than junior members. In total, how many members does the club have? </w:t>
      </w:r>
      <w:r w:rsidR="007F1E31">
        <w:br/>
      </w:r>
    </w:p>
    <w:p w:rsidR="007F1E31" w:rsidRDefault="007F1E31" w:rsidP="007F1E31">
      <w:pPr>
        <w:pStyle w:val="ListParagraph"/>
        <w:numPr>
          <w:ilvl w:val="0"/>
          <w:numId w:val="1"/>
        </w:numPr>
      </w:pPr>
      <w:r w:rsidRPr="007F1E31">
        <w:t xml:space="preserve">[JMO 2015 A4] My fruit basket contains apples and oranges. The ratio of apples to oranges in the basket is </w:t>
      </w:r>
      <w:proofErr w:type="gramStart"/>
      <w:r w:rsidRPr="007F1E31">
        <w:t>3 :</w:t>
      </w:r>
      <w:proofErr w:type="gramEnd"/>
      <w:r w:rsidRPr="007F1E31">
        <w:t xml:space="preserve"> 8. When I remove one apple the ratio changes to </w:t>
      </w:r>
      <w:proofErr w:type="gramStart"/>
      <w:r w:rsidRPr="007F1E31">
        <w:t>1 :</w:t>
      </w:r>
      <w:proofErr w:type="gramEnd"/>
      <w:r w:rsidRPr="007F1E31">
        <w:t xml:space="preserve"> 3. How many oranges are in the basket?</w:t>
      </w:r>
      <w:r w:rsidRPr="007F1E31">
        <w:br/>
      </w:r>
    </w:p>
    <w:p w:rsidR="007F1E31" w:rsidRDefault="007F1E31" w:rsidP="007F1E31">
      <w:pPr>
        <w:pStyle w:val="ListParagraph"/>
        <w:numPr>
          <w:ilvl w:val="0"/>
          <w:numId w:val="1"/>
        </w:numPr>
      </w:pPr>
      <w:r w:rsidRPr="007F1E31">
        <w:t xml:space="preserve">[JMO 2004 A8] A large pan contains a mixture of oil and water. After 2 litres of water are added to the original contents of the pan, the ratio of oil to water </w:t>
      </w:r>
      <w:proofErr w:type="gramStart"/>
      <w:r w:rsidRPr="007F1E31">
        <w:t xml:space="preserve">is </w:t>
      </w:r>
      <w:proofErr w:type="gramEnd"/>
      <m:oMath>
        <m:r>
          <w:rPr>
            <w:rFonts w:ascii="Cambria Math" w:hAnsi="Cambria Math"/>
          </w:rPr>
          <m:t>1:2</m:t>
        </m:r>
      </m:oMath>
      <w:r w:rsidRPr="007F1E31">
        <w:t xml:space="preserve">. However, when 2 litres of oil are added to the new mixture, the ratio </w:t>
      </w:r>
      <w:proofErr w:type="gramStart"/>
      <w:r w:rsidRPr="007F1E31">
        <w:t xml:space="preserve">becomes </w:t>
      </w:r>
      <w:proofErr w:type="gramEnd"/>
      <m:oMath>
        <m:r>
          <w:rPr>
            <w:rFonts w:ascii="Cambria Math" w:hAnsi="Cambria Math"/>
          </w:rPr>
          <m:t>2:3</m:t>
        </m:r>
      </m:oMath>
      <w:r w:rsidRPr="007F1E31">
        <w:t>. Find the original ratio of oil to water in the pa</w:t>
      </w:r>
      <w:r>
        <w:t>n.</w:t>
      </w:r>
      <w:r>
        <w:br/>
      </w:r>
    </w:p>
    <w:p w:rsidR="007A67E6" w:rsidRDefault="007F1E31" w:rsidP="007F1E31">
      <w:pPr>
        <w:pStyle w:val="ListParagraph"/>
        <w:numPr>
          <w:ilvl w:val="0"/>
          <w:numId w:val="6"/>
        </w:numPr>
      </w:pPr>
      <w:r w:rsidRPr="007F1E31">
        <w:t xml:space="preserve">[STMC Final 2007/08 Q1] Anne, Becky and Charlotte had sums of money in the ratio 7:6:5. One of them gave £9 </w:t>
      </w:r>
      <w:proofErr w:type="gramStart"/>
      <w:r w:rsidRPr="007F1E31">
        <w:t>to</w:t>
      </w:r>
      <w:proofErr w:type="gramEnd"/>
      <w:r w:rsidRPr="007F1E31">
        <w:t xml:space="preserve"> one of the others and this changed the ratio (in the same order of names) to 6:5:4. The total sum of money remained the same; what was it?</w:t>
      </w:r>
      <w:r w:rsidR="007A67E6" w:rsidRPr="007A67E6">
        <w:t xml:space="preserve">                      </w:t>
      </w:r>
    </w:p>
    <w:sectPr w:rsidR="007A67E6" w:rsidSect="007F1E31">
      <w:type w:val="continuous"/>
      <w:pgSz w:w="11906" w:h="16838"/>
      <w:pgMar w:top="1440" w:right="1440" w:bottom="1135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E31" w:rsidRDefault="007F1E31" w:rsidP="007F1E31">
      <w:pPr>
        <w:spacing w:after="0" w:line="240" w:lineRule="auto"/>
      </w:pPr>
      <w:r>
        <w:separator/>
      </w:r>
    </w:p>
  </w:endnote>
  <w:endnote w:type="continuationSeparator" w:id="0">
    <w:p w:rsidR="007F1E31" w:rsidRDefault="007F1E31" w:rsidP="007F1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E31" w:rsidRDefault="007F1E31">
    <w:pPr>
      <w:pStyle w:val="Footer"/>
    </w:pPr>
    <w:r>
      <w:t>www.drfrostmaths.com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E31" w:rsidRDefault="007F1E31" w:rsidP="007F1E31">
      <w:pPr>
        <w:spacing w:after="0" w:line="240" w:lineRule="auto"/>
      </w:pPr>
      <w:r>
        <w:separator/>
      </w:r>
    </w:p>
  </w:footnote>
  <w:footnote w:type="continuationSeparator" w:id="0">
    <w:p w:rsidR="007F1E31" w:rsidRDefault="007F1E31" w:rsidP="007F1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C6B12"/>
    <w:multiLevelType w:val="hybridMultilevel"/>
    <w:tmpl w:val="3C24BB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16441"/>
    <w:multiLevelType w:val="hybridMultilevel"/>
    <w:tmpl w:val="C916D768"/>
    <w:lvl w:ilvl="0" w:tplc="3B6E40BE">
      <w:start w:val="1"/>
      <w:numFmt w:val="bullet"/>
      <w:lvlText w:val="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25228"/>
    <w:multiLevelType w:val="hybridMultilevel"/>
    <w:tmpl w:val="3C24BB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D40B8"/>
    <w:multiLevelType w:val="hybridMultilevel"/>
    <w:tmpl w:val="3C24BB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71C52"/>
    <w:multiLevelType w:val="hybridMultilevel"/>
    <w:tmpl w:val="3C24BB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11342"/>
    <w:multiLevelType w:val="hybridMultilevel"/>
    <w:tmpl w:val="3C24BB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E6"/>
    <w:rsid w:val="00511D82"/>
    <w:rsid w:val="007A67E6"/>
    <w:rsid w:val="007F1E31"/>
    <w:rsid w:val="009A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357F0-583E-4D00-95F6-18FF16E0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7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6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A67E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F1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E31"/>
  </w:style>
  <w:style w:type="paragraph" w:styleId="Footer">
    <w:name w:val="footer"/>
    <w:basedOn w:val="Normal"/>
    <w:link w:val="FooterChar"/>
    <w:uiPriority w:val="99"/>
    <w:unhideWhenUsed/>
    <w:rsid w:val="007F1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23DD0875</Template>
  <TotalTime>10</TotalTime>
  <Pages>1</Pages>
  <Words>406</Words>
  <Characters>2319</Characters>
  <Application>Microsoft Office Word</Application>
  <DocSecurity>0</DocSecurity>
  <Lines>19</Lines>
  <Paragraphs>5</Paragraphs>
  <ScaleCrop>false</ScaleCrop>
  <Company>Tiffin School</Company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FROST (JAF)</dc:creator>
  <cp:keywords/>
  <dc:description/>
  <cp:lastModifiedBy>J FROST (JAF)</cp:lastModifiedBy>
  <cp:revision>2</cp:revision>
  <dcterms:created xsi:type="dcterms:W3CDTF">2016-05-18T10:42:00Z</dcterms:created>
  <dcterms:modified xsi:type="dcterms:W3CDTF">2016-05-18T10:52:00Z</dcterms:modified>
</cp:coreProperties>
</file>