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711"/>
        <w:tblW w:w="0" w:type="auto"/>
        <w:tblLook w:val="04A0" w:firstRow="1" w:lastRow="0" w:firstColumn="1" w:lastColumn="0" w:noHBand="0" w:noVBand="1"/>
      </w:tblPr>
      <w:tblGrid>
        <w:gridCol w:w="5211"/>
        <w:gridCol w:w="5471"/>
      </w:tblGrid>
      <w:tr w:rsidR="002B46E1" w:rsidRPr="002B46E1" w:rsidTr="002B46E1">
        <w:tc>
          <w:tcPr>
            <w:tcW w:w="5211" w:type="dxa"/>
          </w:tcPr>
          <w:p w:rsidR="002B46E1" w:rsidRPr="002B46E1" w:rsidRDefault="002B46E1" w:rsidP="002B46E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B46E1">
              <w:rPr>
                <w:rFonts w:ascii="Comic Sans MS" w:hAnsi="Comic Sans MS"/>
                <w:b/>
                <w:sz w:val="24"/>
                <w:szCs w:val="24"/>
              </w:rPr>
              <w:t>Question 1</w:t>
            </w:r>
          </w:p>
          <w:p w:rsidR="002B46E1" w:rsidRPr="002B46E1" w:rsidRDefault="002B46E1" w:rsidP="002B46E1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B46E1">
              <w:rPr>
                <w:rFonts w:ascii="Comic Sans MS" w:hAnsi="Comic Sans MS"/>
                <w:sz w:val="24"/>
                <w:szCs w:val="24"/>
              </w:rPr>
              <w:t>a</w:t>
            </w:r>
            <w:proofErr w:type="gramEnd"/>
            <w:r w:rsidRPr="002B46E1">
              <w:rPr>
                <w:rFonts w:ascii="Comic Sans MS" w:hAnsi="Comic Sans MS"/>
                <w:sz w:val="24"/>
                <w:szCs w:val="24"/>
              </w:rPr>
              <w:t xml:space="preserve"> is directly proportional to </w:t>
            </w:r>
            <w:proofErr w:type="spellStart"/>
            <w:r w:rsidRPr="002B46E1">
              <w:rPr>
                <w:rFonts w:ascii="Comic Sans MS" w:hAnsi="Comic Sans MS"/>
                <w:sz w:val="24"/>
                <w:szCs w:val="24"/>
              </w:rPr>
              <w:t>b</w:t>
            </w:r>
            <w:proofErr w:type="spellEnd"/>
            <w:r w:rsidRPr="002B46E1">
              <w:rPr>
                <w:rFonts w:ascii="Comic Sans MS" w:hAnsi="Comic Sans MS"/>
                <w:sz w:val="24"/>
                <w:szCs w:val="24"/>
              </w:rPr>
              <w:t xml:space="preserve"> such that a = 2b.</w:t>
            </w:r>
          </w:p>
          <w:p w:rsidR="002B46E1" w:rsidRPr="002B46E1" w:rsidRDefault="002B46E1" w:rsidP="002B46E1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2B46E1" w:rsidRPr="002B46E1" w:rsidRDefault="002B46E1" w:rsidP="002B46E1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Find a when b = 3</w:t>
            </w:r>
          </w:p>
          <w:p w:rsidR="002B46E1" w:rsidRPr="002B46E1" w:rsidRDefault="002B46E1" w:rsidP="006A6C2B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 xml:space="preserve">Find b when a = 7 </w:t>
            </w:r>
          </w:p>
        </w:tc>
        <w:tc>
          <w:tcPr>
            <w:tcW w:w="5471" w:type="dxa"/>
          </w:tcPr>
          <w:p w:rsidR="002B46E1" w:rsidRPr="002B46E1" w:rsidRDefault="002B46E1" w:rsidP="002B46E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B46E1">
              <w:rPr>
                <w:rFonts w:ascii="Comic Sans MS" w:hAnsi="Comic Sans MS"/>
                <w:b/>
                <w:sz w:val="24"/>
                <w:szCs w:val="24"/>
              </w:rPr>
              <w:t>Question 2</w:t>
            </w:r>
          </w:p>
          <w:p w:rsidR="002B46E1" w:rsidRPr="002B46E1" w:rsidRDefault="002B46E1" w:rsidP="002B46E1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B46E1">
              <w:rPr>
                <w:rFonts w:ascii="Comic Sans MS" w:hAnsi="Comic Sans MS"/>
                <w:sz w:val="24"/>
                <w:szCs w:val="24"/>
              </w:rPr>
              <w:t>c</w:t>
            </w:r>
            <w:proofErr w:type="gramEnd"/>
            <w:r w:rsidRPr="002B46E1">
              <w:rPr>
                <w:rFonts w:ascii="Comic Sans MS" w:hAnsi="Comic Sans MS"/>
                <w:sz w:val="24"/>
                <w:szCs w:val="24"/>
              </w:rPr>
              <w:t xml:space="preserve"> is directly proportional to </w:t>
            </w:r>
            <w:proofErr w:type="spellStart"/>
            <w:r w:rsidRPr="002B46E1">
              <w:rPr>
                <w:rFonts w:ascii="Comic Sans MS" w:hAnsi="Comic Sans MS"/>
                <w:sz w:val="24"/>
                <w:szCs w:val="24"/>
              </w:rPr>
              <w:t>d</w:t>
            </w:r>
            <w:proofErr w:type="spellEnd"/>
            <w:r w:rsidRPr="002B46E1">
              <w:rPr>
                <w:rFonts w:ascii="Comic Sans MS" w:hAnsi="Comic Sans MS"/>
                <w:sz w:val="24"/>
                <w:szCs w:val="24"/>
              </w:rPr>
              <w:t xml:space="preserve"> such that c = 1.5d.</w:t>
            </w:r>
          </w:p>
          <w:p w:rsidR="002B46E1" w:rsidRPr="002B46E1" w:rsidRDefault="002B46E1" w:rsidP="002B46E1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2B46E1" w:rsidRPr="002B46E1" w:rsidRDefault="002B46E1" w:rsidP="002B46E1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Find c when d = 12</w:t>
            </w:r>
          </w:p>
          <w:p w:rsidR="002B46E1" w:rsidRPr="006A6C2B" w:rsidRDefault="002B46E1" w:rsidP="006A6C2B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Find d when c = 15</w:t>
            </w:r>
          </w:p>
        </w:tc>
      </w:tr>
      <w:tr w:rsidR="002B46E1" w:rsidRPr="002B46E1" w:rsidTr="002B46E1">
        <w:tc>
          <w:tcPr>
            <w:tcW w:w="5211" w:type="dxa"/>
          </w:tcPr>
          <w:p w:rsidR="002B46E1" w:rsidRPr="002B46E1" w:rsidRDefault="002B46E1" w:rsidP="002B46E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B46E1">
              <w:rPr>
                <w:rFonts w:ascii="Comic Sans MS" w:hAnsi="Comic Sans MS"/>
                <w:b/>
                <w:sz w:val="24"/>
                <w:szCs w:val="24"/>
              </w:rPr>
              <w:t>Question 3</w:t>
            </w:r>
          </w:p>
          <w:p w:rsidR="002B46E1" w:rsidRPr="002B46E1" w:rsidRDefault="002B46E1" w:rsidP="002B46E1">
            <w:p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T is directly proportional to V such that T = 8V</w:t>
            </w:r>
          </w:p>
          <w:p w:rsidR="002B46E1" w:rsidRPr="002B46E1" w:rsidRDefault="002B46E1" w:rsidP="002B46E1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2B46E1" w:rsidRPr="002B46E1" w:rsidRDefault="002B46E1" w:rsidP="002B46E1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Find T when V = 7</w:t>
            </w:r>
          </w:p>
          <w:p w:rsidR="002B46E1" w:rsidRPr="006A6C2B" w:rsidRDefault="002B46E1" w:rsidP="006A6C2B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Find V when T = 24</w:t>
            </w:r>
          </w:p>
        </w:tc>
        <w:tc>
          <w:tcPr>
            <w:tcW w:w="5471" w:type="dxa"/>
          </w:tcPr>
          <w:p w:rsidR="002B46E1" w:rsidRPr="002B46E1" w:rsidRDefault="002B46E1" w:rsidP="002B46E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B46E1">
              <w:rPr>
                <w:rFonts w:ascii="Comic Sans MS" w:hAnsi="Comic Sans MS"/>
                <w:b/>
                <w:sz w:val="24"/>
                <w:szCs w:val="24"/>
              </w:rPr>
              <w:t>Question 4</w:t>
            </w:r>
          </w:p>
          <w:p w:rsidR="002B46E1" w:rsidRPr="002B46E1" w:rsidRDefault="002B46E1" w:rsidP="002B46E1">
            <w:p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 xml:space="preserve">A is directly proportional to B. </w:t>
            </w:r>
          </w:p>
          <w:p w:rsidR="002B46E1" w:rsidRPr="002B46E1" w:rsidRDefault="002B46E1" w:rsidP="002B46E1">
            <w:p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When A = 28, B = 7.</w:t>
            </w:r>
          </w:p>
          <w:p w:rsidR="002B46E1" w:rsidRPr="002B46E1" w:rsidRDefault="002B46E1" w:rsidP="002B46E1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Find an equation for A in terms of B</w:t>
            </w:r>
          </w:p>
          <w:p w:rsidR="002B46E1" w:rsidRPr="002B46E1" w:rsidRDefault="002B46E1" w:rsidP="002B46E1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Find A when B = 12</w:t>
            </w:r>
          </w:p>
          <w:p w:rsidR="002B46E1" w:rsidRPr="006A6C2B" w:rsidRDefault="002B46E1" w:rsidP="006A6C2B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Find B when A = 13</w:t>
            </w:r>
          </w:p>
        </w:tc>
      </w:tr>
      <w:tr w:rsidR="002B46E1" w:rsidRPr="002B46E1" w:rsidTr="002B46E1">
        <w:tc>
          <w:tcPr>
            <w:tcW w:w="5211" w:type="dxa"/>
          </w:tcPr>
          <w:p w:rsidR="002B46E1" w:rsidRPr="002B46E1" w:rsidRDefault="002B46E1" w:rsidP="002B46E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B46E1">
              <w:rPr>
                <w:rFonts w:ascii="Comic Sans MS" w:hAnsi="Comic Sans MS"/>
                <w:b/>
                <w:sz w:val="24"/>
                <w:szCs w:val="24"/>
              </w:rPr>
              <w:t>Question 5</w:t>
            </w:r>
          </w:p>
          <w:p w:rsidR="002B46E1" w:rsidRPr="002B46E1" w:rsidRDefault="002B46E1" w:rsidP="002B46E1">
            <w:p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 xml:space="preserve">Y is directly proportional to X. </w:t>
            </w:r>
          </w:p>
          <w:p w:rsidR="002B46E1" w:rsidRPr="002B46E1" w:rsidRDefault="002B46E1" w:rsidP="002B46E1">
            <w:p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When Y = 108, X = 9.</w:t>
            </w:r>
          </w:p>
          <w:p w:rsidR="002B46E1" w:rsidRPr="002B46E1" w:rsidRDefault="002B46E1" w:rsidP="002B46E1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2B46E1" w:rsidRPr="002B46E1" w:rsidRDefault="002B46E1" w:rsidP="002B46E1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Find an equation for Y in terms of B.</w:t>
            </w:r>
          </w:p>
          <w:p w:rsidR="002B46E1" w:rsidRPr="002B46E1" w:rsidRDefault="002B46E1" w:rsidP="002B46E1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Find Y when X = 5</w:t>
            </w:r>
          </w:p>
          <w:p w:rsidR="002B46E1" w:rsidRPr="006A6C2B" w:rsidRDefault="002B46E1" w:rsidP="002B46E1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Find X when Y = 24</w:t>
            </w:r>
          </w:p>
        </w:tc>
        <w:tc>
          <w:tcPr>
            <w:tcW w:w="5471" w:type="dxa"/>
          </w:tcPr>
          <w:p w:rsidR="002B46E1" w:rsidRDefault="002B46E1" w:rsidP="002B46E1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6</w:t>
            </w:r>
          </w:p>
          <w:p w:rsidR="002B46E1" w:rsidRDefault="006A6C2B" w:rsidP="006A6C2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U is directly proportional to T.</w:t>
            </w:r>
          </w:p>
          <w:p w:rsidR="006A6C2B" w:rsidRDefault="006A6C2B" w:rsidP="006A6C2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U = 36, T = 4</w:t>
            </w:r>
          </w:p>
          <w:p w:rsidR="006A6C2B" w:rsidRDefault="006A6C2B" w:rsidP="006A6C2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6A6C2B" w:rsidRDefault="006A6C2B" w:rsidP="006A6C2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an equation for U in terms of T.</w:t>
            </w:r>
          </w:p>
          <w:p w:rsidR="006A6C2B" w:rsidRDefault="006A6C2B" w:rsidP="006A6C2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U when T = 7</w:t>
            </w:r>
          </w:p>
          <w:p w:rsidR="006A6C2B" w:rsidRPr="006A6C2B" w:rsidRDefault="006A6C2B" w:rsidP="006A6C2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T when U = 108</w:t>
            </w:r>
          </w:p>
        </w:tc>
      </w:tr>
      <w:tr w:rsidR="002B46E1" w:rsidRPr="002B46E1" w:rsidTr="002B46E1">
        <w:tc>
          <w:tcPr>
            <w:tcW w:w="5211" w:type="dxa"/>
          </w:tcPr>
          <w:p w:rsidR="002B46E1" w:rsidRDefault="002B46E1" w:rsidP="002B46E1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7</w:t>
            </w:r>
          </w:p>
          <w:p w:rsidR="002B46E1" w:rsidRDefault="006A6C2B" w:rsidP="002B46E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 is directly proportional to S.</w:t>
            </w:r>
          </w:p>
          <w:p w:rsidR="006A6C2B" w:rsidRDefault="006A6C2B" w:rsidP="002B46E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R = 9, S = 1.5.</w:t>
            </w:r>
          </w:p>
          <w:p w:rsidR="006A6C2B" w:rsidRDefault="006A6C2B" w:rsidP="002B46E1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6A6C2B" w:rsidRDefault="006A6C2B" w:rsidP="006A6C2B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an equation for R in terms of S.</w:t>
            </w:r>
          </w:p>
          <w:p w:rsidR="006A6C2B" w:rsidRDefault="006A6C2B" w:rsidP="006A6C2B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R when S = 8</w:t>
            </w:r>
          </w:p>
          <w:p w:rsidR="002B46E1" w:rsidRPr="006A6C2B" w:rsidRDefault="006A6C2B" w:rsidP="002B46E1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b/>
                <w:sz w:val="24"/>
                <w:szCs w:val="24"/>
              </w:rPr>
            </w:pPr>
            <w:r w:rsidRPr="006A6C2B">
              <w:rPr>
                <w:rFonts w:ascii="Comic Sans MS" w:hAnsi="Comic Sans MS"/>
                <w:sz w:val="24"/>
                <w:szCs w:val="24"/>
              </w:rPr>
              <w:t>Find S when R = 15</w:t>
            </w:r>
          </w:p>
          <w:p w:rsidR="002B46E1" w:rsidRPr="002B46E1" w:rsidRDefault="002B46E1" w:rsidP="002B46E1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5471" w:type="dxa"/>
          </w:tcPr>
          <w:p w:rsidR="002B46E1" w:rsidRDefault="002B46E1" w:rsidP="002B46E1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8</w:t>
            </w:r>
          </w:p>
          <w:p w:rsidR="006A6C2B" w:rsidRDefault="006A6C2B" w:rsidP="006A6C2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The distance (d) a weighted ball falls in water in metres is directly proportional to the time (t) it takes to drop in seconds.</w:t>
            </w:r>
          </w:p>
          <w:p w:rsidR="006A6C2B" w:rsidRDefault="006A6C2B" w:rsidP="006A6C2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6A6C2B" w:rsidRDefault="006A6C2B" w:rsidP="006A6C2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the ball falls 20m, it takes 10 seconds.</w:t>
            </w:r>
          </w:p>
          <w:p w:rsidR="006A6C2B" w:rsidRDefault="006A6C2B" w:rsidP="006A6C2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6A6C2B" w:rsidRDefault="006A6C2B" w:rsidP="006A6C2B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Find an equation 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for d</w:t>
            </w:r>
            <w:proofErr w:type="spellEnd"/>
            <w:r>
              <w:rPr>
                <w:rFonts w:ascii="Comic Sans MS" w:hAnsi="Comic Sans MS"/>
                <w:sz w:val="24"/>
                <w:szCs w:val="24"/>
              </w:rPr>
              <w:t xml:space="preserve"> in terms of t.</w:t>
            </w:r>
          </w:p>
          <w:p w:rsidR="006A6C2B" w:rsidRPr="006A6C2B" w:rsidRDefault="006A6C2B" w:rsidP="006A6C2B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Calculate how long it takes the ball to drop through 14 metres of water.</w:t>
            </w:r>
          </w:p>
        </w:tc>
      </w:tr>
      <w:tr w:rsidR="002B46E1" w:rsidRPr="002B46E1" w:rsidTr="002B46E1">
        <w:tc>
          <w:tcPr>
            <w:tcW w:w="5211" w:type="dxa"/>
          </w:tcPr>
          <w:p w:rsidR="002B46E1" w:rsidRDefault="002B46E1" w:rsidP="002B46E1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9</w:t>
            </w:r>
          </w:p>
          <w:p w:rsidR="002B46E1" w:rsidRDefault="007126AA" w:rsidP="002B46E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The weight (w) in grams of a piece of wire is directly proportional to its length (l) in cm. </w:t>
            </w:r>
          </w:p>
          <w:p w:rsidR="007126AA" w:rsidRDefault="007126AA" w:rsidP="002B46E1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126AA" w:rsidRDefault="007126AA" w:rsidP="002B46E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A piece of wire is 25cm long and has a weight of 5 grams. </w:t>
            </w:r>
          </w:p>
          <w:p w:rsidR="007126AA" w:rsidRDefault="007126AA" w:rsidP="002B46E1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126AA" w:rsidRDefault="007126AA" w:rsidP="007126AA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Find an equation for W in terms of D. </w:t>
            </w:r>
          </w:p>
          <w:p w:rsidR="002B46E1" w:rsidRPr="007126AA" w:rsidRDefault="007126AA" w:rsidP="002B46E1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b/>
                <w:sz w:val="24"/>
                <w:szCs w:val="24"/>
              </w:rPr>
            </w:pPr>
            <w:r w:rsidRPr="007126AA">
              <w:rPr>
                <w:rFonts w:ascii="Comic Sans MS" w:hAnsi="Comic Sans MS"/>
                <w:sz w:val="24"/>
                <w:szCs w:val="24"/>
              </w:rPr>
              <w:t>Find the weight of a 30cm piece of wire.</w:t>
            </w:r>
          </w:p>
          <w:p w:rsidR="002B46E1" w:rsidRPr="002B46E1" w:rsidRDefault="002B46E1" w:rsidP="002B46E1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5471" w:type="dxa"/>
          </w:tcPr>
          <w:p w:rsidR="002B46E1" w:rsidRDefault="002B46E1" w:rsidP="002B46E1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10</w:t>
            </w:r>
          </w:p>
          <w:p w:rsidR="007126AA" w:rsidRDefault="007126AA" w:rsidP="002B46E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Time (T) taken for a water heater to boil water is directly proportional to the Power (P) in watts of the water heater.</w:t>
            </w:r>
          </w:p>
          <w:p w:rsidR="007126AA" w:rsidRDefault="007126AA" w:rsidP="007126AA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P = 1300, T = 650.</w:t>
            </w:r>
          </w:p>
          <w:p w:rsidR="007126AA" w:rsidRDefault="007126AA" w:rsidP="007126AA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126AA" w:rsidRPr="007126AA" w:rsidRDefault="007126AA" w:rsidP="007126AA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the value for T when P = 900.</w:t>
            </w:r>
          </w:p>
        </w:tc>
      </w:tr>
    </w:tbl>
    <w:p w:rsidR="007126AA" w:rsidRPr="007126AA" w:rsidRDefault="004C3103" w:rsidP="007126AA">
      <w:pPr>
        <w:rPr>
          <w:rFonts w:ascii="Comic Sans MS" w:hAnsi="Comic Sans MS"/>
          <w:b/>
          <w:sz w:val="28"/>
          <w:szCs w:val="24"/>
          <w:u w:val="single"/>
        </w:rPr>
      </w:pPr>
      <w:r w:rsidRPr="004C3103">
        <w:rPr>
          <w:rFonts w:ascii="Comic Sans MS" w:hAnsi="Comic Sans MS"/>
          <w:b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55553" wp14:editId="58D722F9">
                <wp:simplePos x="0" y="0"/>
                <wp:positionH relativeFrom="column">
                  <wp:posOffset>5665831</wp:posOffset>
                </wp:positionH>
                <wp:positionV relativeFrom="paragraph">
                  <wp:posOffset>-40487</wp:posOffset>
                </wp:positionV>
                <wp:extent cx="914400" cy="416688"/>
                <wp:effectExtent l="0" t="0" r="19050" b="2159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6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103" w:rsidRPr="004C3103" w:rsidRDefault="004C3103" w:rsidP="004C310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4C3103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40"/>
                                <w:szCs w:val="56"/>
                              </w:rPr>
                              <w:t xml:space="preserve">y = </w:t>
                            </w:r>
                            <w:proofErr w:type="spellStart"/>
                            <w:r w:rsidRPr="004C3103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40"/>
                                <w:szCs w:val="56"/>
                              </w:rPr>
                              <w:t>kx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446.15pt;margin-top:-3.2pt;width:1in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" fillcolor="white [3201]" strokecolor="#4f81bd [3204]" strokeweight="2pt">
                <v:textbox>
                  <w:txbxContent>
                    <w:p w:rsidR="004C3103" w:rsidRPr="004C3103" w:rsidRDefault="004C3103" w:rsidP="004C3103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4C3103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FF0000"/>
                          <w:kern w:val="24"/>
                          <w:sz w:val="40"/>
                          <w:szCs w:val="56"/>
                        </w:rPr>
                        <w:t xml:space="preserve">y = </w:t>
                      </w:r>
                      <w:proofErr w:type="spellStart"/>
                      <w:r w:rsidRPr="004C3103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FF0000"/>
                          <w:kern w:val="24"/>
                          <w:sz w:val="40"/>
                          <w:szCs w:val="56"/>
                        </w:rPr>
                        <w:t>kx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6AA">
        <w:rPr>
          <w:rFonts w:ascii="Comic Sans MS" w:hAnsi="Comic Sans MS"/>
          <w:b/>
          <w:sz w:val="28"/>
          <w:szCs w:val="24"/>
          <w:u w:val="single"/>
        </w:rPr>
        <w:t>Direct Proportion.</w:t>
      </w:r>
      <w:r w:rsidRPr="004C3103">
        <w:rPr>
          <w:noProof/>
          <w:lang w:eastAsia="en-GB"/>
        </w:rPr>
        <w:t xml:space="preserve"> </w:t>
      </w:r>
    </w:p>
    <w:p w:rsidR="007126AA" w:rsidRDefault="007126AA" w:rsidP="007126AA">
      <w:pPr>
        <w:rPr>
          <w:rFonts w:ascii="Comic Sans MS" w:hAnsi="Comic Sans MS"/>
          <w:sz w:val="28"/>
          <w:szCs w:val="24"/>
        </w:rPr>
      </w:pPr>
    </w:p>
    <w:p w:rsidR="004D5F1C" w:rsidRPr="004D5F1C" w:rsidRDefault="004C3103" w:rsidP="00724730">
      <w:pPr>
        <w:rPr>
          <w:rFonts w:ascii="Comic Sans MS" w:hAnsi="Comic Sans MS"/>
          <w:sz w:val="28"/>
          <w:szCs w:val="24"/>
        </w:rPr>
      </w:pPr>
      <w:r w:rsidRPr="004C3103">
        <w:rPr>
          <w:rFonts w:ascii="Comic Sans MS" w:hAnsi="Comic Sans MS"/>
          <w:b/>
          <w:sz w:val="28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6C7822" wp14:editId="1849B2CE">
                <wp:simplePos x="0" y="0"/>
                <wp:positionH relativeFrom="column">
                  <wp:posOffset>5696730</wp:posOffset>
                </wp:positionH>
                <wp:positionV relativeFrom="paragraph">
                  <wp:posOffset>-121285</wp:posOffset>
                </wp:positionV>
                <wp:extent cx="788035" cy="861060"/>
                <wp:effectExtent l="0" t="0" r="31115" b="15240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035" cy="861060"/>
                          <a:chOff x="2870522" y="2013995"/>
                          <a:chExt cx="788035" cy="861060"/>
                        </a:xfrm>
                      </wpg:grpSpPr>
                      <wps:wsp>
                        <wps:cNvPr id="2" name="TextBox 11"/>
                        <wps:cNvSpPr txBox="1"/>
                        <wps:spPr>
                          <a:xfrm>
                            <a:off x="2870522" y="2013995"/>
                            <a:ext cx="788035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103" w:rsidRPr="004C3103" w:rsidRDefault="004C3103" w:rsidP="004C31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4C3103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48"/>
                                  <w:szCs w:val="56"/>
                                </w:rPr>
                                <w:t>y = k</w:t>
                              </w:r>
                            </w:p>
                            <w:p w:rsidR="004C3103" w:rsidRPr="004C3103" w:rsidRDefault="004C3103" w:rsidP="004C31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4C3103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48"/>
                                  <w:szCs w:val="56"/>
                                </w:rPr>
                                <w:t xml:space="preserve">     </w:t>
                              </w:r>
                              <w:proofErr w:type="gramStart"/>
                              <w:r w:rsidRPr="004C3103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48"/>
                                  <w:szCs w:val="5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3262454" y="2433047"/>
                            <a:ext cx="396044" cy="1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7" style="position:absolute;margin-left:448.55pt;margin-top:-9.55pt;width:62.05pt;height:67.8pt;z-index:251661312;mso-width-relative:margin;mso-height-relative:margin" coordorigin="28705,20139" coordsize="7880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">
                <v:shape id="_x0000_s1028" type="#_x0000_t202" style="position:absolute;left:28705;top:20139;width:7880;height:86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3tJ8IA&#10;AADaAAAADwAAAGRycy9kb3ducmV2LnhtbESPT4vCMBTE7wt+h/CEva2pEatUo4ggiAdh/XN/Ns+2&#10;2LyUJlvrtzcLC3scZuY3zHLd21p01PrKsYbxKAFBnDtTcaHhct59zUH4gGywdkwaXuRhvRp8LDEz&#10;7snf1J1CISKEfYYayhCaTEqfl2TRj1xDHL27ay2GKNtCmhafEW5rqZIklRYrjgslNrQtKX+cfqyG&#10;Sej2t9f0rA7X3WSazg4qPSqr9eew3yxABOrDf/ivvTcaFPxeiTd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ne0nwgAAANoAAAAPAAAAAAAAAAAAAAAAAJgCAABkcnMvZG93&#10;bnJldi54bWxQSwUGAAAAAAQABAD1AAAAhwMAAAAA&#10;" fillcolor="white [3201]" strokecolor="#4f81bd [3204]" strokeweight="2pt">
                  <v:textbox style="mso-fit-shape-to-text:t">
                    <w:txbxContent>
                      <w:p w:rsidR="004C3103" w:rsidRPr="004C3103" w:rsidRDefault="004C3103" w:rsidP="004C310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4C3103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48"/>
                            <w:szCs w:val="56"/>
                          </w:rPr>
                          <w:t>y = k</w:t>
                        </w:r>
                      </w:p>
                      <w:p w:rsidR="004C3103" w:rsidRPr="004C3103" w:rsidRDefault="004C3103" w:rsidP="004C310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4C3103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48"/>
                            <w:szCs w:val="56"/>
                          </w:rPr>
                          <w:t xml:space="preserve">     </w:t>
                        </w:r>
                        <w:proofErr w:type="gramStart"/>
                        <w:r w:rsidRPr="004C3103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48"/>
                            <w:szCs w:val="5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line id="Straight Connector 3" o:spid="_x0000_s1029" style="position:absolute;visibility:visible;mso-wrap-style:square" from="32624,24330" to="36584,24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KuasUAAADaAAAADwAAAGRycy9kb3ducmV2LnhtbESPQWvCQBSE74L/YXmF3swmCkVSVzER&#10;wZZeTJXS2yP7mqTJvg3ZrcZ/3y0IPQ4z8w2z2oymExcaXGNZQRLFIIhLqxuuFJze97MlCOeRNXaW&#10;ScGNHGzW08kKU22vfKRL4SsRIOxSVFB736dSurImgy6yPXHwvuxg0Ac5VFIPeA1w08l5HD9Jgw2H&#10;hRp7ymsq2+LHKChe90nb5N3Hd3bczW9v5+xl+zkq9fgwbp9BeBr9f/jePmgFC/i7Em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KuasUAAADaAAAADwAAAAAAAAAA&#10;AAAAAAChAgAAZHJzL2Rvd25yZXYueG1sUEsFBgAAAAAEAAQA+QAAAJMDAAAAAA==&#10;" strokecolor="red" strokeweight="4.5pt"/>
              </v:group>
            </w:pict>
          </mc:Fallback>
        </mc:AlternateContent>
      </w:r>
      <w:proofErr w:type="gramStart"/>
      <w:r w:rsidR="007126AA">
        <w:rPr>
          <w:rFonts w:ascii="Comic Sans MS" w:hAnsi="Comic Sans MS"/>
          <w:b/>
          <w:sz w:val="28"/>
          <w:szCs w:val="24"/>
          <w:u w:val="single"/>
        </w:rPr>
        <w:t>Indirect (Inverse) Proportion.</w:t>
      </w:r>
      <w:proofErr w:type="gramEnd"/>
    </w:p>
    <w:tbl>
      <w:tblPr>
        <w:tblStyle w:val="TableGrid"/>
        <w:tblpPr w:leftFromText="180" w:rightFromText="180" w:tblpY="711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C3103" w:rsidRPr="002B46E1" w:rsidTr="007803FF">
        <w:tc>
          <w:tcPr>
            <w:tcW w:w="10682" w:type="dxa"/>
            <w:gridSpan w:val="2"/>
          </w:tcPr>
          <w:p w:rsidR="004C3103" w:rsidRDefault="004C3103" w:rsidP="004C3103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B46E1">
              <w:rPr>
                <w:rFonts w:ascii="Comic Sans MS" w:hAnsi="Comic Sans MS"/>
                <w:b/>
                <w:sz w:val="24"/>
                <w:szCs w:val="24"/>
              </w:rPr>
              <w:t>Question 1</w:t>
            </w:r>
          </w:p>
          <w:p w:rsidR="004C3103" w:rsidRDefault="004C3103" w:rsidP="004C3103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  <w:p w:rsidR="004C3103" w:rsidRDefault="004C3103" w:rsidP="004C310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 is inversely proportional to x.</w:t>
            </w:r>
          </w:p>
          <w:p w:rsidR="004C3103" w:rsidRDefault="004C3103" w:rsidP="004C3103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C3103" w:rsidRDefault="004C3103" w:rsidP="004C310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Complete the table of values below.</w:t>
            </w:r>
          </w:p>
          <w:p w:rsidR="004C3103" w:rsidRDefault="004C3103" w:rsidP="004C3103">
            <w:pPr>
              <w:rPr>
                <w:rFonts w:ascii="Comic Sans MS" w:hAnsi="Comic Sans MS"/>
                <w:sz w:val="24"/>
                <w:szCs w:val="24"/>
              </w:rPr>
            </w:pPr>
            <w:r w:rsidRPr="004C3103">
              <w:rPr>
                <w:rFonts w:ascii="Comic Sans MS" w:hAnsi="Comic Sans MS"/>
                <w:sz w:val="24"/>
                <w:szCs w:val="24"/>
              </w:rPr>
              <w:drawing>
                <wp:inline distT="0" distB="0" distL="0" distR="0" wp14:anchorId="2C9DB8DE" wp14:editId="39C9DA3D">
                  <wp:extent cx="2770909" cy="777738"/>
                  <wp:effectExtent l="0" t="0" r="0" b="3810"/>
                  <wp:docPr id="1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70" t="65246" r="42333" b="24123"/>
                          <a:stretch/>
                        </pic:blipFill>
                        <pic:spPr bwMode="auto">
                          <a:xfrm>
                            <a:off x="0" y="0"/>
                            <a:ext cx="2770909" cy="777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3103" w:rsidRPr="004C3103" w:rsidRDefault="004C3103" w:rsidP="004C310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Make sure that your write the formula clearly.</w:t>
            </w:r>
          </w:p>
        </w:tc>
      </w:tr>
      <w:tr w:rsidR="004C3103" w:rsidRPr="002B46E1" w:rsidTr="00195390">
        <w:tc>
          <w:tcPr>
            <w:tcW w:w="10682" w:type="dxa"/>
            <w:gridSpan w:val="2"/>
          </w:tcPr>
          <w:p w:rsidR="004C3103" w:rsidRPr="002B46E1" w:rsidRDefault="004C3103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2</w:t>
            </w:r>
          </w:p>
          <w:p w:rsidR="004C3103" w:rsidRDefault="004D5F1C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 is inversely proportional to B.</w:t>
            </w:r>
          </w:p>
          <w:p w:rsidR="004D5F1C" w:rsidRDefault="004D5F1C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D5F1C" w:rsidRPr="002B46E1" w:rsidRDefault="004D5F1C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A = 4, B = 7</w:t>
            </w:r>
          </w:p>
          <w:p w:rsidR="004C3103" w:rsidRDefault="004C3103" w:rsidP="004D5F1C">
            <w:pPr>
              <w:rPr>
                <w:rFonts w:ascii="Comic Sans MS" w:hAnsi="Comic Sans MS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page" w:horzAnchor="margin" w:tblpXSpec="right" w:tblpY="12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  <w:gridCol w:w="1134"/>
            </w:tblGrid>
            <w:tr w:rsidR="004D5F1C" w:rsidTr="004D5F1C">
              <w:trPr>
                <w:trHeight w:val="567"/>
              </w:trPr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:rsidR="004D5F1C" w:rsidRPr="004D5F1C" w:rsidRDefault="004D5F1C" w:rsidP="004D5F1C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 w:rsidRPr="004D5F1C">
                    <w:rPr>
                      <w:rFonts w:ascii="Comic Sans MS" w:hAnsi="Comic Sans MS"/>
                      <w:sz w:val="32"/>
                      <w:szCs w:val="24"/>
                    </w:rPr>
                    <w:t>B</w:t>
                  </w:r>
                </w:p>
              </w:tc>
              <w:tc>
                <w:tcPr>
                  <w:tcW w:w="1134" w:type="dxa"/>
                  <w:vAlign w:val="center"/>
                </w:tcPr>
                <w:p w:rsidR="004D5F1C" w:rsidRPr="004D5F1C" w:rsidRDefault="004D5F1C" w:rsidP="004D5F1C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 w:rsidRPr="004D5F1C">
                    <w:rPr>
                      <w:rFonts w:ascii="Comic Sans MS" w:hAnsi="Comic Sans MS"/>
                      <w:sz w:val="32"/>
                      <w:szCs w:val="24"/>
                    </w:rPr>
                    <w:t>7</w:t>
                  </w:r>
                </w:p>
              </w:tc>
              <w:tc>
                <w:tcPr>
                  <w:tcW w:w="1134" w:type="dxa"/>
                  <w:vAlign w:val="center"/>
                </w:tcPr>
                <w:p w:rsidR="004D5F1C" w:rsidRPr="004D5F1C" w:rsidRDefault="004D5F1C" w:rsidP="004D5F1C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 w:rsidRPr="004D5F1C">
                    <w:rPr>
                      <w:rFonts w:ascii="Comic Sans MS" w:hAnsi="Comic Sans MS"/>
                      <w:sz w:val="32"/>
                      <w:szCs w:val="24"/>
                    </w:rPr>
                    <w:t>4</w:t>
                  </w:r>
                </w:p>
              </w:tc>
              <w:tc>
                <w:tcPr>
                  <w:tcW w:w="1134" w:type="dxa"/>
                  <w:vAlign w:val="center"/>
                </w:tcPr>
                <w:p w:rsidR="004D5F1C" w:rsidRPr="004D5F1C" w:rsidRDefault="004D5F1C" w:rsidP="004D5F1C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>
                    <w:rPr>
                      <w:rFonts w:ascii="Comic Sans MS" w:hAnsi="Comic Sans MS"/>
                      <w:sz w:val="32"/>
                      <w:szCs w:val="24"/>
                    </w:rPr>
                    <w:t>?</w:t>
                  </w:r>
                </w:p>
              </w:tc>
            </w:tr>
            <w:tr w:rsidR="004D5F1C" w:rsidTr="004D5F1C">
              <w:trPr>
                <w:trHeight w:val="567"/>
              </w:trPr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:rsidR="004D5F1C" w:rsidRPr="004D5F1C" w:rsidRDefault="004D5F1C" w:rsidP="004D5F1C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 w:rsidRPr="004D5F1C">
                    <w:rPr>
                      <w:rFonts w:ascii="Comic Sans MS" w:hAnsi="Comic Sans MS"/>
                      <w:sz w:val="32"/>
                      <w:szCs w:val="24"/>
                    </w:rPr>
                    <w:t>A</w:t>
                  </w:r>
                </w:p>
              </w:tc>
              <w:tc>
                <w:tcPr>
                  <w:tcW w:w="1134" w:type="dxa"/>
                  <w:vAlign w:val="center"/>
                </w:tcPr>
                <w:p w:rsidR="004D5F1C" w:rsidRPr="004D5F1C" w:rsidRDefault="004D5F1C" w:rsidP="004D5F1C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 w:rsidRPr="004D5F1C">
                    <w:rPr>
                      <w:rFonts w:ascii="Comic Sans MS" w:hAnsi="Comic Sans MS"/>
                      <w:sz w:val="32"/>
                      <w:szCs w:val="24"/>
                    </w:rPr>
                    <w:t>4</w:t>
                  </w:r>
                </w:p>
              </w:tc>
              <w:tc>
                <w:tcPr>
                  <w:tcW w:w="1134" w:type="dxa"/>
                  <w:vAlign w:val="center"/>
                </w:tcPr>
                <w:p w:rsidR="004D5F1C" w:rsidRPr="004D5F1C" w:rsidRDefault="004D5F1C" w:rsidP="004D5F1C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>
                    <w:rPr>
                      <w:rFonts w:ascii="Comic Sans MS" w:hAnsi="Comic Sans MS"/>
                      <w:sz w:val="32"/>
                      <w:szCs w:val="24"/>
                    </w:rPr>
                    <w:t>?</w:t>
                  </w:r>
                </w:p>
              </w:tc>
              <w:tc>
                <w:tcPr>
                  <w:tcW w:w="1134" w:type="dxa"/>
                  <w:vAlign w:val="center"/>
                </w:tcPr>
                <w:p w:rsidR="004D5F1C" w:rsidRPr="004D5F1C" w:rsidRDefault="004D5F1C" w:rsidP="004D5F1C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>
                    <w:rPr>
                      <w:rFonts w:ascii="Comic Sans MS" w:hAnsi="Comic Sans MS"/>
                      <w:sz w:val="32"/>
                      <w:szCs w:val="24"/>
                    </w:rPr>
                    <w:t>56</w:t>
                  </w:r>
                </w:p>
              </w:tc>
            </w:tr>
          </w:tbl>
          <w:p w:rsidR="004D5F1C" w:rsidRDefault="004D5F1C" w:rsidP="004D5F1C">
            <w:pPr>
              <w:pStyle w:val="ListParagraph"/>
              <w:numPr>
                <w:ilvl w:val="0"/>
                <w:numId w:val="20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Write an equation for A in terms of B.</w:t>
            </w:r>
          </w:p>
          <w:p w:rsidR="004D5F1C" w:rsidRDefault="004D5F1C" w:rsidP="004D5F1C">
            <w:pPr>
              <w:pStyle w:val="ListParagraph"/>
              <w:numPr>
                <w:ilvl w:val="0"/>
                <w:numId w:val="20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Complete the table of values for A and B.</w:t>
            </w:r>
          </w:p>
          <w:p w:rsidR="004D5F1C" w:rsidRPr="004D5F1C" w:rsidRDefault="004D5F1C" w:rsidP="004D5F1C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D5F1C" w:rsidRPr="002B46E1" w:rsidTr="00025655">
        <w:trPr>
          <w:trHeight w:val="2857"/>
        </w:trPr>
        <w:tc>
          <w:tcPr>
            <w:tcW w:w="5341" w:type="dxa"/>
          </w:tcPr>
          <w:p w:rsidR="004D5F1C" w:rsidRDefault="004D5F1C" w:rsidP="004D5F1C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3</w:t>
            </w:r>
          </w:p>
          <w:p w:rsidR="004D5F1C" w:rsidRDefault="004D5F1C" w:rsidP="004D5F1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 is inversely proportional to m.</w:t>
            </w:r>
          </w:p>
          <w:p w:rsidR="004D5F1C" w:rsidRDefault="004D5F1C" w:rsidP="004D5F1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 = 48 when m = 9.</w:t>
            </w:r>
          </w:p>
          <w:p w:rsidR="004D5F1C" w:rsidRDefault="004D5F1C" w:rsidP="004D5F1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D5F1C" w:rsidRDefault="004D5F1C" w:rsidP="004D5F1C">
            <w:pPr>
              <w:pStyle w:val="ListParagraph"/>
              <w:numPr>
                <w:ilvl w:val="0"/>
                <w:numId w:val="21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Form an equation for P in terms of m.</w:t>
            </w:r>
          </w:p>
          <w:p w:rsidR="004D5F1C" w:rsidRDefault="004D5F1C" w:rsidP="004D5F1C">
            <w:pPr>
              <w:pStyle w:val="ListParagraph"/>
              <w:numPr>
                <w:ilvl w:val="0"/>
                <w:numId w:val="21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Calculate the value of P when m = 12.</w:t>
            </w:r>
          </w:p>
          <w:p w:rsidR="004D5F1C" w:rsidRDefault="004D5F1C" w:rsidP="004D5F1C">
            <w:pPr>
              <w:pStyle w:val="ListParagraph"/>
              <w:ind w:left="108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41" w:type="dxa"/>
          </w:tcPr>
          <w:p w:rsidR="004D5F1C" w:rsidRDefault="004D5F1C" w:rsidP="004D5F1C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4</w:t>
            </w:r>
          </w:p>
          <w:p w:rsidR="004D5F1C" w:rsidRDefault="004D5F1C" w:rsidP="004D5F1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 is inversely proportional to T.</w:t>
            </w:r>
          </w:p>
          <w:p w:rsidR="004D5F1C" w:rsidRDefault="004D5F1C" w:rsidP="004D5F1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 =  12 when T = 0.2</w:t>
            </w:r>
          </w:p>
          <w:p w:rsidR="004D5F1C" w:rsidRDefault="004D5F1C" w:rsidP="004D5F1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D5F1C" w:rsidRDefault="004D5F1C" w:rsidP="004D5F1C">
            <w:pPr>
              <w:pStyle w:val="ListParagraph"/>
              <w:numPr>
                <w:ilvl w:val="0"/>
                <w:numId w:val="24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Find an equation for R in terms of </w:t>
            </w:r>
            <w:r>
              <w:rPr>
                <w:rFonts w:ascii="Comic Sans MS" w:hAnsi="Comic Sans MS"/>
                <w:sz w:val="24"/>
                <w:szCs w:val="24"/>
              </w:rPr>
              <w:t>T.</w:t>
            </w:r>
          </w:p>
          <w:p w:rsidR="004D5F1C" w:rsidRDefault="004D5F1C" w:rsidP="004D5F1C">
            <w:pPr>
              <w:pStyle w:val="ListParagraph"/>
              <w:numPr>
                <w:ilvl w:val="0"/>
                <w:numId w:val="24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the value of R when T = 4</w:t>
            </w:r>
          </w:p>
          <w:p w:rsidR="004D5F1C" w:rsidRPr="004D5F1C" w:rsidRDefault="004D5F1C" w:rsidP="004D5F1C">
            <w:pPr>
              <w:pStyle w:val="ListParagraph"/>
              <w:ind w:left="108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D5F1C" w:rsidRPr="002B46E1" w:rsidTr="00025655">
        <w:trPr>
          <w:trHeight w:val="2855"/>
        </w:trPr>
        <w:tc>
          <w:tcPr>
            <w:tcW w:w="5341" w:type="dxa"/>
          </w:tcPr>
          <w:p w:rsidR="004D5F1C" w:rsidRDefault="004D5F1C" w:rsidP="004D5F1C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Question </w:t>
            </w:r>
            <w:r>
              <w:rPr>
                <w:rFonts w:ascii="Comic Sans MS" w:hAnsi="Comic Sans MS"/>
                <w:b/>
                <w:sz w:val="24"/>
                <w:szCs w:val="24"/>
              </w:rPr>
              <w:t>5</w:t>
            </w:r>
          </w:p>
          <w:p w:rsidR="004D5F1C" w:rsidRDefault="004D5F1C" w:rsidP="004D5F1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 is inversely proportional to D.</w:t>
            </w:r>
          </w:p>
          <w:p w:rsidR="004D5F1C" w:rsidRDefault="004D5F1C" w:rsidP="004D5F1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D = 50, F = 256.</w:t>
            </w:r>
          </w:p>
          <w:p w:rsidR="004D5F1C" w:rsidRDefault="004D5F1C" w:rsidP="004D5F1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D5F1C" w:rsidRDefault="004D5F1C" w:rsidP="004D5F1C">
            <w:pPr>
              <w:pStyle w:val="ListParagraph"/>
              <w:numPr>
                <w:ilvl w:val="0"/>
                <w:numId w:val="25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an equation for F in terms of D.</w:t>
            </w:r>
          </w:p>
          <w:p w:rsidR="004D5F1C" w:rsidRPr="004D5F1C" w:rsidRDefault="004D5F1C" w:rsidP="004D5F1C">
            <w:pPr>
              <w:pStyle w:val="ListParagraph"/>
              <w:numPr>
                <w:ilvl w:val="0"/>
                <w:numId w:val="25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the value of F when D = 80.</w:t>
            </w:r>
          </w:p>
          <w:p w:rsidR="004D5F1C" w:rsidRDefault="004D5F1C" w:rsidP="004D5F1C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5341" w:type="dxa"/>
          </w:tcPr>
          <w:p w:rsidR="004D5F1C" w:rsidRDefault="004D5F1C" w:rsidP="004D5F1C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6</w:t>
            </w:r>
          </w:p>
          <w:p w:rsidR="00724730" w:rsidRDefault="00724730" w:rsidP="004D5F1C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  <w:p w:rsidR="00724730" w:rsidRDefault="00724730" w:rsidP="004D5F1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 is inversely proportional to x</w:t>
            </w:r>
            <w:r>
              <w:rPr>
                <w:rFonts w:ascii="Comic Sans MS" w:hAnsi="Comic Sans MS"/>
                <w:sz w:val="24"/>
                <w:szCs w:val="24"/>
                <w:vertAlign w:val="superscript"/>
              </w:rPr>
              <w:t>2</w:t>
            </w:r>
          </w:p>
          <w:p w:rsidR="00724730" w:rsidRDefault="00724730" w:rsidP="004D5F1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Given that y = 2.5 when x = 24.</w:t>
            </w:r>
          </w:p>
          <w:p w:rsidR="00724730" w:rsidRDefault="00724730" w:rsidP="004D5F1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24730" w:rsidRDefault="00724730" w:rsidP="00724730">
            <w:pPr>
              <w:pStyle w:val="ListParagraph"/>
              <w:numPr>
                <w:ilvl w:val="0"/>
                <w:numId w:val="26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an equation for y in terms of x.</w:t>
            </w:r>
          </w:p>
          <w:p w:rsidR="00724730" w:rsidRPr="00724730" w:rsidRDefault="00724730" w:rsidP="00724730">
            <w:pPr>
              <w:pStyle w:val="ListParagraph"/>
              <w:numPr>
                <w:ilvl w:val="0"/>
                <w:numId w:val="26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the value of y when x = 20.</w:t>
            </w:r>
          </w:p>
        </w:tc>
      </w:tr>
      <w:tr w:rsidR="00724730" w:rsidRPr="002B46E1" w:rsidTr="005E759D">
        <w:trPr>
          <w:trHeight w:val="2855"/>
        </w:trPr>
        <w:tc>
          <w:tcPr>
            <w:tcW w:w="10682" w:type="dxa"/>
            <w:gridSpan w:val="2"/>
          </w:tcPr>
          <w:p w:rsidR="00724730" w:rsidRDefault="00724730" w:rsidP="00724730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7</w:t>
            </w:r>
          </w:p>
          <w:p w:rsidR="00724730" w:rsidRDefault="00724730" w:rsidP="00724730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The shutter speed, S, of a camera varies inversely to the </w:t>
            </w:r>
            <w:r w:rsidRPr="00724730">
              <w:rPr>
                <w:rFonts w:ascii="Comic Sans MS" w:hAnsi="Comic Sans MS"/>
                <w:b/>
                <w:sz w:val="24"/>
                <w:szCs w:val="24"/>
              </w:rPr>
              <w:t>square</w:t>
            </w:r>
            <w:r>
              <w:rPr>
                <w:rFonts w:ascii="Comic Sans MS" w:hAnsi="Comic Sans MS"/>
                <w:sz w:val="24"/>
                <w:szCs w:val="24"/>
              </w:rPr>
              <w:t xml:space="preserve"> of the aperture settings, F.</w:t>
            </w:r>
          </w:p>
          <w:p w:rsidR="00724730" w:rsidRDefault="00724730" w:rsidP="0072473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24730" w:rsidRDefault="00724730" w:rsidP="00724730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F = 8, S = 125</w:t>
            </w:r>
          </w:p>
          <w:p w:rsidR="00724730" w:rsidRDefault="00724730" w:rsidP="0072473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24730" w:rsidRPr="00724730" w:rsidRDefault="00724730" w:rsidP="00724730">
            <w:pPr>
              <w:pStyle w:val="ListParagraph"/>
              <w:numPr>
                <w:ilvl w:val="0"/>
                <w:numId w:val="28"/>
              </w:numPr>
              <w:rPr>
                <w:rFonts w:ascii="Comic Sans MS" w:hAnsi="Comic Sans MS"/>
                <w:b/>
                <w:sz w:val="24"/>
                <w:szCs w:val="24"/>
              </w:rPr>
            </w:pPr>
            <w:r w:rsidRPr="00724730">
              <w:rPr>
                <w:rFonts w:ascii="Comic Sans MS" w:hAnsi="Comic Sans MS"/>
                <w:sz w:val="24"/>
                <w:szCs w:val="24"/>
              </w:rPr>
              <w:t xml:space="preserve">Find </w:t>
            </w:r>
            <w:r>
              <w:rPr>
                <w:rFonts w:ascii="Comic Sans MS" w:hAnsi="Comic Sans MS"/>
                <w:sz w:val="24"/>
                <w:szCs w:val="24"/>
              </w:rPr>
              <w:t>an equation for S in terms of F.</w:t>
            </w:r>
          </w:p>
          <w:p w:rsidR="00724730" w:rsidRPr="00724730" w:rsidRDefault="00724730" w:rsidP="00724730">
            <w:pPr>
              <w:pStyle w:val="ListParagraph"/>
              <w:numPr>
                <w:ilvl w:val="0"/>
                <w:numId w:val="28"/>
              </w:num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the value of S when F = 4.</w:t>
            </w:r>
          </w:p>
        </w:tc>
      </w:tr>
    </w:tbl>
    <w:p w:rsidR="00724730" w:rsidRPr="004D5F1C" w:rsidRDefault="00724730" w:rsidP="007126AA">
      <w:pPr>
        <w:rPr>
          <w:rFonts w:ascii="Comic Sans MS" w:hAnsi="Comic Sans MS"/>
          <w:b/>
          <w:sz w:val="28"/>
          <w:szCs w:val="24"/>
          <w:u w:val="single"/>
        </w:rPr>
      </w:pPr>
      <w:r>
        <w:rPr>
          <w:rFonts w:ascii="Comic Sans MS" w:hAnsi="Comic Sans MS"/>
          <w:b/>
          <w:sz w:val="28"/>
          <w:szCs w:val="24"/>
          <w:u w:val="single"/>
        </w:rPr>
        <w:lastRenderedPageBreak/>
        <w:t>Direct Proportion – Answers.</w:t>
      </w:r>
    </w:p>
    <w:tbl>
      <w:tblPr>
        <w:tblStyle w:val="TableGrid"/>
        <w:tblpPr w:leftFromText="180" w:rightFromText="180" w:tblpY="711"/>
        <w:tblW w:w="0" w:type="auto"/>
        <w:tblLook w:val="04A0" w:firstRow="1" w:lastRow="0" w:firstColumn="1" w:lastColumn="0" w:noHBand="0" w:noVBand="1"/>
      </w:tblPr>
      <w:tblGrid>
        <w:gridCol w:w="5211"/>
        <w:gridCol w:w="5471"/>
      </w:tblGrid>
      <w:tr w:rsidR="007126AA" w:rsidRPr="002B46E1" w:rsidTr="008843A8">
        <w:tc>
          <w:tcPr>
            <w:tcW w:w="5211" w:type="dxa"/>
          </w:tcPr>
          <w:p w:rsidR="007126AA" w:rsidRPr="002B46E1" w:rsidRDefault="007126AA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B46E1">
              <w:rPr>
                <w:rFonts w:ascii="Comic Sans MS" w:hAnsi="Comic Sans MS"/>
                <w:b/>
                <w:sz w:val="24"/>
                <w:szCs w:val="24"/>
              </w:rPr>
              <w:t>Question 1</w:t>
            </w:r>
          </w:p>
          <w:p w:rsidR="007126AA" w:rsidRPr="002B46E1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B46E1">
              <w:rPr>
                <w:rFonts w:ascii="Comic Sans MS" w:hAnsi="Comic Sans MS"/>
                <w:sz w:val="24"/>
                <w:szCs w:val="24"/>
              </w:rPr>
              <w:t>a</w:t>
            </w:r>
            <w:proofErr w:type="gramEnd"/>
            <w:r w:rsidRPr="002B46E1">
              <w:rPr>
                <w:rFonts w:ascii="Comic Sans MS" w:hAnsi="Comic Sans MS"/>
                <w:sz w:val="24"/>
                <w:szCs w:val="24"/>
              </w:rPr>
              <w:t xml:space="preserve"> is directly proportional to </w:t>
            </w:r>
            <w:proofErr w:type="spellStart"/>
            <w:r w:rsidRPr="002B46E1">
              <w:rPr>
                <w:rFonts w:ascii="Comic Sans MS" w:hAnsi="Comic Sans MS"/>
                <w:sz w:val="24"/>
                <w:szCs w:val="24"/>
              </w:rPr>
              <w:t>b</w:t>
            </w:r>
            <w:proofErr w:type="spellEnd"/>
            <w:r w:rsidRPr="002B46E1">
              <w:rPr>
                <w:rFonts w:ascii="Comic Sans MS" w:hAnsi="Comic Sans MS"/>
                <w:sz w:val="24"/>
                <w:szCs w:val="24"/>
              </w:rPr>
              <w:t xml:space="preserve"> such that a = 2b.</w:t>
            </w:r>
          </w:p>
          <w:p w:rsidR="007126AA" w:rsidRPr="002B46E1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126AA" w:rsidRPr="002B46E1" w:rsidRDefault="007126AA" w:rsidP="007126AA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 = 6</w:t>
            </w:r>
          </w:p>
          <w:p w:rsidR="007126AA" w:rsidRPr="002B46E1" w:rsidRDefault="007126AA" w:rsidP="007126AA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 = 3.5</w:t>
            </w:r>
            <w:r w:rsidRPr="002B46E1"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</w:tc>
        <w:tc>
          <w:tcPr>
            <w:tcW w:w="5471" w:type="dxa"/>
          </w:tcPr>
          <w:p w:rsidR="007126AA" w:rsidRPr="002B46E1" w:rsidRDefault="007126AA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B46E1">
              <w:rPr>
                <w:rFonts w:ascii="Comic Sans MS" w:hAnsi="Comic Sans MS"/>
                <w:b/>
                <w:sz w:val="24"/>
                <w:szCs w:val="24"/>
              </w:rPr>
              <w:t>Question 2</w:t>
            </w:r>
          </w:p>
          <w:p w:rsidR="007126AA" w:rsidRPr="002B46E1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B46E1">
              <w:rPr>
                <w:rFonts w:ascii="Comic Sans MS" w:hAnsi="Comic Sans MS"/>
                <w:sz w:val="24"/>
                <w:szCs w:val="24"/>
              </w:rPr>
              <w:t>c</w:t>
            </w:r>
            <w:proofErr w:type="gramEnd"/>
            <w:r w:rsidRPr="002B46E1">
              <w:rPr>
                <w:rFonts w:ascii="Comic Sans MS" w:hAnsi="Comic Sans MS"/>
                <w:sz w:val="24"/>
                <w:szCs w:val="24"/>
              </w:rPr>
              <w:t xml:space="preserve"> is directly proportional to </w:t>
            </w:r>
            <w:proofErr w:type="spellStart"/>
            <w:r w:rsidRPr="002B46E1">
              <w:rPr>
                <w:rFonts w:ascii="Comic Sans MS" w:hAnsi="Comic Sans MS"/>
                <w:sz w:val="24"/>
                <w:szCs w:val="24"/>
              </w:rPr>
              <w:t>d</w:t>
            </w:r>
            <w:proofErr w:type="spellEnd"/>
            <w:r w:rsidRPr="002B46E1">
              <w:rPr>
                <w:rFonts w:ascii="Comic Sans MS" w:hAnsi="Comic Sans MS"/>
                <w:sz w:val="24"/>
                <w:szCs w:val="24"/>
              </w:rPr>
              <w:t xml:space="preserve"> such that c = 1.5d.</w:t>
            </w:r>
          </w:p>
          <w:p w:rsidR="007126AA" w:rsidRPr="002B46E1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24730" w:rsidRDefault="007126AA" w:rsidP="00724730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 = 18</w:t>
            </w:r>
          </w:p>
          <w:p w:rsidR="007126AA" w:rsidRPr="006A6C2B" w:rsidRDefault="007126AA" w:rsidP="00724730">
            <w:pPr>
              <w:pStyle w:val="ListParagraph"/>
              <w:numPr>
                <w:ilvl w:val="0"/>
                <w:numId w:val="12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 = 10</w:t>
            </w:r>
          </w:p>
        </w:tc>
      </w:tr>
      <w:tr w:rsidR="007126AA" w:rsidRPr="002B46E1" w:rsidTr="008843A8">
        <w:tc>
          <w:tcPr>
            <w:tcW w:w="5211" w:type="dxa"/>
          </w:tcPr>
          <w:p w:rsidR="007126AA" w:rsidRPr="002B46E1" w:rsidRDefault="007126AA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B46E1">
              <w:rPr>
                <w:rFonts w:ascii="Comic Sans MS" w:hAnsi="Comic Sans MS"/>
                <w:b/>
                <w:sz w:val="24"/>
                <w:szCs w:val="24"/>
              </w:rPr>
              <w:t>Question 3</w:t>
            </w:r>
          </w:p>
          <w:p w:rsidR="007126AA" w:rsidRPr="002B46E1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T is directly proportional to V such that T = 8V</w:t>
            </w:r>
          </w:p>
          <w:p w:rsidR="007126AA" w:rsidRPr="002B46E1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126AA" w:rsidRPr="002B46E1" w:rsidRDefault="007126AA" w:rsidP="007126AA">
            <w:pPr>
              <w:pStyle w:val="ListParagraph"/>
              <w:numPr>
                <w:ilvl w:val="0"/>
                <w:numId w:val="14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 = 56</w:t>
            </w:r>
          </w:p>
          <w:p w:rsidR="007126AA" w:rsidRPr="006A6C2B" w:rsidRDefault="007126AA" w:rsidP="007126AA">
            <w:pPr>
              <w:pStyle w:val="ListParagraph"/>
              <w:numPr>
                <w:ilvl w:val="0"/>
                <w:numId w:val="14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V = 3</w:t>
            </w:r>
          </w:p>
        </w:tc>
        <w:tc>
          <w:tcPr>
            <w:tcW w:w="5471" w:type="dxa"/>
          </w:tcPr>
          <w:p w:rsidR="007126AA" w:rsidRPr="002B46E1" w:rsidRDefault="007126AA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B46E1">
              <w:rPr>
                <w:rFonts w:ascii="Comic Sans MS" w:hAnsi="Comic Sans MS"/>
                <w:b/>
                <w:sz w:val="24"/>
                <w:szCs w:val="24"/>
              </w:rPr>
              <w:t>Question 4</w:t>
            </w:r>
          </w:p>
          <w:p w:rsidR="007126AA" w:rsidRPr="002B46E1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 xml:space="preserve">A is directly proportional to B. </w:t>
            </w:r>
          </w:p>
          <w:p w:rsidR="007126AA" w:rsidRPr="002B46E1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When A = 28, B = 7.</w:t>
            </w:r>
          </w:p>
          <w:p w:rsidR="007126AA" w:rsidRPr="002B46E1" w:rsidRDefault="007126AA" w:rsidP="007126AA">
            <w:pPr>
              <w:pStyle w:val="ListParagraph"/>
              <w:numPr>
                <w:ilvl w:val="0"/>
                <w:numId w:val="13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 = 4B</w:t>
            </w:r>
          </w:p>
          <w:p w:rsidR="007126AA" w:rsidRPr="002B46E1" w:rsidRDefault="007126AA" w:rsidP="007126AA">
            <w:pPr>
              <w:pStyle w:val="ListParagraph"/>
              <w:numPr>
                <w:ilvl w:val="0"/>
                <w:numId w:val="13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 = 48</w:t>
            </w:r>
          </w:p>
          <w:p w:rsidR="007126AA" w:rsidRPr="006A6C2B" w:rsidRDefault="007126AA" w:rsidP="007126AA">
            <w:pPr>
              <w:pStyle w:val="ListParagraph"/>
              <w:numPr>
                <w:ilvl w:val="0"/>
                <w:numId w:val="13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B = 13/4 = 3 ¼ </w:t>
            </w:r>
          </w:p>
        </w:tc>
      </w:tr>
      <w:tr w:rsidR="007126AA" w:rsidRPr="002B46E1" w:rsidTr="008843A8">
        <w:tc>
          <w:tcPr>
            <w:tcW w:w="5211" w:type="dxa"/>
          </w:tcPr>
          <w:p w:rsidR="007126AA" w:rsidRPr="002B46E1" w:rsidRDefault="007126AA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B46E1">
              <w:rPr>
                <w:rFonts w:ascii="Comic Sans MS" w:hAnsi="Comic Sans MS"/>
                <w:b/>
                <w:sz w:val="24"/>
                <w:szCs w:val="24"/>
              </w:rPr>
              <w:t>Question 5</w:t>
            </w:r>
          </w:p>
          <w:p w:rsidR="007126AA" w:rsidRPr="002B46E1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 xml:space="preserve">Y is directly proportional to X. </w:t>
            </w:r>
          </w:p>
          <w:p w:rsidR="007126AA" w:rsidRPr="002B46E1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 w:rsidRPr="002B46E1">
              <w:rPr>
                <w:rFonts w:ascii="Comic Sans MS" w:hAnsi="Comic Sans MS"/>
                <w:sz w:val="24"/>
                <w:szCs w:val="24"/>
              </w:rPr>
              <w:t>When Y = 108, X = 9.</w:t>
            </w:r>
          </w:p>
          <w:p w:rsidR="007126AA" w:rsidRPr="002B46E1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126AA" w:rsidRPr="002B46E1" w:rsidRDefault="007126AA" w:rsidP="007126AA">
            <w:pPr>
              <w:pStyle w:val="ListParagraph"/>
              <w:numPr>
                <w:ilvl w:val="0"/>
                <w:numId w:val="15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 = 12X</w:t>
            </w:r>
          </w:p>
          <w:p w:rsidR="007126AA" w:rsidRPr="002B46E1" w:rsidRDefault="00D46E0F" w:rsidP="007126AA">
            <w:pPr>
              <w:pStyle w:val="ListParagraph"/>
              <w:numPr>
                <w:ilvl w:val="0"/>
                <w:numId w:val="15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 = 60</w:t>
            </w:r>
          </w:p>
          <w:p w:rsidR="007126AA" w:rsidRPr="006A6C2B" w:rsidRDefault="00D46E0F" w:rsidP="007126AA">
            <w:pPr>
              <w:pStyle w:val="ListParagraph"/>
              <w:numPr>
                <w:ilvl w:val="0"/>
                <w:numId w:val="15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X = 2</w:t>
            </w:r>
          </w:p>
        </w:tc>
        <w:tc>
          <w:tcPr>
            <w:tcW w:w="5471" w:type="dxa"/>
          </w:tcPr>
          <w:p w:rsidR="007126AA" w:rsidRDefault="007126AA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6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U is directly proportional to T.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U = 36, T = 4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D46E0F" w:rsidRPr="00D46E0F" w:rsidRDefault="00D46E0F" w:rsidP="00D46E0F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U = 9T</w:t>
            </w:r>
          </w:p>
          <w:p w:rsidR="007126AA" w:rsidRDefault="00D46E0F" w:rsidP="007126AA">
            <w:pPr>
              <w:pStyle w:val="ListParagraph"/>
              <w:numPr>
                <w:ilvl w:val="0"/>
                <w:numId w:val="16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U = 63</w:t>
            </w:r>
          </w:p>
          <w:p w:rsidR="007126AA" w:rsidRPr="006A6C2B" w:rsidRDefault="00D46E0F" w:rsidP="007126AA">
            <w:pPr>
              <w:pStyle w:val="ListParagraph"/>
              <w:numPr>
                <w:ilvl w:val="0"/>
                <w:numId w:val="16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 = 12</w:t>
            </w:r>
          </w:p>
        </w:tc>
      </w:tr>
      <w:tr w:rsidR="007126AA" w:rsidRPr="002B46E1" w:rsidTr="008843A8">
        <w:tc>
          <w:tcPr>
            <w:tcW w:w="5211" w:type="dxa"/>
          </w:tcPr>
          <w:p w:rsidR="007126AA" w:rsidRDefault="007126AA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7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 is directly proportional to S.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R = 9, S = 1.5.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126AA" w:rsidRDefault="00D46E0F" w:rsidP="007126AA">
            <w:pPr>
              <w:pStyle w:val="ListParagraph"/>
              <w:numPr>
                <w:ilvl w:val="0"/>
                <w:numId w:val="17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 = 6S</w:t>
            </w:r>
          </w:p>
          <w:p w:rsidR="007126AA" w:rsidRDefault="00D46E0F" w:rsidP="007126AA">
            <w:pPr>
              <w:pStyle w:val="ListParagraph"/>
              <w:numPr>
                <w:ilvl w:val="0"/>
                <w:numId w:val="17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 = 48</w:t>
            </w:r>
          </w:p>
          <w:p w:rsidR="007126AA" w:rsidRPr="006A6C2B" w:rsidRDefault="00D46E0F" w:rsidP="007126AA">
            <w:pPr>
              <w:pStyle w:val="ListParagraph"/>
              <w:numPr>
                <w:ilvl w:val="0"/>
                <w:numId w:val="17"/>
              </w:num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 = 15/6 = 1 3/6 = 1 ½ </w:t>
            </w:r>
          </w:p>
          <w:p w:rsidR="007126AA" w:rsidRPr="002B46E1" w:rsidRDefault="007126AA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5471" w:type="dxa"/>
          </w:tcPr>
          <w:p w:rsidR="007126AA" w:rsidRDefault="007126AA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8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The distance (d) a weighted ball falls in water in metres is directly proportional to the time (t) it takes to drop in seconds.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the ball falls 20m, it takes 10 seconds.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126AA" w:rsidRDefault="007126AA" w:rsidP="007126AA">
            <w:pPr>
              <w:pStyle w:val="ListParagraph"/>
              <w:numPr>
                <w:ilvl w:val="0"/>
                <w:numId w:val="18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Find an equation 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for d</w:t>
            </w:r>
            <w:proofErr w:type="spellEnd"/>
            <w:r>
              <w:rPr>
                <w:rFonts w:ascii="Comic Sans MS" w:hAnsi="Comic Sans MS"/>
                <w:sz w:val="24"/>
                <w:szCs w:val="24"/>
              </w:rPr>
              <w:t xml:space="preserve"> in terms of t.</w:t>
            </w:r>
            <w:r w:rsidR="00D46E0F">
              <w:rPr>
                <w:rFonts w:ascii="Comic Sans MS" w:hAnsi="Comic Sans MS"/>
                <w:sz w:val="24"/>
                <w:szCs w:val="24"/>
              </w:rPr>
              <w:t xml:space="preserve"> d = 2t</w:t>
            </w:r>
          </w:p>
          <w:p w:rsidR="007126AA" w:rsidRPr="006A6C2B" w:rsidRDefault="00D46E0F" w:rsidP="007126AA">
            <w:pPr>
              <w:pStyle w:val="ListParagraph"/>
              <w:numPr>
                <w:ilvl w:val="0"/>
                <w:numId w:val="18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 seconds.</w:t>
            </w:r>
          </w:p>
        </w:tc>
      </w:tr>
      <w:tr w:rsidR="007126AA" w:rsidRPr="002B46E1" w:rsidTr="008843A8">
        <w:tc>
          <w:tcPr>
            <w:tcW w:w="5211" w:type="dxa"/>
          </w:tcPr>
          <w:p w:rsidR="007126AA" w:rsidRDefault="007126AA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9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The weight (w) in grams of a piece of wire is directly proportional to its length (l) in cm. 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A piece of wire is 25cm long and has a weight of 5 grams. 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126AA" w:rsidRDefault="00D46E0F" w:rsidP="00D46E0F">
            <w:pPr>
              <w:pStyle w:val="ListParagraph"/>
              <w:numPr>
                <w:ilvl w:val="0"/>
                <w:numId w:val="19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 = 0.2D</w:t>
            </w:r>
          </w:p>
          <w:p w:rsidR="007126AA" w:rsidRPr="007126AA" w:rsidRDefault="00D46E0F" w:rsidP="00D46E0F">
            <w:pPr>
              <w:pStyle w:val="ListParagraph"/>
              <w:numPr>
                <w:ilvl w:val="0"/>
                <w:numId w:val="19"/>
              </w:num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 grams.</w:t>
            </w:r>
          </w:p>
          <w:p w:rsidR="007126AA" w:rsidRPr="002B46E1" w:rsidRDefault="007126AA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5471" w:type="dxa"/>
          </w:tcPr>
          <w:p w:rsidR="007126AA" w:rsidRDefault="007126AA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10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Time (T) taken for a water heater to boil water is directly proportional to the Power (P) in watts of the water heater.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P = 1300, T = 650.</w:t>
            </w: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126AA" w:rsidRDefault="007126AA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the value for T when P = 900.</w:t>
            </w:r>
          </w:p>
          <w:p w:rsidR="00D46E0F" w:rsidRDefault="00D46E0F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D46E0F" w:rsidRDefault="00D46E0F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Equation: T  = 0.5P</w:t>
            </w:r>
          </w:p>
          <w:p w:rsidR="00D46E0F" w:rsidRDefault="00D46E0F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P = 900, T = 450</w:t>
            </w:r>
          </w:p>
          <w:p w:rsidR="00D46E0F" w:rsidRPr="007126AA" w:rsidRDefault="00D46E0F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24730" w:rsidRPr="007126AA" w:rsidRDefault="00724730" w:rsidP="007126AA">
      <w:pPr>
        <w:rPr>
          <w:rFonts w:ascii="Comic Sans MS" w:hAnsi="Comic Sans MS"/>
          <w:sz w:val="28"/>
          <w:szCs w:val="24"/>
        </w:rPr>
      </w:pPr>
    </w:p>
    <w:p w:rsidR="007126AA" w:rsidRPr="007126AA" w:rsidRDefault="007126AA" w:rsidP="007126AA">
      <w:pPr>
        <w:rPr>
          <w:rFonts w:ascii="Comic Sans MS" w:hAnsi="Comic Sans MS"/>
          <w:sz w:val="28"/>
          <w:szCs w:val="24"/>
        </w:rPr>
      </w:pPr>
    </w:p>
    <w:p w:rsidR="00724730" w:rsidRPr="004D5F1C" w:rsidRDefault="00724730" w:rsidP="00724730">
      <w:pPr>
        <w:rPr>
          <w:rFonts w:ascii="Comic Sans MS" w:hAnsi="Comic Sans MS"/>
          <w:sz w:val="28"/>
          <w:szCs w:val="24"/>
        </w:rPr>
      </w:pPr>
      <w:r w:rsidRPr="004C3103">
        <w:rPr>
          <w:rFonts w:ascii="Comic Sans MS" w:hAnsi="Comic Sans MS"/>
          <w:b/>
          <w:sz w:val="28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E8079F" wp14:editId="147937B4">
                <wp:simplePos x="0" y="0"/>
                <wp:positionH relativeFrom="column">
                  <wp:posOffset>5696730</wp:posOffset>
                </wp:positionH>
                <wp:positionV relativeFrom="paragraph">
                  <wp:posOffset>-121285</wp:posOffset>
                </wp:positionV>
                <wp:extent cx="788035" cy="861060"/>
                <wp:effectExtent l="0" t="0" r="31115" b="15240"/>
                <wp:wrapNone/>
                <wp:docPr id="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035" cy="861060"/>
                          <a:chOff x="2870522" y="2013995"/>
                          <a:chExt cx="788035" cy="861060"/>
                        </a:xfrm>
                      </wpg:grpSpPr>
                      <wps:wsp>
                        <wps:cNvPr id="4" name="TextBox 11"/>
                        <wps:cNvSpPr txBox="1"/>
                        <wps:spPr>
                          <a:xfrm>
                            <a:off x="2870522" y="2013995"/>
                            <a:ext cx="788035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730" w:rsidRPr="004C3103" w:rsidRDefault="00724730" w:rsidP="0072473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4C3103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48"/>
                                  <w:szCs w:val="56"/>
                                </w:rPr>
                                <w:t>y = k</w:t>
                              </w:r>
                            </w:p>
                            <w:p w:rsidR="00724730" w:rsidRPr="004C3103" w:rsidRDefault="00724730" w:rsidP="0072473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4C3103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48"/>
                                  <w:szCs w:val="56"/>
                                </w:rPr>
                                <w:t xml:space="preserve">     </w:t>
                              </w:r>
                              <w:proofErr w:type="gramStart"/>
                              <w:r w:rsidRPr="004C3103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48"/>
                                  <w:szCs w:val="5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262454" y="2433047"/>
                            <a:ext cx="396044" cy="1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0" style="position:absolute;margin-left:448.55pt;margin-top:-9.55pt;width:62.05pt;height:67.8pt;z-index:251663360;mso-width-relative:margin;mso-height-relative:margin" coordorigin="28705,20139" coordsize="7880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">
                <v:shape id="_x0000_s1031" type="#_x0000_t202" style="position:absolute;left:28705;top:20139;width:7880;height:86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jQyMIA&#10;AADaAAAADwAAAGRycy9kb3ducmV2LnhtbESPQYvCMBSE78L+h/AWvGm6VevSNcoiCOJBsOr92bxt&#10;yzYvpYm1/nsjCB6HmfmGWax6U4uOWldZVvA1jkAQ51ZXXCg4HTejbxDOI2usLZOCOzlYLT8GC0y1&#10;vfGBuswXIkDYpaig9L5JpXR5SQbd2DbEwfuzrUEfZFtI3eItwE0t4yhKpMGKw0KJDa1Lyv+zq1Ew&#10;8d32cp8d4915M5kl812c7GOj1PCz//0B4an37/CrvdUKpvC8Em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NDIwgAAANoAAAAPAAAAAAAAAAAAAAAAAJgCAABkcnMvZG93&#10;bnJldi54bWxQSwUGAAAAAAQABAD1AAAAhwMAAAAA&#10;" fillcolor="white [3201]" strokecolor="#4f81bd [3204]" strokeweight="2pt">
                  <v:textbox style="mso-fit-shape-to-text:t">
                    <w:txbxContent>
                      <w:p w:rsidR="00724730" w:rsidRPr="004C3103" w:rsidRDefault="00724730" w:rsidP="00724730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4C3103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48"/>
                            <w:szCs w:val="56"/>
                          </w:rPr>
                          <w:t>y = k</w:t>
                        </w:r>
                      </w:p>
                      <w:p w:rsidR="00724730" w:rsidRPr="004C3103" w:rsidRDefault="00724730" w:rsidP="00724730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4C3103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48"/>
                            <w:szCs w:val="56"/>
                          </w:rPr>
                          <w:t xml:space="preserve">     </w:t>
                        </w:r>
                        <w:proofErr w:type="gramStart"/>
                        <w:r w:rsidRPr="004C3103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48"/>
                            <w:szCs w:val="5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line id="Straight Connector 5" o:spid="_x0000_s1032" style="position:absolute;visibility:visible;mso-wrap-style:square" from="32624,24330" to="36584,24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eThcUAAADaAAAADwAAAGRycy9kb3ducmV2LnhtbESPQWvCQBSE74L/YXmF3swmgkVSVzER&#10;wZZeTJXS2yP7mqTJvg3ZrcZ/3y0IPQ4z8w2z2oymExcaXGNZQRLFIIhLqxuuFJze97MlCOeRNXaW&#10;ScGNHGzW08kKU22vfKRL4SsRIOxSVFB736dSurImgy6yPXHwvuxg0Ac5VFIPeA1w08l5HD9Jgw2H&#10;hRp7ymsq2+LHKChe90nb5N3Hd3bczW9v5+xl+zkq9fgwbp9BeBr9f/jePmgFC/i7Em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eThcUAAADaAAAADwAAAAAAAAAA&#10;AAAAAAChAgAAZHJzL2Rvd25yZXYueG1sUEsFBgAAAAAEAAQA+QAAAJMDAAAAAA==&#10;" strokecolor="red" strokeweight="4.5pt"/>
              </v:group>
            </w:pict>
          </mc:Fallback>
        </mc:AlternateContent>
      </w:r>
      <w:r>
        <w:rPr>
          <w:rFonts w:ascii="Comic Sans MS" w:hAnsi="Comic Sans MS"/>
          <w:b/>
          <w:sz w:val="28"/>
          <w:szCs w:val="24"/>
          <w:u w:val="single"/>
        </w:rPr>
        <w:t xml:space="preserve">Indirect (Inverse) </w:t>
      </w:r>
      <w:r>
        <w:rPr>
          <w:rFonts w:ascii="Comic Sans MS" w:hAnsi="Comic Sans MS"/>
          <w:b/>
          <w:sz w:val="28"/>
          <w:szCs w:val="24"/>
          <w:u w:val="single"/>
        </w:rPr>
        <w:t>Proportion - Answers</w:t>
      </w:r>
    </w:p>
    <w:tbl>
      <w:tblPr>
        <w:tblStyle w:val="TableGrid"/>
        <w:tblpPr w:leftFromText="180" w:rightFromText="180" w:tblpY="711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24730" w:rsidRPr="002B46E1" w:rsidTr="008843A8">
        <w:tc>
          <w:tcPr>
            <w:tcW w:w="10682" w:type="dxa"/>
            <w:gridSpan w:val="2"/>
          </w:tcPr>
          <w:p w:rsidR="00724730" w:rsidRDefault="00724730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B46E1">
              <w:rPr>
                <w:rFonts w:ascii="Comic Sans MS" w:hAnsi="Comic Sans MS"/>
                <w:b/>
                <w:sz w:val="24"/>
                <w:szCs w:val="24"/>
              </w:rPr>
              <w:t>Question 1</w:t>
            </w:r>
          </w:p>
          <w:p w:rsidR="00724730" w:rsidRDefault="00724730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 is inversely proportional to x.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Complete the table of values below.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 w:rsidRPr="00724730"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ECB25D" wp14:editId="638345D7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36919</wp:posOffset>
                      </wp:positionV>
                      <wp:extent cx="659130" cy="370205"/>
                      <wp:effectExtent l="0" t="0" r="26670" b="1079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370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730" w:rsidRPr="00724730" w:rsidRDefault="00724730">
                                  <w:pPr>
                                    <w:rPr>
                                      <w:rFonts w:ascii="Comic Sans MS" w:hAnsi="Comic Sans MS"/>
                                      <w:b/>
                                      <w:sz w:val="32"/>
                                    </w:rPr>
                                  </w:pPr>
                                  <w:r w:rsidRPr="00724730">
                                    <w:rPr>
                                      <w:rFonts w:ascii="Comic Sans MS" w:hAnsi="Comic Sans MS"/>
                                      <w:b/>
                                      <w:sz w:val="32"/>
                                    </w:rPr>
                                    <w:t>8/7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33" type="#_x0000_t202" style="position:absolute;margin-left:166.35pt;margin-top:2.9pt;width:51.9pt;height:2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buJQIAAEo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">
                      <v:textbox>
                        <w:txbxContent>
                          <w:p w:rsidR="00724730" w:rsidRPr="00724730" w:rsidRDefault="00724730">
                            <w:pPr>
                              <w:rPr>
                                <w:rFonts w:ascii="Comic Sans MS" w:hAnsi="Comic Sans MS"/>
                                <w:b/>
                                <w:sz w:val="32"/>
                              </w:rPr>
                            </w:pPr>
                            <w:r w:rsidRPr="00724730">
                              <w:rPr>
                                <w:rFonts w:ascii="Comic Sans MS" w:hAnsi="Comic Sans MS"/>
                                <w:b/>
                                <w:sz w:val="32"/>
                              </w:rPr>
                              <w:t>8/7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4730"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CAB644" wp14:editId="73BF46CF">
                      <wp:simplePos x="0" y="0"/>
                      <wp:positionH relativeFrom="column">
                        <wp:posOffset>1463675</wp:posOffset>
                      </wp:positionH>
                      <wp:positionV relativeFrom="paragraph">
                        <wp:posOffset>375317</wp:posOffset>
                      </wp:positionV>
                      <wp:extent cx="393065" cy="439420"/>
                      <wp:effectExtent l="0" t="0" r="26035" b="1778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065" cy="439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730" w:rsidRPr="00724730" w:rsidRDefault="00724730">
                                  <w:pPr>
                                    <w:rPr>
                                      <w:rFonts w:ascii="Comic Sans MS" w:hAnsi="Comic Sans MS"/>
                                      <w:b/>
                                      <w:sz w:val="44"/>
                                    </w:rPr>
                                  </w:pPr>
                                  <w:r w:rsidRPr="00724730">
                                    <w:rPr>
                                      <w:rFonts w:ascii="Comic Sans MS" w:hAnsi="Comic Sans MS"/>
                                      <w:b/>
                                      <w:sz w:val="4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115.25pt;margin-top:29.55pt;width:30.95pt;height:3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">
                      <v:textbox>
                        <w:txbxContent>
                          <w:p w:rsidR="00724730" w:rsidRPr="00724730" w:rsidRDefault="00724730">
                            <w:pPr>
                              <w:rPr>
                                <w:rFonts w:ascii="Comic Sans MS" w:hAnsi="Comic Sans MS"/>
                                <w:b/>
                                <w:sz w:val="44"/>
                              </w:rPr>
                            </w:pPr>
                            <w:r w:rsidRPr="00724730">
                              <w:rPr>
                                <w:rFonts w:ascii="Comic Sans MS" w:hAnsi="Comic Sans MS"/>
                                <w:b/>
                                <w:sz w:val="44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3103">
              <w:rPr>
                <w:rFonts w:ascii="Comic Sans MS" w:hAnsi="Comic Sans MS"/>
                <w:sz w:val="24"/>
                <w:szCs w:val="24"/>
              </w:rPr>
              <w:drawing>
                <wp:inline distT="0" distB="0" distL="0" distR="0" wp14:anchorId="095ABF2C" wp14:editId="7964B919">
                  <wp:extent cx="2770909" cy="777738"/>
                  <wp:effectExtent l="0" t="0" r="0" b="381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70" t="65246" r="42333" b="24123"/>
                          <a:stretch/>
                        </pic:blipFill>
                        <pic:spPr bwMode="auto">
                          <a:xfrm>
                            <a:off x="0" y="0"/>
                            <a:ext cx="2770909" cy="777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24730" w:rsidRPr="004C3103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Make sure that your write the formula clearly.</w:t>
            </w:r>
            <w:r>
              <w:rPr>
                <w:rFonts w:ascii="Comic Sans MS" w:hAnsi="Comic Sans MS"/>
                <w:sz w:val="24"/>
                <w:szCs w:val="24"/>
              </w:rPr>
              <w:t xml:space="preserve"> Y = 40/X</w:t>
            </w:r>
          </w:p>
        </w:tc>
      </w:tr>
      <w:tr w:rsidR="00724730" w:rsidRPr="002B46E1" w:rsidTr="008843A8">
        <w:tc>
          <w:tcPr>
            <w:tcW w:w="10682" w:type="dxa"/>
            <w:gridSpan w:val="2"/>
          </w:tcPr>
          <w:p w:rsidR="00724730" w:rsidRPr="002B46E1" w:rsidRDefault="00724730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2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 is inversely proportional to B.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24730" w:rsidRPr="002B46E1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A = 4, B = 7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page" w:horzAnchor="margin" w:tblpXSpec="right" w:tblpY="12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  <w:gridCol w:w="1134"/>
            </w:tblGrid>
            <w:tr w:rsidR="00724730" w:rsidTr="008843A8">
              <w:trPr>
                <w:trHeight w:val="567"/>
              </w:trPr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:rsidR="00724730" w:rsidRPr="004D5F1C" w:rsidRDefault="00724730" w:rsidP="008843A8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 w:rsidRPr="004D5F1C">
                    <w:rPr>
                      <w:rFonts w:ascii="Comic Sans MS" w:hAnsi="Comic Sans MS"/>
                      <w:sz w:val="32"/>
                      <w:szCs w:val="24"/>
                    </w:rPr>
                    <w:t>B</w:t>
                  </w:r>
                </w:p>
              </w:tc>
              <w:tc>
                <w:tcPr>
                  <w:tcW w:w="1134" w:type="dxa"/>
                  <w:vAlign w:val="center"/>
                </w:tcPr>
                <w:p w:rsidR="00724730" w:rsidRPr="004D5F1C" w:rsidRDefault="00724730" w:rsidP="008843A8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 w:rsidRPr="004D5F1C">
                    <w:rPr>
                      <w:rFonts w:ascii="Comic Sans MS" w:hAnsi="Comic Sans MS"/>
                      <w:sz w:val="32"/>
                      <w:szCs w:val="24"/>
                    </w:rPr>
                    <w:t>7</w:t>
                  </w:r>
                </w:p>
              </w:tc>
              <w:tc>
                <w:tcPr>
                  <w:tcW w:w="1134" w:type="dxa"/>
                  <w:vAlign w:val="center"/>
                </w:tcPr>
                <w:p w:rsidR="00724730" w:rsidRPr="004D5F1C" w:rsidRDefault="00724730" w:rsidP="008843A8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 w:rsidRPr="004D5F1C">
                    <w:rPr>
                      <w:rFonts w:ascii="Comic Sans MS" w:hAnsi="Comic Sans MS"/>
                      <w:sz w:val="32"/>
                      <w:szCs w:val="24"/>
                    </w:rPr>
                    <w:t>4</w:t>
                  </w:r>
                </w:p>
              </w:tc>
              <w:tc>
                <w:tcPr>
                  <w:tcW w:w="1134" w:type="dxa"/>
                  <w:vAlign w:val="center"/>
                </w:tcPr>
                <w:p w:rsidR="00724730" w:rsidRPr="004D5F1C" w:rsidRDefault="00724730" w:rsidP="008843A8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>
                    <w:rPr>
                      <w:rFonts w:ascii="Comic Sans MS" w:hAnsi="Comic Sans MS"/>
                      <w:sz w:val="32"/>
                      <w:szCs w:val="24"/>
                    </w:rPr>
                    <w:t>0.5</w:t>
                  </w:r>
                </w:p>
              </w:tc>
            </w:tr>
            <w:tr w:rsidR="00724730" w:rsidTr="008843A8">
              <w:trPr>
                <w:trHeight w:val="567"/>
              </w:trPr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:rsidR="00724730" w:rsidRPr="004D5F1C" w:rsidRDefault="00724730" w:rsidP="008843A8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 w:rsidRPr="004D5F1C">
                    <w:rPr>
                      <w:rFonts w:ascii="Comic Sans MS" w:hAnsi="Comic Sans MS"/>
                      <w:sz w:val="32"/>
                      <w:szCs w:val="24"/>
                    </w:rPr>
                    <w:t>A</w:t>
                  </w:r>
                </w:p>
              </w:tc>
              <w:tc>
                <w:tcPr>
                  <w:tcW w:w="1134" w:type="dxa"/>
                  <w:vAlign w:val="center"/>
                </w:tcPr>
                <w:p w:rsidR="00724730" w:rsidRPr="004D5F1C" w:rsidRDefault="00724730" w:rsidP="008843A8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 w:rsidRPr="004D5F1C">
                    <w:rPr>
                      <w:rFonts w:ascii="Comic Sans MS" w:hAnsi="Comic Sans MS"/>
                      <w:sz w:val="32"/>
                      <w:szCs w:val="24"/>
                    </w:rPr>
                    <w:t>4</w:t>
                  </w:r>
                </w:p>
              </w:tc>
              <w:tc>
                <w:tcPr>
                  <w:tcW w:w="1134" w:type="dxa"/>
                  <w:vAlign w:val="center"/>
                </w:tcPr>
                <w:p w:rsidR="00724730" w:rsidRPr="004D5F1C" w:rsidRDefault="00724730" w:rsidP="008843A8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>
                    <w:rPr>
                      <w:rFonts w:ascii="Comic Sans MS" w:hAnsi="Comic Sans MS"/>
                      <w:sz w:val="32"/>
                      <w:szCs w:val="24"/>
                    </w:rPr>
                    <w:t>7</w:t>
                  </w:r>
                </w:p>
              </w:tc>
              <w:tc>
                <w:tcPr>
                  <w:tcW w:w="1134" w:type="dxa"/>
                  <w:vAlign w:val="center"/>
                </w:tcPr>
                <w:p w:rsidR="00724730" w:rsidRPr="004D5F1C" w:rsidRDefault="00724730" w:rsidP="008843A8">
                  <w:pPr>
                    <w:jc w:val="center"/>
                    <w:rPr>
                      <w:rFonts w:ascii="Comic Sans MS" w:hAnsi="Comic Sans MS"/>
                      <w:sz w:val="32"/>
                      <w:szCs w:val="24"/>
                    </w:rPr>
                  </w:pPr>
                  <w:r>
                    <w:rPr>
                      <w:rFonts w:ascii="Comic Sans MS" w:hAnsi="Comic Sans MS"/>
                      <w:sz w:val="32"/>
                      <w:szCs w:val="24"/>
                    </w:rPr>
                    <w:t>56</w:t>
                  </w:r>
                </w:p>
              </w:tc>
            </w:tr>
          </w:tbl>
          <w:p w:rsidR="00724730" w:rsidRDefault="00724730" w:rsidP="008C6FE1">
            <w:pPr>
              <w:pStyle w:val="ListParagraph"/>
              <w:numPr>
                <w:ilvl w:val="0"/>
                <w:numId w:val="33"/>
              </w:numPr>
              <w:rPr>
                <w:rFonts w:ascii="Comic Sans MS" w:hAnsi="Comic Sans MS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omic Sans MS" w:hAnsi="Comic Sans MS"/>
                <w:sz w:val="24"/>
                <w:szCs w:val="24"/>
              </w:rPr>
              <w:t>Write an equation for A in terms of B.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  <w:p w:rsidR="00724730" w:rsidRPr="00724730" w:rsidRDefault="00724730" w:rsidP="00724730">
            <w:pPr>
              <w:pStyle w:val="ListParagraph"/>
              <w:ind w:left="1080"/>
              <w:rPr>
                <w:rFonts w:ascii="Comic Sans MS" w:hAnsi="Comic Sans MS"/>
                <w:b/>
                <w:sz w:val="24"/>
                <w:szCs w:val="24"/>
              </w:rPr>
            </w:pPr>
            <w:r w:rsidRPr="00724730">
              <w:rPr>
                <w:rFonts w:ascii="Comic Sans MS" w:hAnsi="Comic Sans MS"/>
                <w:b/>
                <w:sz w:val="24"/>
                <w:szCs w:val="24"/>
              </w:rPr>
              <w:t>A = 28/B</w:t>
            </w:r>
          </w:p>
          <w:p w:rsidR="00724730" w:rsidRDefault="00724730" w:rsidP="008C6FE1">
            <w:pPr>
              <w:pStyle w:val="ListParagraph"/>
              <w:numPr>
                <w:ilvl w:val="0"/>
                <w:numId w:val="33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Complete the table of values for A and B.</w:t>
            </w:r>
          </w:p>
          <w:p w:rsidR="00724730" w:rsidRPr="004D5F1C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4730" w:rsidRPr="002B46E1" w:rsidTr="008843A8">
        <w:trPr>
          <w:trHeight w:val="2857"/>
        </w:trPr>
        <w:tc>
          <w:tcPr>
            <w:tcW w:w="5341" w:type="dxa"/>
          </w:tcPr>
          <w:p w:rsidR="00724730" w:rsidRDefault="00724730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3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 is inversely proportional to m.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 = 48 when m = 9.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24730" w:rsidRDefault="00724730" w:rsidP="008C6FE1">
            <w:pPr>
              <w:pStyle w:val="ListParagraph"/>
              <w:numPr>
                <w:ilvl w:val="0"/>
                <w:numId w:val="30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Form an equation for P in terms of m.</w:t>
            </w:r>
          </w:p>
          <w:p w:rsidR="00724730" w:rsidRPr="00724730" w:rsidRDefault="00724730" w:rsidP="00724730">
            <w:pPr>
              <w:ind w:left="36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  P = 432/m</w:t>
            </w:r>
          </w:p>
          <w:p w:rsidR="00724730" w:rsidRDefault="00724730" w:rsidP="008C6FE1">
            <w:pPr>
              <w:pStyle w:val="ListParagraph"/>
              <w:numPr>
                <w:ilvl w:val="0"/>
                <w:numId w:val="30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Calculate the value of P when m = 12.</w:t>
            </w:r>
            <w:r>
              <w:rPr>
                <w:rFonts w:ascii="Comic Sans MS" w:hAnsi="Comic Sans MS"/>
                <w:sz w:val="24"/>
                <w:szCs w:val="24"/>
              </w:rPr>
              <w:t xml:space="preserve"> P = 36</w:t>
            </w:r>
          </w:p>
          <w:p w:rsidR="00724730" w:rsidRDefault="00724730" w:rsidP="008843A8">
            <w:pPr>
              <w:pStyle w:val="ListParagraph"/>
              <w:ind w:left="108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41" w:type="dxa"/>
          </w:tcPr>
          <w:p w:rsidR="00724730" w:rsidRDefault="00724730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4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 is inversely proportional to T.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 =  12 when T = 0.2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24730" w:rsidRDefault="00724730" w:rsidP="008C6FE1">
            <w:pPr>
              <w:pStyle w:val="ListParagraph"/>
              <w:numPr>
                <w:ilvl w:val="0"/>
                <w:numId w:val="31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an equation for R in terms of T.</w:t>
            </w:r>
            <w:r w:rsidR="008C6FE1">
              <w:rPr>
                <w:rFonts w:ascii="Comic Sans MS" w:hAnsi="Comic Sans MS"/>
                <w:sz w:val="24"/>
                <w:szCs w:val="24"/>
              </w:rPr>
              <w:t xml:space="preserve">   R = 2.4/T</w:t>
            </w:r>
          </w:p>
          <w:p w:rsidR="00724730" w:rsidRDefault="00724730" w:rsidP="008C6FE1">
            <w:pPr>
              <w:pStyle w:val="ListParagraph"/>
              <w:numPr>
                <w:ilvl w:val="0"/>
                <w:numId w:val="31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the value of R when T = 4</w:t>
            </w:r>
          </w:p>
          <w:p w:rsidR="008C6FE1" w:rsidRDefault="008C6FE1" w:rsidP="008C6FE1">
            <w:pPr>
              <w:pStyle w:val="ListParagraph"/>
              <w:ind w:left="108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 = 0.6</w:t>
            </w:r>
          </w:p>
          <w:p w:rsidR="00724730" w:rsidRPr="004D5F1C" w:rsidRDefault="00724730" w:rsidP="008843A8">
            <w:pPr>
              <w:pStyle w:val="ListParagraph"/>
              <w:ind w:left="108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24730" w:rsidRPr="002B46E1" w:rsidTr="008843A8">
        <w:trPr>
          <w:trHeight w:val="2855"/>
        </w:trPr>
        <w:tc>
          <w:tcPr>
            <w:tcW w:w="5341" w:type="dxa"/>
          </w:tcPr>
          <w:p w:rsidR="00724730" w:rsidRDefault="00724730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5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 is inversely proportional to D.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D = 50, F = 256.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24730" w:rsidRDefault="00724730" w:rsidP="008C6FE1">
            <w:pPr>
              <w:pStyle w:val="ListParagraph"/>
              <w:numPr>
                <w:ilvl w:val="0"/>
                <w:numId w:val="32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an equation for F in terms of D.</w:t>
            </w:r>
            <w:r w:rsidR="008C6FE1">
              <w:rPr>
                <w:rFonts w:ascii="Comic Sans MS" w:hAnsi="Comic Sans MS"/>
                <w:sz w:val="24"/>
                <w:szCs w:val="24"/>
              </w:rPr>
              <w:t xml:space="preserve">  </w:t>
            </w:r>
          </w:p>
          <w:p w:rsidR="008C6FE1" w:rsidRDefault="008C6FE1" w:rsidP="008C6FE1">
            <w:pPr>
              <w:pStyle w:val="ListParagraph"/>
              <w:ind w:left="108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 = 12800/D</w:t>
            </w:r>
          </w:p>
          <w:p w:rsidR="00724730" w:rsidRDefault="00724730" w:rsidP="008C6FE1">
            <w:pPr>
              <w:pStyle w:val="ListParagraph"/>
              <w:numPr>
                <w:ilvl w:val="0"/>
                <w:numId w:val="32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the value of F when D = 80.</w:t>
            </w:r>
          </w:p>
          <w:p w:rsidR="008C6FE1" w:rsidRPr="004D5F1C" w:rsidRDefault="008C6FE1" w:rsidP="008C6FE1">
            <w:pPr>
              <w:pStyle w:val="ListParagraph"/>
              <w:ind w:left="108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 = 160</w:t>
            </w:r>
          </w:p>
          <w:p w:rsidR="00724730" w:rsidRDefault="00724730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5341" w:type="dxa"/>
          </w:tcPr>
          <w:p w:rsidR="00724730" w:rsidRDefault="00724730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Question 6</w:t>
            </w:r>
          </w:p>
          <w:p w:rsidR="00724730" w:rsidRDefault="00724730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 is inversely proportional to x</w:t>
            </w:r>
            <w:r>
              <w:rPr>
                <w:rFonts w:ascii="Comic Sans MS" w:hAnsi="Comic Sans MS"/>
                <w:sz w:val="24"/>
                <w:szCs w:val="24"/>
                <w:vertAlign w:val="superscript"/>
              </w:rPr>
              <w:t>2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Given that y = 2.5 when x = 24.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24730" w:rsidRDefault="00724730" w:rsidP="008C6FE1">
            <w:pPr>
              <w:pStyle w:val="ListParagraph"/>
              <w:numPr>
                <w:ilvl w:val="0"/>
                <w:numId w:val="29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an equation for y in terms of x.</w:t>
            </w:r>
          </w:p>
          <w:p w:rsidR="008C6FE1" w:rsidRPr="008C6FE1" w:rsidRDefault="008C6FE1" w:rsidP="008C6FE1">
            <w:pPr>
              <w:pStyle w:val="ListParagraph"/>
              <w:ind w:left="1080"/>
              <w:rPr>
                <w:rFonts w:ascii="Comic Sans MS" w:hAnsi="Comic Sans MS"/>
                <w:sz w:val="24"/>
                <w:szCs w:val="24"/>
                <w:vertAlign w:val="superscript"/>
              </w:rPr>
            </w:pPr>
            <w:r>
              <w:rPr>
                <w:rFonts w:ascii="Comic Sans MS" w:hAnsi="Comic Sans MS"/>
                <w:sz w:val="24"/>
                <w:szCs w:val="24"/>
              </w:rPr>
              <w:t>Y = 576/x</w:t>
            </w:r>
            <w:r>
              <w:rPr>
                <w:rFonts w:ascii="Comic Sans MS" w:hAnsi="Comic Sans MS"/>
                <w:sz w:val="24"/>
                <w:szCs w:val="24"/>
                <w:vertAlign w:val="superscript"/>
              </w:rPr>
              <w:t>2</w:t>
            </w:r>
          </w:p>
          <w:p w:rsidR="00724730" w:rsidRDefault="00724730" w:rsidP="008C6FE1">
            <w:pPr>
              <w:pStyle w:val="ListParagraph"/>
              <w:numPr>
                <w:ilvl w:val="0"/>
                <w:numId w:val="29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the value of y when x = 20.</w:t>
            </w:r>
          </w:p>
          <w:p w:rsidR="008C6FE1" w:rsidRPr="00724730" w:rsidRDefault="008C6FE1" w:rsidP="008C6FE1">
            <w:pPr>
              <w:pStyle w:val="ListParagraph"/>
              <w:ind w:left="108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 = 2.88</w:t>
            </w:r>
          </w:p>
        </w:tc>
      </w:tr>
      <w:tr w:rsidR="00724730" w:rsidRPr="002B46E1" w:rsidTr="008843A8">
        <w:trPr>
          <w:trHeight w:val="2855"/>
        </w:trPr>
        <w:tc>
          <w:tcPr>
            <w:tcW w:w="10682" w:type="dxa"/>
            <w:gridSpan w:val="2"/>
          </w:tcPr>
          <w:p w:rsidR="00724730" w:rsidRDefault="00724730" w:rsidP="008843A8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lastRenderedPageBreak/>
              <w:t>Question 7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The shutter speed, S, of a camera varies inversely to the </w:t>
            </w:r>
            <w:r w:rsidRPr="00724730">
              <w:rPr>
                <w:rFonts w:ascii="Comic Sans MS" w:hAnsi="Comic Sans MS"/>
                <w:b/>
                <w:sz w:val="24"/>
                <w:szCs w:val="24"/>
              </w:rPr>
              <w:t>square</w:t>
            </w:r>
            <w:r>
              <w:rPr>
                <w:rFonts w:ascii="Comic Sans MS" w:hAnsi="Comic Sans MS"/>
                <w:sz w:val="24"/>
                <w:szCs w:val="24"/>
              </w:rPr>
              <w:t xml:space="preserve"> of the aperture settings, F.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When F = 8, S = 125</w:t>
            </w:r>
          </w:p>
          <w:p w:rsidR="00724730" w:rsidRDefault="00724730" w:rsidP="008843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24730" w:rsidRPr="00724730" w:rsidRDefault="00724730" w:rsidP="008843A8">
            <w:pPr>
              <w:pStyle w:val="ListParagraph"/>
              <w:numPr>
                <w:ilvl w:val="0"/>
                <w:numId w:val="28"/>
              </w:numPr>
              <w:rPr>
                <w:rFonts w:ascii="Comic Sans MS" w:hAnsi="Comic Sans MS"/>
                <w:b/>
                <w:sz w:val="24"/>
                <w:szCs w:val="24"/>
              </w:rPr>
            </w:pPr>
            <w:r w:rsidRPr="00724730">
              <w:rPr>
                <w:rFonts w:ascii="Comic Sans MS" w:hAnsi="Comic Sans MS"/>
                <w:sz w:val="24"/>
                <w:szCs w:val="24"/>
              </w:rPr>
              <w:t xml:space="preserve">Find </w:t>
            </w:r>
            <w:r>
              <w:rPr>
                <w:rFonts w:ascii="Comic Sans MS" w:hAnsi="Comic Sans MS"/>
                <w:sz w:val="24"/>
                <w:szCs w:val="24"/>
              </w:rPr>
              <w:t>an equation for S in terms of F.</w:t>
            </w:r>
          </w:p>
          <w:p w:rsidR="00724730" w:rsidRPr="00724730" w:rsidRDefault="00724730" w:rsidP="008843A8">
            <w:pPr>
              <w:pStyle w:val="ListParagraph"/>
              <w:numPr>
                <w:ilvl w:val="0"/>
                <w:numId w:val="28"/>
              </w:num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Find the value of S when F = 4.</w:t>
            </w:r>
          </w:p>
        </w:tc>
      </w:tr>
    </w:tbl>
    <w:p w:rsidR="007126AA" w:rsidRPr="007126AA" w:rsidRDefault="007126AA" w:rsidP="007126AA">
      <w:pPr>
        <w:rPr>
          <w:rFonts w:ascii="Comic Sans MS" w:hAnsi="Comic Sans MS"/>
          <w:sz w:val="28"/>
          <w:szCs w:val="24"/>
        </w:rPr>
      </w:pPr>
    </w:p>
    <w:p w:rsidR="007126AA" w:rsidRPr="007126AA" w:rsidRDefault="007126AA" w:rsidP="007126AA">
      <w:pPr>
        <w:rPr>
          <w:rFonts w:ascii="Comic Sans MS" w:hAnsi="Comic Sans MS"/>
          <w:sz w:val="28"/>
          <w:szCs w:val="24"/>
        </w:rPr>
      </w:pPr>
    </w:p>
    <w:p w:rsidR="007126AA" w:rsidRPr="007126AA" w:rsidRDefault="007126AA" w:rsidP="007126AA">
      <w:pPr>
        <w:rPr>
          <w:rFonts w:ascii="Comic Sans MS" w:hAnsi="Comic Sans MS"/>
          <w:sz w:val="28"/>
          <w:szCs w:val="24"/>
        </w:rPr>
      </w:pPr>
    </w:p>
    <w:p w:rsidR="007126AA" w:rsidRPr="007126AA" w:rsidRDefault="007126AA" w:rsidP="007126AA">
      <w:pPr>
        <w:rPr>
          <w:rFonts w:ascii="Comic Sans MS" w:hAnsi="Comic Sans MS"/>
          <w:sz w:val="28"/>
          <w:szCs w:val="24"/>
        </w:rPr>
      </w:pPr>
    </w:p>
    <w:p w:rsidR="007126AA" w:rsidRPr="007126AA" w:rsidRDefault="007126AA" w:rsidP="007126AA">
      <w:pPr>
        <w:rPr>
          <w:rFonts w:ascii="Comic Sans MS" w:hAnsi="Comic Sans MS"/>
          <w:sz w:val="28"/>
          <w:szCs w:val="24"/>
        </w:rPr>
      </w:pPr>
    </w:p>
    <w:p w:rsidR="007126AA" w:rsidRPr="007126AA" w:rsidRDefault="007126AA" w:rsidP="007126AA">
      <w:pPr>
        <w:rPr>
          <w:rFonts w:ascii="Comic Sans MS" w:hAnsi="Comic Sans MS"/>
          <w:sz w:val="28"/>
          <w:szCs w:val="24"/>
        </w:rPr>
      </w:pPr>
    </w:p>
    <w:p w:rsidR="007126AA" w:rsidRPr="007126AA" w:rsidRDefault="007126AA" w:rsidP="007126AA">
      <w:pPr>
        <w:rPr>
          <w:rFonts w:ascii="Comic Sans MS" w:hAnsi="Comic Sans MS"/>
          <w:sz w:val="28"/>
          <w:szCs w:val="24"/>
        </w:rPr>
      </w:pPr>
    </w:p>
    <w:p w:rsidR="007126AA" w:rsidRPr="007126AA" w:rsidRDefault="007126AA" w:rsidP="007126AA">
      <w:pPr>
        <w:rPr>
          <w:rFonts w:ascii="Comic Sans MS" w:hAnsi="Comic Sans MS"/>
          <w:sz w:val="28"/>
          <w:szCs w:val="24"/>
        </w:rPr>
      </w:pPr>
    </w:p>
    <w:p w:rsidR="007126AA" w:rsidRPr="007126AA" w:rsidRDefault="007126AA" w:rsidP="007126AA">
      <w:pPr>
        <w:rPr>
          <w:rFonts w:ascii="Comic Sans MS" w:hAnsi="Comic Sans MS"/>
          <w:sz w:val="28"/>
          <w:szCs w:val="24"/>
        </w:rPr>
      </w:pPr>
    </w:p>
    <w:p w:rsidR="007126AA" w:rsidRPr="007126AA" w:rsidRDefault="007126AA" w:rsidP="007126AA">
      <w:pPr>
        <w:rPr>
          <w:rFonts w:ascii="Comic Sans MS" w:hAnsi="Comic Sans MS"/>
          <w:sz w:val="28"/>
          <w:szCs w:val="24"/>
        </w:rPr>
      </w:pPr>
    </w:p>
    <w:p w:rsidR="007126AA" w:rsidRPr="007126AA" w:rsidRDefault="007126AA" w:rsidP="007126AA">
      <w:pPr>
        <w:rPr>
          <w:rFonts w:ascii="Comic Sans MS" w:hAnsi="Comic Sans MS"/>
          <w:sz w:val="28"/>
          <w:szCs w:val="24"/>
        </w:rPr>
      </w:pPr>
    </w:p>
    <w:p w:rsidR="007126AA" w:rsidRPr="007126AA" w:rsidRDefault="007126AA" w:rsidP="007126AA">
      <w:pPr>
        <w:rPr>
          <w:rFonts w:ascii="Comic Sans MS" w:hAnsi="Comic Sans MS"/>
          <w:sz w:val="28"/>
          <w:szCs w:val="24"/>
        </w:rPr>
      </w:pPr>
    </w:p>
    <w:p w:rsidR="00A82D31" w:rsidRPr="007126AA" w:rsidRDefault="00A82D31" w:rsidP="007126AA">
      <w:pPr>
        <w:rPr>
          <w:rFonts w:ascii="Comic Sans MS" w:hAnsi="Comic Sans MS"/>
          <w:sz w:val="28"/>
          <w:szCs w:val="24"/>
        </w:rPr>
      </w:pPr>
    </w:p>
    <w:sectPr w:rsidR="00A82D31" w:rsidRPr="007126AA" w:rsidSect="002B46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E0F" w:rsidRDefault="00D46E0F" w:rsidP="00D46E0F">
      <w:pPr>
        <w:spacing w:after="0" w:line="240" w:lineRule="auto"/>
      </w:pPr>
      <w:r>
        <w:separator/>
      </w:r>
    </w:p>
  </w:endnote>
  <w:endnote w:type="continuationSeparator" w:id="0">
    <w:p w:rsidR="00D46E0F" w:rsidRDefault="00D46E0F" w:rsidP="00D46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E0F" w:rsidRDefault="00D46E0F" w:rsidP="00D46E0F">
      <w:pPr>
        <w:spacing w:after="0" w:line="240" w:lineRule="auto"/>
      </w:pPr>
      <w:r>
        <w:separator/>
      </w:r>
    </w:p>
  </w:footnote>
  <w:footnote w:type="continuationSeparator" w:id="0">
    <w:p w:rsidR="00D46E0F" w:rsidRDefault="00D46E0F" w:rsidP="00D46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62A"/>
    <w:multiLevelType w:val="hybridMultilevel"/>
    <w:tmpl w:val="55EEEEEA"/>
    <w:lvl w:ilvl="0" w:tplc="DB4E00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5744A"/>
    <w:multiLevelType w:val="hybridMultilevel"/>
    <w:tmpl w:val="87C86478"/>
    <w:lvl w:ilvl="0" w:tplc="61EE45F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61D59"/>
    <w:multiLevelType w:val="hybridMultilevel"/>
    <w:tmpl w:val="A3EE68DC"/>
    <w:lvl w:ilvl="0" w:tplc="3E8CE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064B5"/>
    <w:multiLevelType w:val="hybridMultilevel"/>
    <w:tmpl w:val="A3EE68DC"/>
    <w:lvl w:ilvl="0" w:tplc="3E8CE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B4323"/>
    <w:multiLevelType w:val="hybridMultilevel"/>
    <w:tmpl w:val="72B02E90"/>
    <w:lvl w:ilvl="0" w:tplc="61EE45F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97B20"/>
    <w:multiLevelType w:val="hybridMultilevel"/>
    <w:tmpl w:val="3858FAB2"/>
    <w:lvl w:ilvl="0" w:tplc="88E2DA4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F7AF1"/>
    <w:multiLevelType w:val="hybridMultilevel"/>
    <w:tmpl w:val="55EEEEEA"/>
    <w:lvl w:ilvl="0" w:tplc="DB4E00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A0944"/>
    <w:multiLevelType w:val="hybridMultilevel"/>
    <w:tmpl w:val="C24EBBD6"/>
    <w:lvl w:ilvl="0" w:tplc="DB4E00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A36088"/>
    <w:multiLevelType w:val="hybridMultilevel"/>
    <w:tmpl w:val="55EEEEEA"/>
    <w:lvl w:ilvl="0" w:tplc="DB4E00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4727F7"/>
    <w:multiLevelType w:val="hybridMultilevel"/>
    <w:tmpl w:val="3B745FE0"/>
    <w:lvl w:ilvl="0" w:tplc="61EE45F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273630"/>
    <w:multiLevelType w:val="hybridMultilevel"/>
    <w:tmpl w:val="A3EE68DC"/>
    <w:lvl w:ilvl="0" w:tplc="3E8CE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177BB"/>
    <w:multiLevelType w:val="hybridMultilevel"/>
    <w:tmpl w:val="87C86478"/>
    <w:lvl w:ilvl="0" w:tplc="61EE45F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B65CB"/>
    <w:multiLevelType w:val="hybridMultilevel"/>
    <w:tmpl w:val="72B02E90"/>
    <w:lvl w:ilvl="0" w:tplc="61EE45F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F65A2"/>
    <w:multiLevelType w:val="hybridMultilevel"/>
    <w:tmpl w:val="88C8E488"/>
    <w:lvl w:ilvl="0" w:tplc="24DEE60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47C24"/>
    <w:multiLevelType w:val="hybridMultilevel"/>
    <w:tmpl w:val="88C8E488"/>
    <w:lvl w:ilvl="0" w:tplc="24DEE60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67974"/>
    <w:multiLevelType w:val="hybridMultilevel"/>
    <w:tmpl w:val="C24EBBD6"/>
    <w:lvl w:ilvl="0" w:tplc="DB4E00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187D1B"/>
    <w:multiLevelType w:val="hybridMultilevel"/>
    <w:tmpl w:val="FCEEDEA2"/>
    <w:lvl w:ilvl="0" w:tplc="5EB844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441056"/>
    <w:multiLevelType w:val="hybridMultilevel"/>
    <w:tmpl w:val="72B02E90"/>
    <w:lvl w:ilvl="0" w:tplc="61EE45F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27C8C"/>
    <w:multiLevelType w:val="hybridMultilevel"/>
    <w:tmpl w:val="55EEEEEA"/>
    <w:lvl w:ilvl="0" w:tplc="DB4E00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293D53"/>
    <w:multiLevelType w:val="hybridMultilevel"/>
    <w:tmpl w:val="E7C06ED8"/>
    <w:lvl w:ilvl="0" w:tplc="22185B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9377DC"/>
    <w:multiLevelType w:val="hybridMultilevel"/>
    <w:tmpl w:val="3B745FE0"/>
    <w:lvl w:ilvl="0" w:tplc="61EE45F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B27CF2"/>
    <w:multiLevelType w:val="hybridMultilevel"/>
    <w:tmpl w:val="55EEEEEA"/>
    <w:lvl w:ilvl="0" w:tplc="DB4E00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60558A"/>
    <w:multiLevelType w:val="hybridMultilevel"/>
    <w:tmpl w:val="FCEEDEA2"/>
    <w:lvl w:ilvl="0" w:tplc="5EB844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C40754"/>
    <w:multiLevelType w:val="hybridMultilevel"/>
    <w:tmpl w:val="405A35BE"/>
    <w:lvl w:ilvl="0" w:tplc="1E4CC0A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878EE"/>
    <w:multiLevelType w:val="hybridMultilevel"/>
    <w:tmpl w:val="DDACB776"/>
    <w:lvl w:ilvl="0" w:tplc="C99E5B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BA620D"/>
    <w:multiLevelType w:val="hybridMultilevel"/>
    <w:tmpl w:val="A3EE68DC"/>
    <w:lvl w:ilvl="0" w:tplc="3E8CE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C351EF"/>
    <w:multiLevelType w:val="hybridMultilevel"/>
    <w:tmpl w:val="3858FAB2"/>
    <w:lvl w:ilvl="0" w:tplc="88E2DA4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FC3344"/>
    <w:multiLevelType w:val="hybridMultilevel"/>
    <w:tmpl w:val="DDACB776"/>
    <w:lvl w:ilvl="0" w:tplc="C99E5B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7A6010"/>
    <w:multiLevelType w:val="hybridMultilevel"/>
    <w:tmpl w:val="405A35BE"/>
    <w:lvl w:ilvl="0" w:tplc="1E4CC0A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124633"/>
    <w:multiLevelType w:val="hybridMultilevel"/>
    <w:tmpl w:val="B53C3B56"/>
    <w:lvl w:ilvl="0" w:tplc="DB4E00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857707"/>
    <w:multiLevelType w:val="hybridMultilevel"/>
    <w:tmpl w:val="D9D0A63C"/>
    <w:lvl w:ilvl="0" w:tplc="DB4E00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B4445B"/>
    <w:multiLevelType w:val="hybridMultilevel"/>
    <w:tmpl w:val="D9D0A63C"/>
    <w:lvl w:ilvl="0" w:tplc="DB4E00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F10416"/>
    <w:multiLevelType w:val="hybridMultilevel"/>
    <w:tmpl w:val="78166728"/>
    <w:lvl w:ilvl="0" w:tplc="DB4E002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19"/>
  </w:num>
  <w:num w:numId="4">
    <w:abstractNumId w:val="16"/>
  </w:num>
  <w:num w:numId="5">
    <w:abstractNumId w:val="24"/>
  </w:num>
  <w:num w:numId="6">
    <w:abstractNumId w:val="2"/>
  </w:num>
  <w:num w:numId="7">
    <w:abstractNumId w:val="28"/>
  </w:num>
  <w:num w:numId="8">
    <w:abstractNumId w:val="6"/>
  </w:num>
  <w:num w:numId="9">
    <w:abstractNumId w:val="13"/>
  </w:num>
  <w:num w:numId="10">
    <w:abstractNumId w:val="4"/>
  </w:num>
  <w:num w:numId="11">
    <w:abstractNumId w:val="26"/>
  </w:num>
  <w:num w:numId="12">
    <w:abstractNumId w:val="10"/>
  </w:num>
  <w:num w:numId="13">
    <w:abstractNumId w:val="22"/>
  </w:num>
  <w:num w:numId="14">
    <w:abstractNumId w:val="3"/>
  </w:num>
  <w:num w:numId="15">
    <w:abstractNumId w:val="27"/>
  </w:num>
  <w:num w:numId="16">
    <w:abstractNumId w:val="23"/>
  </w:num>
  <w:num w:numId="17">
    <w:abstractNumId w:val="8"/>
  </w:num>
  <w:num w:numId="18">
    <w:abstractNumId w:val="14"/>
  </w:num>
  <w:num w:numId="19">
    <w:abstractNumId w:val="12"/>
  </w:num>
  <w:num w:numId="20">
    <w:abstractNumId w:val="9"/>
  </w:num>
  <w:num w:numId="21">
    <w:abstractNumId w:val="1"/>
  </w:num>
  <w:num w:numId="22">
    <w:abstractNumId w:val="18"/>
  </w:num>
  <w:num w:numId="23">
    <w:abstractNumId w:val="17"/>
  </w:num>
  <w:num w:numId="24">
    <w:abstractNumId w:val="21"/>
  </w:num>
  <w:num w:numId="25">
    <w:abstractNumId w:val="30"/>
  </w:num>
  <w:num w:numId="26">
    <w:abstractNumId w:val="15"/>
  </w:num>
  <w:num w:numId="27">
    <w:abstractNumId w:val="29"/>
  </w:num>
  <w:num w:numId="28">
    <w:abstractNumId w:val="32"/>
  </w:num>
  <w:num w:numId="29">
    <w:abstractNumId w:val="7"/>
  </w:num>
  <w:num w:numId="30">
    <w:abstractNumId w:val="11"/>
  </w:num>
  <w:num w:numId="31">
    <w:abstractNumId w:val="0"/>
  </w:num>
  <w:num w:numId="32">
    <w:abstractNumId w:val="3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E1"/>
    <w:rsid w:val="002B46E1"/>
    <w:rsid w:val="004C3103"/>
    <w:rsid w:val="004D5F1C"/>
    <w:rsid w:val="006A6C2B"/>
    <w:rsid w:val="007126AA"/>
    <w:rsid w:val="00724730"/>
    <w:rsid w:val="008C6FE1"/>
    <w:rsid w:val="00A82D31"/>
    <w:rsid w:val="00D4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E0F"/>
  </w:style>
  <w:style w:type="paragraph" w:styleId="Footer">
    <w:name w:val="footer"/>
    <w:basedOn w:val="Normal"/>
    <w:link w:val="FooterChar"/>
    <w:uiPriority w:val="99"/>
    <w:unhideWhenUsed/>
    <w:rsid w:val="00D46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E0F"/>
  </w:style>
  <w:style w:type="paragraph" w:styleId="NormalWeb">
    <w:name w:val="Normal (Web)"/>
    <w:basedOn w:val="Normal"/>
    <w:uiPriority w:val="99"/>
    <w:semiHidden/>
    <w:unhideWhenUsed/>
    <w:rsid w:val="004C3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E0F"/>
  </w:style>
  <w:style w:type="paragraph" w:styleId="Footer">
    <w:name w:val="footer"/>
    <w:basedOn w:val="Normal"/>
    <w:link w:val="FooterChar"/>
    <w:uiPriority w:val="99"/>
    <w:unhideWhenUsed/>
    <w:rsid w:val="00D46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E0F"/>
  </w:style>
  <w:style w:type="paragraph" w:styleId="NormalWeb">
    <w:name w:val="Normal (Web)"/>
    <w:basedOn w:val="Normal"/>
    <w:uiPriority w:val="99"/>
    <w:semiHidden/>
    <w:unhideWhenUsed/>
    <w:rsid w:val="004C3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8ECE3204</Template>
  <TotalTime>112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_x000d_
			</Company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Brookes, Amy</dc:creator>
  <cp:lastModifiedBy>Brookes, Amy</cp:lastModifiedBy>
  <cp:revision>1</cp:revision>
  <dcterms:created xsi:type="dcterms:W3CDTF">2015-10-29T13:56:00Z</dcterms:created>
  <dcterms:modified xsi:type="dcterms:W3CDTF">2015-10-29T15:49:00Z</dcterms:modified>
</cp:coreProperties>
</file>