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BAB864" w14:textId="77777777" w:rsidR="0045197F" w:rsidRPr="00D32628" w:rsidRDefault="00D32628">
      <w:pPr>
        <w:rPr>
          <w:b/>
          <w:sz w:val="24"/>
        </w:rPr>
      </w:pPr>
      <w:r>
        <w:rPr>
          <w:b/>
          <w:sz w:val="24"/>
        </w:rPr>
        <w:t>KS3 2D</w:t>
      </w:r>
      <w:r w:rsidR="00E924D4" w:rsidRPr="00D32628">
        <w:rPr>
          <w:b/>
          <w:sz w:val="24"/>
        </w:rPr>
        <w:t xml:space="preserve"> Sample Space Homework</w:t>
      </w:r>
    </w:p>
    <w:p w14:paraId="27409BA9" w14:textId="77777777" w:rsidR="00E924D4" w:rsidRDefault="00E924D4">
      <w:r>
        <w:t>For the following</w:t>
      </w:r>
      <w:r w:rsidR="00D32628">
        <w:t>,</w:t>
      </w:r>
      <w:r>
        <w:t xml:space="preserve"> draw the appropriate sample space (as a table) in your books, and hence calculate the required probabilities.</w:t>
      </w:r>
    </w:p>
    <w:p w14:paraId="74A0793C" w14:textId="77777777" w:rsidR="00E924D4" w:rsidRDefault="00E924D4" w:rsidP="00E924D4">
      <w:pPr>
        <w:pStyle w:val="ListParagraph"/>
        <w:numPr>
          <w:ilvl w:val="0"/>
          <w:numId w:val="1"/>
        </w:numPr>
      </w:pPr>
      <w:r>
        <w:t xml:space="preserve">After throwing two dice, the </w:t>
      </w:r>
      <w:r w:rsidRPr="002B6531">
        <w:rPr>
          <w:u w:val="single"/>
        </w:rPr>
        <w:t>difference</w:t>
      </w:r>
      <w:r>
        <w:t xml:space="preserve"> between the two numbers being:</w:t>
      </w:r>
    </w:p>
    <w:p w14:paraId="4B57E0A4" w14:textId="77777777" w:rsidR="00E924D4" w:rsidRDefault="00E924D4" w:rsidP="00E924D4">
      <w:pPr>
        <w:pStyle w:val="ListParagraph"/>
        <w:numPr>
          <w:ilvl w:val="1"/>
          <w:numId w:val="1"/>
        </w:numPr>
      </w:pPr>
      <w:r>
        <w:t>0</w:t>
      </w:r>
    </w:p>
    <w:p w14:paraId="0551D883" w14:textId="77777777" w:rsidR="00E924D4" w:rsidRDefault="00E924D4" w:rsidP="00E924D4">
      <w:pPr>
        <w:pStyle w:val="ListParagraph"/>
        <w:numPr>
          <w:ilvl w:val="1"/>
          <w:numId w:val="1"/>
        </w:numPr>
      </w:pPr>
      <w:r>
        <w:t>More than 3.</w:t>
      </w:r>
    </w:p>
    <w:p w14:paraId="2FEBC067" w14:textId="77777777" w:rsidR="00E924D4" w:rsidRDefault="00E924D4" w:rsidP="00E924D4">
      <w:pPr>
        <w:pStyle w:val="ListParagraph"/>
        <w:numPr>
          <w:ilvl w:val="1"/>
          <w:numId w:val="1"/>
        </w:numPr>
      </w:pPr>
      <w:r>
        <w:t>4</w:t>
      </w:r>
    </w:p>
    <w:p w14:paraId="02410CB5" w14:textId="77777777" w:rsidR="00E924D4" w:rsidRDefault="00E924D4" w:rsidP="00E924D4">
      <w:pPr>
        <w:pStyle w:val="ListParagraph"/>
        <w:numPr>
          <w:ilvl w:val="0"/>
          <w:numId w:val="1"/>
        </w:numPr>
      </w:pPr>
      <w:r>
        <w:t xml:space="preserve">After </w:t>
      </w:r>
      <w:r w:rsidR="002B6531">
        <w:t>spinning</w:t>
      </w:r>
      <w:r>
        <w:t xml:space="preserve"> two spinners, one with sides “A, B, C, D” and the other with sides “</w:t>
      </w:r>
      <w:r w:rsidR="002B6531">
        <w:t>A, B</w:t>
      </w:r>
      <w:r>
        <w:t>”:</w:t>
      </w:r>
    </w:p>
    <w:p w14:paraId="149134B4" w14:textId="77777777" w:rsidR="002B6531" w:rsidRDefault="002B6531" w:rsidP="002B6531">
      <w:pPr>
        <w:pStyle w:val="ListParagraph"/>
        <w:numPr>
          <w:ilvl w:val="1"/>
          <w:numId w:val="1"/>
        </w:numPr>
      </w:pPr>
      <w:r>
        <w:t>A</w:t>
      </w:r>
      <w:r w:rsidR="000D1FE3">
        <w:t>n</w:t>
      </w:r>
      <w:r>
        <w:t xml:space="preserve"> ‘</w:t>
      </w:r>
      <w:r w:rsidR="000D1FE3">
        <w:t>A</w:t>
      </w:r>
      <w:r>
        <w:t xml:space="preserve">’ </w:t>
      </w:r>
      <w:r w:rsidRPr="00D32628">
        <w:rPr>
          <w:u w:val="single"/>
        </w:rPr>
        <w:t>and</w:t>
      </w:r>
      <w:r>
        <w:t xml:space="preserve"> a ‘</w:t>
      </w:r>
      <w:r w:rsidR="000D1FE3">
        <w:t>B</w:t>
      </w:r>
      <w:r>
        <w:t>’ are seen.</w:t>
      </w:r>
    </w:p>
    <w:p w14:paraId="219F92AB" w14:textId="77777777" w:rsidR="00E924D4" w:rsidRDefault="000D1FE3" w:rsidP="00E924D4">
      <w:pPr>
        <w:pStyle w:val="ListParagraph"/>
        <w:numPr>
          <w:ilvl w:val="1"/>
          <w:numId w:val="1"/>
        </w:numPr>
      </w:pPr>
      <w:r>
        <w:t xml:space="preserve">An </w:t>
      </w:r>
      <w:r w:rsidR="002B6531">
        <w:t>‘</w:t>
      </w:r>
      <w:r>
        <w:t>A</w:t>
      </w:r>
      <w:r w:rsidR="002B6531">
        <w:t xml:space="preserve">’ </w:t>
      </w:r>
      <w:r w:rsidR="002B6531" w:rsidRPr="00D32628">
        <w:rPr>
          <w:u w:val="single"/>
        </w:rPr>
        <w:t>or</w:t>
      </w:r>
      <w:r w:rsidR="002B6531">
        <w:t xml:space="preserve"> a ‘</w:t>
      </w:r>
      <w:r>
        <w:t>B</w:t>
      </w:r>
      <w:r w:rsidR="002B6531">
        <w:t>’ are seen.</w:t>
      </w:r>
    </w:p>
    <w:p w14:paraId="01CA7A39" w14:textId="77777777" w:rsidR="002B6531" w:rsidRDefault="002B6531" w:rsidP="002B6531">
      <w:pPr>
        <w:pStyle w:val="ListParagraph"/>
        <w:numPr>
          <w:ilvl w:val="0"/>
          <w:numId w:val="1"/>
        </w:numPr>
      </w:pPr>
      <w:r>
        <w:t>After throwing a coin and a die:</w:t>
      </w:r>
    </w:p>
    <w:p w14:paraId="4FBF96DA" w14:textId="77777777" w:rsidR="002B6531" w:rsidRDefault="002B6531" w:rsidP="002B6531">
      <w:pPr>
        <w:pStyle w:val="ListParagraph"/>
        <w:numPr>
          <w:ilvl w:val="1"/>
          <w:numId w:val="1"/>
        </w:numPr>
      </w:pPr>
      <w:r>
        <w:t xml:space="preserve">Seeing </w:t>
      </w:r>
      <w:proofErr w:type="gramStart"/>
      <w:r>
        <w:t>a tails</w:t>
      </w:r>
      <w:proofErr w:type="gramEnd"/>
      <w:r>
        <w:t xml:space="preserve"> and a prime number.</w:t>
      </w:r>
    </w:p>
    <w:p w14:paraId="040B013E" w14:textId="77777777" w:rsidR="002B6531" w:rsidRDefault="002B6531" w:rsidP="002B6531">
      <w:pPr>
        <w:pStyle w:val="ListParagraph"/>
        <w:numPr>
          <w:ilvl w:val="1"/>
          <w:numId w:val="1"/>
        </w:numPr>
      </w:pPr>
      <w:r>
        <w:t xml:space="preserve">Seeing </w:t>
      </w:r>
      <w:proofErr w:type="gramStart"/>
      <w:r>
        <w:t>a heads</w:t>
      </w:r>
      <w:proofErr w:type="gramEnd"/>
      <w:r>
        <w:t xml:space="preserve"> or a square number.</w:t>
      </w:r>
    </w:p>
    <w:p w14:paraId="353B5C0D" w14:textId="77777777" w:rsidR="002B6531" w:rsidRDefault="002B6531" w:rsidP="002B6531">
      <w:pPr>
        <w:pStyle w:val="ListParagraph"/>
        <w:numPr>
          <w:ilvl w:val="0"/>
          <w:numId w:val="1"/>
        </w:numPr>
      </w:pPr>
      <w:r>
        <w:t xml:space="preserve">After throwing two dice, the </w:t>
      </w:r>
      <w:r w:rsidRPr="002B6531">
        <w:rPr>
          <w:u w:val="single"/>
        </w:rPr>
        <w:t>product</w:t>
      </w:r>
      <w:r>
        <w:t xml:space="preserve"> of the two numbers being:</w:t>
      </w:r>
    </w:p>
    <w:p w14:paraId="41471EDD" w14:textId="77777777" w:rsidR="002B6531" w:rsidRDefault="002B6531" w:rsidP="002B6531">
      <w:pPr>
        <w:pStyle w:val="ListParagraph"/>
        <w:numPr>
          <w:ilvl w:val="1"/>
          <w:numId w:val="1"/>
        </w:numPr>
      </w:pPr>
      <w:r>
        <w:t>equal to 12.</w:t>
      </w:r>
    </w:p>
    <w:p w14:paraId="6077CA57" w14:textId="77777777" w:rsidR="002B6531" w:rsidRDefault="002B6531" w:rsidP="002B6531">
      <w:pPr>
        <w:pStyle w:val="ListParagraph"/>
        <w:numPr>
          <w:ilvl w:val="1"/>
          <w:numId w:val="1"/>
        </w:numPr>
      </w:pPr>
      <w:r>
        <w:t>prime.</w:t>
      </w:r>
    </w:p>
    <w:p w14:paraId="6E9A6570" w14:textId="77777777" w:rsidR="002B6531" w:rsidRDefault="002B6531" w:rsidP="002B6531">
      <w:pPr>
        <w:pStyle w:val="ListParagraph"/>
        <w:numPr>
          <w:ilvl w:val="1"/>
          <w:numId w:val="1"/>
        </w:numPr>
      </w:pPr>
      <w:r>
        <w:t>square.</w:t>
      </w:r>
    </w:p>
    <w:p w14:paraId="343260DD" w14:textId="77777777" w:rsidR="002B6531" w:rsidRDefault="002B6531" w:rsidP="002B6531">
      <w:pPr>
        <w:pStyle w:val="ListParagraph"/>
        <w:numPr>
          <w:ilvl w:val="1"/>
          <w:numId w:val="1"/>
        </w:numPr>
      </w:pPr>
      <w:r>
        <w:t>triangular.</w:t>
      </w:r>
    </w:p>
    <w:p w14:paraId="0BBADCC6" w14:textId="77777777" w:rsidR="00D32628" w:rsidRDefault="00D32628" w:rsidP="00D32628">
      <w:pPr>
        <w:pStyle w:val="ListParagraph"/>
        <w:numPr>
          <w:ilvl w:val="0"/>
          <w:numId w:val="1"/>
        </w:numPr>
      </w:pPr>
      <w:r>
        <w:t xml:space="preserve">After throwing two die, the </w:t>
      </w:r>
      <w:r w:rsidRPr="00D32628">
        <w:rPr>
          <w:u w:val="single"/>
        </w:rPr>
        <w:t>square of the sum</w:t>
      </w:r>
      <w:r>
        <w:t xml:space="preserve"> of the two numbers being greater than 60.</w:t>
      </w:r>
    </w:p>
    <w:p w14:paraId="1AB44D48" w14:textId="77777777" w:rsidR="00D32628" w:rsidRPr="00C55C70" w:rsidRDefault="00C55C70" w:rsidP="00D32628">
      <w:pPr>
        <w:pStyle w:val="ListParagraph"/>
        <w:numPr>
          <w:ilvl w:val="0"/>
          <w:numId w:val="1"/>
        </w:numPr>
        <w:rPr>
          <w:sz w:val="24"/>
        </w:rPr>
      </w:pPr>
      <w:r>
        <w:t>[</w:t>
      </w:r>
      <w:r w:rsidRPr="00C55C70">
        <w:rPr>
          <w:b/>
        </w:rPr>
        <w:t>Optional extension question</w:t>
      </w:r>
      <w:r>
        <w:t>.</w:t>
      </w:r>
      <w:r w:rsidR="00E0525A" w:rsidRPr="00C55C70">
        <w:t xml:space="preserve"> You won’t be able to draw</w:t>
      </w:r>
      <w:r w:rsidRPr="00C55C70">
        <w:t xml:space="preserve"> a sample space for this] After throwing two di</w:t>
      </w:r>
      <w:r w:rsidR="00477A40">
        <w:t>c</w:t>
      </w:r>
      <w:r w:rsidRPr="00C55C70">
        <w:t>e each with 20 sides, the probability that the sum of the squares of the two numbers being square.</w:t>
      </w:r>
    </w:p>
    <w:p w14:paraId="12058339" w14:textId="77777777" w:rsidR="00C55C70" w:rsidRPr="009D0959" w:rsidRDefault="00C55C70" w:rsidP="009D0959">
      <w:pPr>
        <w:rPr>
          <w:sz w:val="24"/>
        </w:rPr>
      </w:pPr>
      <w:bookmarkStart w:id="0" w:name="_GoBack"/>
      <w:bookmarkEnd w:id="0"/>
    </w:p>
    <w:sectPr w:rsidR="00C55C70" w:rsidRPr="009D0959" w:rsidSect="00C55C70">
      <w:footerReference w:type="default" r:id="rId7"/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ACD05D" w14:textId="77777777" w:rsidR="00C86EEE" w:rsidRDefault="00C86EEE" w:rsidP="00D32628">
      <w:pPr>
        <w:spacing w:after="0" w:line="240" w:lineRule="auto"/>
      </w:pPr>
      <w:r>
        <w:separator/>
      </w:r>
    </w:p>
  </w:endnote>
  <w:endnote w:type="continuationSeparator" w:id="0">
    <w:p w14:paraId="6627D97B" w14:textId="77777777" w:rsidR="00C86EEE" w:rsidRDefault="00C86EEE" w:rsidP="00D32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0029F0" w14:textId="77777777" w:rsidR="00E0525A" w:rsidRDefault="00E0525A">
    <w:pPr>
      <w:pStyle w:val="Footer"/>
    </w:pPr>
    <w:r>
      <w:t>www.drfrostmaths.com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F37336" w14:textId="77777777" w:rsidR="00C86EEE" w:rsidRDefault="00C86EEE" w:rsidP="00D32628">
      <w:pPr>
        <w:spacing w:after="0" w:line="240" w:lineRule="auto"/>
      </w:pPr>
      <w:r>
        <w:separator/>
      </w:r>
    </w:p>
  </w:footnote>
  <w:footnote w:type="continuationSeparator" w:id="0">
    <w:p w14:paraId="009143F5" w14:textId="77777777" w:rsidR="00C86EEE" w:rsidRDefault="00C86EEE" w:rsidP="00D326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45108"/>
    <w:multiLevelType w:val="hybridMultilevel"/>
    <w:tmpl w:val="17F43F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46703F"/>
    <w:multiLevelType w:val="hybridMultilevel"/>
    <w:tmpl w:val="17F43F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4D4"/>
    <w:rsid w:val="000D1FE3"/>
    <w:rsid w:val="002B6531"/>
    <w:rsid w:val="0045197F"/>
    <w:rsid w:val="00477A40"/>
    <w:rsid w:val="009D0959"/>
    <w:rsid w:val="00C55C70"/>
    <w:rsid w:val="00C86EEE"/>
    <w:rsid w:val="00D32628"/>
    <w:rsid w:val="00E0525A"/>
    <w:rsid w:val="00E9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139A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4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26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628"/>
  </w:style>
  <w:style w:type="paragraph" w:styleId="Footer">
    <w:name w:val="footer"/>
    <w:basedOn w:val="Normal"/>
    <w:link w:val="FooterChar"/>
    <w:uiPriority w:val="99"/>
    <w:unhideWhenUsed/>
    <w:rsid w:val="00D326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6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132</Words>
  <Characters>754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Tiffin School</Company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FROST</dc:creator>
  <cp:lastModifiedBy>Araya Eamrurksiri</cp:lastModifiedBy>
  <cp:revision>5</cp:revision>
  <cp:lastPrinted>2014-01-10T07:25:00Z</cp:lastPrinted>
  <dcterms:created xsi:type="dcterms:W3CDTF">2014-01-10T06:52:00Z</dcterms:created>
  <dcterms:modified xsi:type="dcterms:W3CDTF">2018-01-21T03:07:00Z</dcterms:modified>
</cp:coreProperties>
</file>