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5CC" w:rsidRDefault="00264E97">
      <w:r>
        <w:rPr>
          <w:b/>
        </w:rPr>
        <w:t xml:space="preserve">Instructions: </w:t>
      </w:r>
      <w:r w:rsidRPr="00264E97">
        <w:t xml:space="preserve">For each problem, find the probability that a robot would end up on the finish position, given the </w:t>
      </w:r>
      <w:r w:rsidR="006925CC">
        <w:t>number of moves indicated and the indicated available moves</w:t>
      </w:r>
      <w:r w:rsidRPr="00264E97">
        <w:t xml:space="preserve">. </w:t>
      </w:r>
    </w:p>
    <w:p w:rsidR="00264E97" w:rsidRPr="006925CC" w:rsidRDefault="006925CC">
      <w:pPr>
        <w:rPr>
          <w:sz w:val="20"/>
          <w:szCs w:val="20"/>
        </w:rPr>
      </w:pPr>
      <w:r w:rsidRPr="006925CC">
        <w:rPr>
          <w:sz w:val="20"/>
          <w:szCs w:val="20"/>
        </w:rPr>
        <w:t>Note 1: The robot i</w:t>
      </w:r>
      <w:r w:rsidR="00264E97" w:rsidRPr="006925CC">
        <w:rPr>
          <w:sz w:val="20"/>
          <w:szCs w:val="20"/>
        </w:rPr>
        <w:t>s allowed to move off the target if it</w:t>
      </w:r>
      <w:r w:rsidRPr="006925CC">
        <w:rPr>
          <w:sz w:val="20"/>
          <w:szCs w:val="20"/>
        </w:rPr>
        <w:t xml:space="preserve"> reaches it early</w:t>
      </w:r>
      <w:r w:rsidR="00264E97" w:rsidRPr="006925CC">
        <w:rPr>
          <w:sz w:val="20"/>
          <w:szCs w:val="20"/>
        </w:rPr>
        <w:t>.</w:t>
      </w:r>
    </w:p>
    <w:p w:rsidR="00B212E4" w:rsidRPr="006925CC" w:rsidRDefault="006925CC">
      <w:pPr>
        <w:rPr>
          <w:b/>
          <w:sz w:val="20"/>
          <w:szCs w:val="20"/>
        </w:rPr>
      </w:pPr>
      <w:r w:rsidRPr="006925CC">
        <w:rPr>
          <w:sz w:val="20"/>
          <w:szCs w:val="20"/>
        </w:rPr>
        <w:t xml:space="preserve">Note 2: </w:t>
      </w:r>
      <w:r w:rsidR="00B212E4" w:rsidRPr="006925CC">
        <w:rPr>
          <w:sz w:val="20"/>
          <w:szCs w:val="20"/>
        </w:rPr>
        <w:t>You may assume the grid is infinitely large (i.e. the grid has no boundary)</w:t>
      </w:r>
    </w:p>
    <w:p w:rsidR="00E46DA1" w:rsidRPr="00264E97" w:rsidRDefault="0054793F">
      <w:pPr>
        <w:rPr>
          <w:b/>
        </w:rPr>
      </w:pPr>
      <w:r w:rsidRPr="00264E97">
        <w:rPr>
          <w:b/>
        </w:rPr>
        <w:t>Problem 1</w:t>
      </w:r>
    </w:p>
    <w:p w:rsidR="00264E97" w:rsidRDefault="00264E97" w:rsidP="00264E97">
      <w:pPr>
        <w:pStyle w:val="NoSpacing"/>
      </w:pPr>
      <w:r w:rsidRPr="00264E97">
        <w:rPr>
          <w:b/>
        </w:rPr>
        <w:t>Total moves:</w:t>
      </w:r>
      <w:r>
        <w:t xml:space="preserve"> 2</w:t>
      </w:r>
    </w:p>
    <w:p w:rsidR="00264E97" w:rsidRDefault="00264E97" w:rsidP="00264E97">
      <w:pPr>
        <w:pStyle w:val="NoSpacing"/>
      </w:pPr>
      <w:r w:rsidRPr="00264E97">
        <w:rPr>
          <w:b/>
        </w:rPr>
        <w:t>Available movements:</w:t>
      </w:r>
      <w:r>
        <w:t xml:space="preserve"> Left, Right, Up, Down</w:t>
      </w:r>
    </w:p>
    <w:p w:rsidR="0054793F" w:rsidRDefault="0054793F">
      <w:r>
        <w:t xml:space="preserve"> </w:t>
      </w:r>
      <w:r w:rsidRPr="00264E97">
        <w:rPr>
          <w:sz w:val="18"/>
        </w:rPr>
        <w:t>(</w:t>
      </w:r>
      <w:r w:rsidR="00264E97">
        <w:rPr>
          <w:sz w:val="18"/>
        </w:rPr>
        <w:t xml:space="preserve">Note: </w:t>
      </w:r>
      <w:r w:rsidRPr="00264E97">
        <w:rPr>
          <w:sz w:val="18"/>
        </w:rPr>
        <w:t xml:space="preserve">The </w:t>
      </w:r>
      <w:r w:rsidR="00264E97" w:rsidRPr="00264E97">
        <w:rPr>
          <w:sz w:val="18"/>
        </w:rPr>
        <w:t>robot finishes where it starts</w:t>
      </w:r>
      <w:r w:rsidRPr="00264E97">
        <w:rPr>
          <w:sz w:val="18"/>
        </w:rPr>
        <w:t>)</w:t>
      </w: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2639833" cy="1152941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5715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001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0287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573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4859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7145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15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001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287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573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4859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145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715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001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287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2573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859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7145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15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001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287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573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859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7145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205802" y="525486"/>
                            <a:ext cx="85411" cy="95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919424" y="346668"/>
                            <a:ext cx="371789" cy="210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61F" w:rsidRDefault="0090261F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291213" y="366765"/>
                            <a:ext cx="371789" cy="210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61F" w:rsidRDefault="0090261F"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170517" y="490177"/>
                            <a:ext cx="162983" cy="160867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207.85pt;height:90.8pt;mso-position-horizontal-relative:char;mso-position-vertical-relative:line" coordsize="263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396;height:11525;visibility:visible;mso-wrap-style:square">
                  <v:fill o:detectmouseclick="t"/>
                  <v:path o:connecttype="none"/>
                </v:shape>
                <v:rect id="Rectangle 4" o:spid="_x0000_s1028" style="position:absolute;left:5715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4iY8EA&#10;AADaAAAADwAAAGRycy9kb3ducmV2LnhtbESPQWvCQBSE74X+h+UJXopuKlokukopBDwJVbHXR/aZ&#10;RPPehuxqkn/fFQo9DjPfDLPe9lyrB7W+cmLgfZqAIsmdraQwcDpmkyUoH1As1k7IwEAetpvXlzWm&#10;1nXyTY9DKFQsEZ+igTKEJtXa5yUx+qlrSKJ3cS1jiLIttG2xi+Vc61mSfGjGSuJCiQ19lZTfDnc2&#10;MP/xb+flXg9J4NOVecgW9y4zZjzqP1egAvXhP/xH72zk4Hkl3gC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+ImPBAAAA2gAAAA8AAAAAAAAAAAAAAAAAmAIAAGRycy9kb3du&#10;cmV2LnhtbFBLBQYAAAAABAAEAPUAAACGAwAAAAA=&#10;" filled="f" strokecolor="black [3213]" strokeweight=".25pt"/>
                <v:rect id="Rectangle 5" o:spid="_x0000_s1029" style="position:absolute;left:8001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H+MIA&#10;AADaAAAADwAAAGRycy9kb3ducmV2LnhtbESPQWvCQBSE7wX/w/IEL0U3Si0SXUWEgKdCrdTrI/tM&#10;onlvQ3Y1yb/vFgo9DjPzDbPZ9VyrJ7W+cmJgPktAkeTOVlIYOH9l0xUoH1As1k7IwEAedtvRywZT&#10;6zr5pOcpFCpCxKdooAyhSbX2eUmMfuYakuhdXcsYomwLbVvsIpxrvUiSd81YSVwosaFDSfn99GAD&#10;bxf/+r360EMS+HxjHrLlo8uMmYz7/RpUoD78h//aR2tgCb9X4g3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of4wgAAANoAAAAPAAAAAAAAAAAAAAAAAJgCAABkcnMvZG93&#10;bnJldi54bWxQSwUGAAAAAAQABAD1AAAAhwMAAAAA&#10;" filled="f" strokecolor="black [3213]" strokeweight=".25pt"/>
                <v:rect id="Rectangle 6" o:spid="_x0000_s1030" style="position:absolute;left:10287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Zj8IA&#10;AADaAAAADwAAAGRycy9kb3ducmV2LnhtbESPQWvCQBSE7wX/w/IEL0U3La1IdBUpBHoSakWvj+wz&#10;iea9DdnVJP++WxA8DjPzDbPa9FyrO7W+cmLgbZaAIsmdraQwcPjNpgtQPqBYrJ2QgYE8bNajlxWm&#10;1nXyQ/d9KFSEiE/RQBlCk2rt85IY/cw1JNE7u5YxRNkW2rbYRTjX+j1J5pqxkrhQYkNfJeXX/Y0N&#10;fJz863Gx00MS+HBhHrLPW5cZMxn32yWoQH14hh/tb2tgDv9X4g3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BmPwgAAANoAAAAPAAAAAAAAAAAAAAAAAJgCAABkcnMvZG93&#10;bnJldi54bWxQSwUGAAAAAAQABAD1AAAAhwMAAAAA&#10;" filled="f" strokecolor="black [3213]" strokeweight=".25pt"/>
                <v:rect id="Rectangle 7" o:spid="_x0000_s1031" style="position:absolute;left:12573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y8FMMA&#10;AADaAAAADwAAAGRycy9kb3ducmV2LnhtbESPQWvCQBSE7wX/w/KEXopulFoldRURAj0JtaG9PrKv&#10;Sdq8tyG7muTfu4WCx2FmvmG2+4EbdaXO104MLOYJKJLC2VpKA/lHNtuA8gHFYuOEDIzkYb+bPGwx&#10;ta6Xd7qeQ6kiRHyKBqoQ2lRrX1TE6OeuJYnet+sYQ5RdqW2HfYRzo5dJ8qIZa4kLFbZ0rKj4PV/Y&#10;wPOXf/rcnPSYBM5/mMdsdekzYx6nw+EVVKAh3MP/7TdrYA1/V+IN0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y8FMMAAADaAAAADwAAAAAAAAAAAAAAAACYAgAAZHJzL2Rv&#10;d25yZXYueG1sUEsFBgAAAAAEAAQA9QAAAIgDAAAAAA==&#10;" filled="f" strokecolor="black [3213]" strokeweight=".25pt"/>
                <v:rect id="Rectangle 8" o:spid="_x0000_s1032" style="position:absolute;left:14859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oZr8A&#10;AADaAAAADwAAAGRycy9kb3ducmV2LnhtbERPTWvCQBC9C/0PyxR6kbppUZHoKqUQ6KmgBnsdsmMS&#10;zcyG7GqSf989CB4f73uzG7hRd+p87cTAxywBRVI4W0tpID9m7ytQPqBYbJyQgZE87LYvkw2m1vWy&#10;p/shlCqGiE/RQBVCm2rti4oY/cy1JJE7u44xRNiV2nbYx3Bu9GeSLDVjLbGhwpa+KyquhxsbmP/5&#10;6Wn1q8ckcH5hHrPFrc+MeXsdvtagAg3hKX64f6yBuDVeiTdAb/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syhmvwAAANoAAAAPAAAAAAAAAAAAAAAAAJgCAABkcnMvZG93bnJl&#10;di54bWxQSwUGAAAAAAQABAD1AAAAhAMAAAAA&#10;" filled="f" strokecolor="black [3213]" strokeweight=".25pt"/>
                <v:rect id="Rectangle 9" o:spid="_x0000_s1033" style="position:absolute;left:17145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+N/cMA&#10;AADaAAAADwAAAGRycy9kb3ducmV2LnhtbESPQWvCQBSE7wX/w/KEXopulFo0dRURAj0JtaG9PrKv&#10;Sdq8tyG7muTfu4WCx2FmvmG2+4EbdaXO104MLOYJKJLC2VpKA/lHNluD8gHFYuOEDIzkYb+bPGwx&#10;ta6Xd7qeQ6kiRHyKBqoQ2lRrX1TE6OeuJYnet+sYQ5RdqW2HfYRzo5dJ8qIZa4kLFbZ0rKj4PV/Y&#10;wPOXf/pcn/SYBM5/mMdsdekzYx6nw+EVVKAh3MP/7TdrYAN/V+IN0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+N/cMAAADaAAAADwAAAAAAAAAAAAAAAACYAgAAZHJzL2Rv&#10;d25yZXYueG1sUEsFBgAAAAAEAAQA9QAAAIgDAAAAAA==&#10;" filled="f" strokecolor="black [3213]" strokeweight=".25pt"/>
                <v:rect id="Rectangle 10" o:spid="_x0000_s1034" style="position:absolute;left:5715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ZpMMA&#10;AADbAAAADwAAAGRycy9kb3ducmV2LnhtbESPQUvDQBCF74L/YRnBi9iNoqWk3RYRAp4Ea6nXITtN&#10;0mZmQ3bbJP/eORR6m+G9ee+b1Wbk1lyoj00QBy+zDAxJGXwjlYPdb/G8ABMTisc2CDmYKMJmfX+3&#10;wtyHQX7osk2V0RCJOTqoU+pya2NZE2OchY5EtUPoGZOufWV9j4OGc2tfs2xuGRvRhho7+qypPG3P&#10;7ODtLz7tF992yhLvjsxT8X4eCuceH8aPJZhEY7qZr9dfXvGVXn/RAez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kZpMMAAADbAAAADwAAAAAAAAAAAAAAAACYAgAAZHJzL2Rv&#10;d25yZXYueG1sUEsFBgAAAAAEAAQA9QAAAIgDAAAAAA==&#10;" filled="f" strokecolor="black [3213]" strokeweight=".25pt"/>
                <v:rect id="Rectangle 11" o:spid="_x0000_s1035" style="position:absolute;left:8001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W8P8AA&#10;AADbAAAADwAAAGRycy9kb3ducmV2LnhtbERPTWvCQBC9F/wPywheim6Utkh0FRECnoRaqdchOybR&#10;zGzIrib5991Cobd5vM9Zb3uu1ZNaXzkxMJ8loEhyZyspDJy/sukSlA8oFmsnZGAgD9vN6GWNqXWd&#10;fNLzFAoVQ8SnaKAMoUm19nlJjH7mGpLIXV3LGCJsC21b7GI413qRJB+asZLYUGJD+5Ly++nBBt4u&#10;/vV7edRDEvh8Yx6y90eXGTMZ97sVqEB9+Bf/uQ82zp/D7y/xAL3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W8P8AAAADbAAAADwAAAAAAAAAAAAAAAACYAgAAZHJzL2Rvd25y&#10;ZXYueG1sUEsFBgAAAAAEAAQA9QAAAIUDAAAAAA==&#10;" filled="f" strokecolor="black [3213]" strokeweight=".25pt"/>
                <v:rect id="Rectangle 12" o:spid="_x0000_s1036" style="position:absolute;left:10287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iSMAA&#10;AADbAAAADwAAAGRycy9kb3ducmV2LnhtbERPTWvCQBC9F/wPywi9lLpRrEh0lVIIeCpoxV6H7Jik&#10;zcyG7GqSf+8Kgrd5vM9Zb3uu1ZVaXzkxMJ0koEhyZyspDBx/svclKB9QLNZOyMBAHrab0csaU+s6&#10;2dP1EAoVQ8SnaKAMoUm19nlJjH7iGpLInV3LGCJsC21b7GI413qWJAvNWElsKLGhr5Ly/8OFDcx/&#10;/dtp+a2HJPDxj3nIPi5dZszruP9cgQrUh6f44d7ZOH8G91/iAXp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ciSMAAAADbAAAADwAAAAAAAAAAAAAAAACYAgAAZHJzL2Rvd25y&#10;ZXYueG1sUEsFBgAAAAAEAAQA9QAAAIUDAAAAAA==&#10;" filled="f" strokecolor="black [3213]" strokeweight=".25pt"/>
                <v:rect id="Rectangle 13" o:spid="_x0000_s1037" style="position:absolute;left:12573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uH08EA&#10;AADbAAAADwAAAGRycy9kb3ducmV2LnhtbERPTWvCQBC9F/wPywi9FN1orUjqKiIEehJqQ3sdstMk&#10;bWY2ZFeT/Hu3UPA2j/c52/3AjbpS52snBhbzBBRJ4WwtpYH8I5ttQPmAYrFxQgZG8rDfTR62mFrX&#10;yztdz6FUMUR8igaqENpUa19UxOjnriWJ3LfrGEOEXalth30M50Yvk2StGWuJDRW2dKyo+D1f2MDq&#10;yz99bk56TALnP8xj9nLpM2Mep8PhFVSgIdzF/+43G+c/w98v8QC9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7h9PBAAAA2wAAAA8AAAAAAAAAAAAAAAAAmAIAAGRycy9kb3du&#10;cmV2LnhtbFBLBQYAAAAABAAEAPUAAACGAwAAAAA=&#10;" filled="f" strokecolor="black [3213]" strokeweight=".25pt"/>
                <v:rect id="Rectangle 14" o:spid="_x0000_s1038" style="position:absolute;left:14859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Ifp8EA&#10;AADbAAAADwAAAGRycy9kb3ducmV2LnhtbERPTWvCQBC9F/wPywi9lLppsSLRTRAh0FNBK/Y6ZMck&#10;bWY2ZFeT/PuuUOhtHu9ztvnIrbpR7xsnBl4WCSiS0tlGKgOnz+J5DcoHFIutEzIwkYc8mz1sMbVu&#10;kAPdjqFSMUR8igbqELpUa1/WxOgXriOJ3MX1jCHCvtK2xyGGc6tfk2SlGRuJDTV2tK+p/Dle2cDy&#10;yz+d1x96SgKfvpmn4u06FMY8zsfdBlSgMfyL/9zvNs5fwv2XeIDO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SH6fBAAAA2wAAAA8AAAAAAAAAAAAAAAAAmAIAAGRycy9kb3du&#10;cmV2LnhtbFBLBQYAAAAABAAEAPUAAACGAwAAAAA=&#10;" filled="f" strokecolor="black [3213]" strokeweight=".25pt"/>
                <v:rect id="Rectangle 15" o:spid="_x0000_s1039" style="position:absolute;left:17145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66PMEA&#10;AADbAAAADwAAAGRycy9kb3ducmV2LnhtbERPTWvCQBC9C/6HZYRepG5aqkh0E0QI9FSoFXsdsmOS&#10;NjMbsqtJ/n23UOhtHu9z9vnIrbpT7xsnBp5WCSiS0tlGKgPnj+JxC8oHFIutEzIwkYc8m8/2mFo3&#10;yDvdT6FSMUR8igbqELpUa1/WxOhXriOJ3NX1jCHCvtK2xyGGc6ufk2SjGRuJDTV2dKyp/D7d2MDL&#10;p19etm96SgKfv5inYn0bCmMeFuNhByrQGP7Ff+5XG+ev4feXeIDO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eujzBAAAA2wAAAA8AAAAAAAAAAAAAAAAAmAIAAGRycy9kb3du&#10;cmV2LnhtbFBLBQYAAAAABAAEAPUAAACGAwAAAAA=&#10;" filled="f" strokecolor="black [3213]" strokeweight=".25pt"/>
                <v:rect id="Rectangle 16" o:spid="_x0000_s1040" style="position:absolute;left:5715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wkS8AA&#10;AADbAAAADwAAAGRycy9kb3ducmV2LnhtbERPTWvCQBC9F/wPywheim5aWpHoKlII9CTUil6H7JhE&#10;M7Mhu5rk33cLgrd5vM9ZbXqu1Z1aXzkx8DZLQJHkzlZSGDj8ZtMFKB9QLNZOyMBAHjbr0csKU+s6&#10;+aH7PhQqhohP0UAZQpNq7fOSGP3MNSSRO7uWMUTYFtq22MVwrvV7ksw1YyWxocSGvkrKr/sbG/g4&#10;+dfjYqeHJPDhwjxkn7cuM2Yy7rdLUIH68BQ/3N82zp/D/y/xAL3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wkS8AAAADbAAAADwAAAAAAAAAAAAAAAACYAgAAZHJzL2Rvd25y&#10;ZXYueG1sUEsFBgAAAAAEAAQA9QAAAIUDAAAAAA==&#10;" filled="f" strokecolor="black [3213]" strokeweight=".25pt"/>
                <v:rect id="Rectangle 17" o:spid="_x0000_s1041" style="position:absolute;left:8001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CB0MEA&#10;AADbAAAADwAAAGRycy9kb3ducmV2LnhtbERPTWvCQBC9F/wPywi9FN0otUrqKiIEehJqQ3sdstMk&#10;bWY2ZFeT/Hu3UPA2j/c52/3AjbpS52snBhbzBBRJ4WwtpYH8I5ttQPmAYrFxQgZG8rDfTR62mFrX&#10;yztdz6FUMUR8igaqENpUa19UxOjnriWJ3LfrGEOEXalth30M50Yvk+RFM9YSGyps6VhR8Xu+sIHn&#10;L//0uTnpMQmc/zCP2erSZ8Y8TofDK6hAQ7iL/91vNs5fw98v8QC9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AgdDBAAAA2wAAAA8AAAAAAAAAAAAAAAAAmAIAAGRycy9kb3du&#10;cmV2LnhtbFBLBQYAAAAABAAEAPUAAACGAwAAAAA=&#10;" filled="f" strokecolor="black [3213]" strokeweight=".25pt"/>
                <v:rect id="Rectangle 18" o:spid="_x0000_s1042" style="position:absolute;left:10287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8VosMA&#10;AADbAAAADwAAAGRycy9kb3ducmV2LnhtbESPQUvDQBCF74L/YRnBi9iNoqWk3RYRAp4Ea6nXITtN&#10;0mZmQ3bbJP/eORR6m+G9ee+b1Wbk1lyoj00QBy+zDAxJGXwjlYPdb/G8ABMTisc2CDmYKMJmfX+3&#10;wtyHQX7osk2V0RCJOTqoU+pya2NZE2OchY5EtUPoGZOufWV9j4OGc2tfs2xuGRvRhho7+qypPG3P&#10;7ODtLz7tF992yhLvjsxT8X4eCuceH8aPJZhEY7qZr9dfXvEVVn/RAez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8VosMAAADbAAAADwAAAAAAAAAAAAAAAACYAgAAZHJzL2Rv&#10;d25yZXYueG1sUEsFBgAAAAAEAAQA9QAAAIgDAAAAAA==&#10;" filled="f" strokecolor="black [3213]" strokeweight=".25pt"/>
                <v:rect id="Rectangle 19" o:spid="_x0000_s1043" style="position:absolute;left:12573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wOcEA&#10;AADbAAAADwAAAGRycy9kb3ducmV2LnhtbERPTWvCQBC9F/wPywi9FN0otWjqKiIEehJqQ3sdstMk&#10;bWY2ZFeT/Hu3UPA2j/c52/3AjbpS52snBhbzBBRJ4WwtpYH8I5utQfmAYrFxQgZG8rDfTR62mFrX&#10;yztdz6FUMUR8igaqENpUa19UxOjnriWJ3LfrGEOEXalth30M50Yvk+RFM9YSGyps6VhR8Xu+sIHn&#10;L//0uT7pMQmc/zCP2erSZ8Y8TofDK6hAQ7iL/91vNs7fwN8v8QC9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TsDnBAAAA2wAAAA8AAAAAAAAAAAAAAAAAmAIAAGRycy9kb3du&#10;cmV2LnhtbFBLBQYAAAAABAAEAPUAAACGAwAAAAA=&#10;" filled="f" strokecolor="black [3213]" strokeweight=".25pt"/>
                <v:rect id="Rectangle 20" o:spid="_x0000_s1044" style="position:absolute;left:14859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TGcAA&#10;AADbAAAADwAAAGRycy9kb3ducmV2LnhtbERPTWvCQBC9F/wPyxR6KXWjVJHoKiIEeipUg16H7DSJ&#10;zcyG7GqSf989CB4f73uzG7hRd+p87cTAbJqAIimcraU0kJ+yjxUoH1AsNk7IwEgedtvJywZT63r5&#10;ofsxlCqGiE/RQBVCm2rti4oY/dS1JJH7dR1jiLArte2wj+Hc6HmSLDVjLbGhwpYOFRV/xxsb+Lz4&#10;9/PqW49J4PzKPGaLW58Z8/Y67NegAg3hKX64v6yBeVwfv8Qfo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XTGcAAAADbAAAADwAAAAAAAAAAAAAAAACYAgAAZHJzL2Rvd25y&#10;ZXYueG1sUEsFBgAAAAAEAAQA9QAAAIUDAAAAAA==&#10;" filled="f" strokecolor="black [3213]" strokeweight=".25pt"/>
                <v:rect id="Rectangle 21" o:spid="_x0000_s1045" style="position:absolute;left:17145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l2gsMA&#10;AADbAAAADwAAAGRycy9kb3ducmV2LnhtbESPQWvCQBSE7wX/w/KEXopuFC0SXUUKgZ4KVbHXR/aZ&#10;RPPehuxqkn/fFQo9DjPzDbPZ9VyrB7W+cmJgNk1AkeTOVlIYOB2zyQqUDygWaydkYCAPu+3oZYOp&#10;dZ180+MQChUh4lM0UIbQpFr7vCRGP3UNSfQurmUMUbaFti12Ec61nifJu2asJC6U2NBHSfntcGcD&#10;ix//dl596SEJfLoyD9ny3mXGvI77/RpUoD78h//an9bAfAbPL/EH6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l2gsMAAADbAAAADwAAAAAAAAAAAAAAAACYAgAAZHJzL2Rv&#10;d25yZXYueG1sUEsFBgAAAAAEAAQA9QAAAIgDAAAAAA==&#10;" filled="f" strokecolor="black [3213]" strokeweight=".25pt"/>
                <v:rect id="Rectangle 22" o:spid="_x0000_s1046" style="position:absolute;left:5715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vo9cMA&#10;AADbAAAADwAAAGRycy9kb3ducmV2LnhtbESPQWvCQBSE7wX/w/IEL0U3Da1I6ioiBHoSakWvj+xr&#10;kjbvbciuJvn33YLgcZiZb5j1duBG3ajztRMDL4sEFEnhbC2lgdNXPl+B8gHFYuOEDIzkYbuZPK0x&#10;s66XT7odQ6kiRHyGBqoQ2kxrX1TE6BeuJYnet+sYQ5RdqW2HfYRzo9MkWWrGWuJChS3tKyp+j1c2&#10;8Hrxz+fVQY9J4NMP85i/XfvcmNl02L2DCjSER/je/rAG0hT+v8Qf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vo9cMAAADbAAAADwAAAAAAAAAAAAAAAACYAgAAZHJzL2Rv&#10;d25yZXYueG1sUEsFBgAAAAAEAAQA9QAAAIgDAAAAAA==&#10;" filled="f" strokecolor="black [3213]" strokeweight=".25pt"/>
                <v:rect id="Rectangle 23" o:spid="_x0000_s1047" style="position:absolute;left:8001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dNbsMA&#10;AADbAAAADwAAAGRycy9kb3ducmV2LnhtbESPQWvCQBSE7wX/w/IEL6VuamuR6CpSCHgSqmKvj+xr&#10;Es17G7KrSf69Wyj0OMzMN8xq03Ot7tT6yomB12kCiiR3tpLCwOmYvSxA+YBisXZCBgbysFmPnlaY&#10;WtfJF90PoVARIj5FA2UITaq1z0ti9FPXkETvx7WMIcq20LbFLsK51rMk+dCMlcSFEhv6LCm/Hm5s&#10;4P3bP58Xez0kgU8X5iGb37rMmMm43y5BBerDf/ivvbMGZm/w+yX+AL1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dNbsMAAADbAAAADwAAAAAAAAAAAAAAAACYAgAAZHJzL2Rv&#10;d25yZXYueG1sUEsFBgAAAAAEAAQA9QAAAIgDAAAAAA==&#10;" filled="f" strokecolor="black [3213]" strokeweight=".25pt"/>
                <v:rect id="Rectangle 24" o:spid="_x0000_s1048" style="position:absolute;left:10287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7VGsMA&#10;AADbAAAADwAAAGRycy9kb3ducmV2LnhtbESPX2vCQBDE3wt+h2MFX0q9VLRI6ilSCPhU8A/2dclt&#10;k9TsXsidJvn2PUHwcZiZ3zCrTc+1ulHrKycG3qcJKJLc2UoKA6dj9rYE5QOKxdoJGRjIw2Y9ellh&#10;al0ne7odQqEiRHyKBsoQmlRrn5fE6KeuIYner2sZQ5RtoW2LXYRzrWdJ8qEZK4kLJTb0VVJ+OVzZ&#10;wPzHv56X33pIAp/+mIdsce0yYybjfvsJKlAfnuFHe2cNzOZw/xJ/gF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7VGsMAAADbAAAADwAAAAAAAAAAAAAAAACYAgAAZHJzL2Rv&#10;d25yZXYueG1sUEsFBgAAAAAEAAQA9QAAAIgDAAAAAA==&#10;" filled="f" strokecolor="black [3213]" strokeweight=".25pt"/>
                <v:rect id="Rectangle 25" o:spid="_x0000_s1049" style="position:absolute;left:12573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JwgcMA&#10;AADbAAAADwAAAGRycy9kb3ducmV2LnhtbESPX2vCQBDE3wt+h2OFvhS9VLRI9BQpBPpU8A/2dcmt&#10;STS7F3KnSb59r1DwcZiZ3zDrbc+1elDrKycG3qcJKJLc2UoKA6djNlmC8gHFYu2EDAzkYbsZvawx&#10;ta6TPT0OoVARIj5FA2UITaq1z0ti9FPXkETv4lrGEGVbaNtiF+Fc61mSfGjGSuJCiQ19lpTfDnc2&#10;MP/xb+fltx6SwKcr85At7l1mzOu4361ABerDM/zf/rIGZgv4+xJ/gN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JwgcMAAADbAAAADwAAAAAAAAAAAAAAAACYAgAAZHJzL2Rv&#10;d25yZXYueG1sUEsFBgAAAAAEAAQA9QAAAIgDAAAAAA==&#10;" filled="f" strokecolor="black [3213]" strokeweight=".25pt"/>
                <v:rect id="Rectangle 26" o:spid="_x0000_s1050" style="position:absolute;left:14859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u9sMA&#10;AADbAAAADwAAAGRycy9kb3ducmV2LnhtbESPQWvCQBSE7wX/w/IEL0U3SiuSuooIAU+CVvT6yL4m&#10;afPehuxqkn/vFgo9DjPzDbPe9lyrB7W+cmJgPktAkeTOVlIYuHxm0xUoH1As1k7IwEAetpvRyxpT&#10;6zo50eMcChUh4lM0UIbQpFr7vCRGP3MNSfS+XMsYomwLbVvsIpxrvUiSpWasJC6U2NC+pPznfGcD&#10;bzf/el0d9ZAEvnwzD9n7vcuMmYz73QeoQH34D/+1D9bAYgm/X+IP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Du9sMAAADbAAAADwAAAAAAAAAAAAAAAACYAgAAZHJzL2Rv&#10;d25yZXYueG1sUEsFBgAAAAAEAAQA9QAAAIgDAAAAAA==&#10;" filled="f" strokecolor="black [3213]" strokeweight=".25pt"/>
                <v:rect id="Rectangle 27" o:spid="_x0000_s1051" style="position:absolute;left:17145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xLbcMA&#10;AADbAAAADwAAAGRycy9kb3ducmV2LnhtbESPQWvCQBSE7wX/w/IEL6VuKq2V6CpSCHgSqmKvj+xr&#10;Es17G7KrSf69Wyj0OMzMN8xq03Ot7tT6yomB12kCiiR3tpLCwOmYvSxA+YBisXZCBgbysFmPnlaY&#10;WtfJF90PoVARIj5FA2UITaq1z0ti9FPXkETvx7WMIcq20LbFLsK51rMkmWvGSuJCiQ19lpRfDzc2&#10;8Pbtn8+LvR6SwKcL85C937rMmMm43y5BBerDf/ivvbMGZh/w+yX+AL1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6xLbcMAAADbAAAADwAAAAAAAAAAAAAAAACYAgAAZHJzL2Rv&#10;d25yZXYueG1sUEsFBgAAAAAEAAQA9QAAAIgDAAAAAA==&#10;" filled="f" strokecolor="black [3213]" strokeweight=".25pt"/>
                <v:oval id="Oval 28" o:spid="_x0000_s1052" style="position:absolute;left:12058;top:5254;width:854;height: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OemcAA&#10;AADbAAAADwAAAGRycy9kb3ducmV2LnhtbERPPW/CMBDdK/EfrEPq1jgwtFWIQYCEFLVTE9iP+IgD&#10;8TmK3ST99/VQqePT+853s+3ESINvHStYJSkI4trplhsF5+r08g7CB2SNnWNS8EMedtvFU46ZdhN/&#10;0ViGRsQQ9hkqMCH0mZS+NmTRJ64njtzNDRZDhEMj9YBTDLedXKfpq7TYcmww2NPRUP0ov60Cd/q8&#10;6jdTPYrLveD2Wh7Gj5tR6nk57zcgAs3hX/znLrSCdRwb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AOemcAAAADbAAAADwAAAAAAAAAAAAAAAACYAgAAZHJzL2Rvd25y&#10;ZXYueG1sUEsFBgAAAAAEAAQA9QAAAIUDAAAAAA==&#10;" fillcolor="black [3200]" strokecolor="black [16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53" type="#_x0000_t202" style="position:absolute;left:9194;top:3466;width:3718;height:2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0as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UwvY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Y0asYAAADbAAAADwAAAAAAAAAAAAAAAACYAgAAZHJz&#10;L2Rvd25yZXYueG1sUEsFBgAAAAAEAAQA9QAAAIsDAAAAAA==&#10;" filled="f" stroked="f" strokeweight=".5pt">
                  <v:textbox inset="0,0,0,0">
                    <w:txbxContent>
                      <w:p w:rsidR="0090261F" w:rsidRDefault="0090261F">
                        <w:r>
                          <w:t>Start</w:t>
                        </w:r>
                      </w:p>
                    </w:txbxContent>
                  </v:textbox>
                </v:shape>
                <v:shape id="Text Box 30" o:spid="_x0000_s1054" type="#_x0000_t202" style="position:absolute;left:12912;top:3667;width:3718;height:2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LKsMA&#10;AADbAAAADwAAAGRycy9kb3ducmV2LnhtbERPTU/CQBC9m/gfNmPiTbZA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ULKsMAAADbAAAADwAAAAAAAAAAAAAAAACYAgAAZHJzL2Rv&#10;d25yZXYueG1sUEsFBgAAAAAEAAQA9QAAAIgDAAAAAA==&#10;" filled="f" stroked="f" strokeweight=".5pt">
                  <v:textbox inset="0,0,0,0">
                    <w:txbxContent>
                      <w:p w:rsidR="0090261F" w:rsidRDefault="0090261F">
                        <w:r>
                          <w:t>Finish</w:t>
                        </w:r>
                      </w:p>
                    </w:txbxContent>
                  </v:textbox>
                </v:shape>
                <v:oval id="Oval 31" o:spid="_x0000_s1055" style="position:absolute;left:11705;top:4901;width:1630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8nIMIA&#10;AADbAAAADwAAAGRycy9kb3ducmV2LnhtbESP0WrCQBRE3wv9h+UWfKubVLAhuooKFSEPovEDLtlr&#10;NjR7N2S3Jv69Kwh9HGbmDLNcj7YVN+p941hBOk1AEFdON1wruJQ/nxkIH5A1to5JwZ08rFfvb0vM&#10;tRv4RLdzqEWEsM9RgQmhy6X0lSGLfuo64uhdXW8xRNnXUvc4RLht5VeSzKXFhuOCwY52hqrf859V&#10;wLvimLnvzdZUydbNTblP08IqNfkYNwsQgcbwH361D1rBLIXnl/g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jycgwgAAANsAAAAPAAAAAAAAAAAAAAAAAJgCAABkcnMvZG93&#10;bnJldi54bWxQSwUGAAAAAAQABAD1AAAAhwMAAAAA&#10;" filled="f" strokecolor="black [1600]" strokeweight="1pt"/>
                <w10:anchorlock/>
              </v:group>
            </w:pict>
          </mc:Fallback>
        </mc:AlternateContent>
      </w:r>
    </w:p>
    <w:p w:rsidR="00264E97" w:rsidRPr="00264E97" w:rsidRDefault="00264E97" w:rsidP="00264E97">
      <w:pPr>
        <w:rPr>
          <w:b/>
        </w:rPr>
      </w:pPr>
      <w:r w:rsidRPr="00264E97">
        <w:rPr>
          <w:b/>
        </w:rPr>
        <w:t xml:space="preserve">Problem </w:t>
      </w:r>
      <w:r>
        <w:rPr>
          <w:b/>
        </w:rPr>
        <w:t>2</w:t>
      </w:r>
    </w:p>
    <w:p w:rsidR="00264E97" w:rsidRDefault="00264E97" w:rsidP="00264E97">
      <w:pPr>
        <w:pStyle w:val="NoSpacing"/>
      </w:pPr>
      <w:r w:rsidRPr="00264E97">
        <w:rPr>
          <w:b/>
        </w:rPr>
        <w:t>Total moves:</w:t>
      </w:r>
      <w:r>
        <w:t xml:space="preserve"> 4</w:t>
      </w:r>
    </w:p>
    <w:p w:rsidR="00264E97" w:rsidRDefault="00264E97" w:rsidP="00264E97">
      <w:pPr>
        <w:pStyle w:val="NoSpacing"/>
      </w:pPr>
      <w:r w:rsidRPr="00264E97">
        <w:rPr>
          <w:b/>
        </w:rPr>
        <w:t>Available movements:</w:t>
      </w:r>
      <w:r>
        <w:t xml:space="preserve"> Right, Up</w:t>
      </w:r>
    </w:p>
    <w:p w:rsidR="00264E97" w:rsidRDefault="00264E97" w:rsidP="00264E97"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7E8CB56C" wp14:editId="7718F36E">
                <wp:extent cx="2639833" cy="1152941"/>
                <wp:effectExtent l="0" t="0" r="0" b="0"/>
                <wp:docPr id="60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Rectangle 32"/>
                        <wps:cNvSpPr/>
                        <wps:spPr>
                          <a:xfrm>
                            <a:off x="5715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001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287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573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859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7145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715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001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287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2573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4859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7145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715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8001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287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2573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859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145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715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001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287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573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859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145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986727" y="749324"/>
                            <a:ext cx="85411" cy="95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798734" y="538700"/>
                            <a:ext cx="371789" cy="210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61F" w:rsidRDefault="0090261F" w:rsidP="00264E97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1547154" y="136196"/>
                            <a:ext cx="371789" cy="210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61F" w:rsidRDefault="0090261F" w:rsidP="00264E97"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1431414" y="271463"/>
                            <a:ext cx="115754" cy="126862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0" o:spid="_x0000_s1056" editas="canvas" style="width:207.85pt;height:90.8pt;mso-position-horizontal-relative:char;mso-position-vertical-relative:line" coordsize="263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">
                <v:shape id="_x0000_s1057" type="#_x0000_t75" style="position:absolute;width:26396;height:11525;visibility:visible;mso-wrap-style:square">
                  <v:fill o:detectmouseclick="t"/>
                  <v:path o:connecttype="none"/>
                </v:shape>
                <v:rect id="Rectangle 32" o:spid="_x0000_s1058" style="position:absolute;left:5715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J+KMMA&#10;AADbAAAADwAAAGRycy9kb3ducmV2LnhtbESPQWvCQBSE7wX/w/IEL6VuamuR6CpSCHgSqmKvj+xr&#10;Es17G7KrSf69Wyj0OMzMN8xq03Ot7tT6yomB12kCiiR3tpLCwOmYvSxA+YBisXZCBgbysFmPnlaY&#10;WtfJF90PoVARIj5FA2UITaq1z0ti9FPXkETvx7WMIcq20LbFLsK51rMk+dCMlcSFEhv6LCm/Hm5s&#10;4P3bP58Xez0kgU8X5iGb37rMmMm43y5BBerDf/ivvbMG3mbw+yX+AL1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J+KMMAAADbAAAADwAAAAAAAAAAAAAAAACYAgAAZHJzL2Rv&#10;d25yZXYueG1sUEsFBgAAAAAEAAQA9QAAAIgDAAAAAA==&#10;" filled="f" strokecolor="black [3213]" strokeweight=".25pt"/>
                <v:rect id="Rectangle 33" o:spid="_x0000_s1059" style="position:absolute;left:8001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7bs8MA&#10;AADbAAAADwAAAGRycy9kb3ducmV2LnhtbESPQWvCQBSE7wX/w/IEL6VuqrVIdBUpBDwVqmKvj+xr&#10;Es17G7KrSf69Wyj0OMzMN8x623Ot7tT6yomB12kCiiR3tpLCwOmYvSxB+YBisXZCBgbysN2MntaY&#10;WtfJF90PoVARIj5FA2UITaq1z0ti9FPXkETvx7WMIcq20LbFLsK51rMkedeMlcSFEhv6KCm/Hm5s&#10;4O3bP5+Xn3pIAp8uzEO2uHWZMZNxv1uBCtSH//Bfe28NzOfw+yX+AL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7bs8MAAADbAAAADwAAAAAAAAAAAAAAAACYAgAAZHJzL2Rv&#10;d25yZXYueG1sUEsFBgAAAAAEAAQA9QAAAIgDAAAAAA==&#10;" filled="f" strokecolor="black [3213]" strokeweight=".25pt"/>
                <v:rect id="Rectangle 34" o:spid="_x0000_s1060" style="position:absolute;left:10287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dDx8MA&#10;AADbAAAADwAAAGRycy9kb3ducmV2LnhtbESPQWvCQBSE7wX/w/IEL6VuarVIdBUpBDwVqmKvj+xr&#10;Es17G7KrSf69Wyj0OMzMN8x623Ot7tT6yomB12kCiiR3tpLCwOmYvSxB+YBisXZCBgbysN2MntaY&#10;WtfJF90PoVARIj5FA2UITaq1z0ti9FPXkETvx7WMIcq20LbFLsK51rMkedeMlcSFEhv6KCm/Hm5s&#10;YP7tn8/LTz0kgU8X5iFb3LrMmMm4361ABerDf/ivvbcG3ubw+yX+AL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dDx8MAAADbAAAADwAAAAAAAAAAAAAAAACYAgAAZHJzL2Rv&#10;d25yZXYueG1sUEsFBgAAAAAEAAQA9QAAAIgDAAAAAA==&#10;" filled="f" strokecolor="black [3213]" strokeweight=".25pt"/>
                <v:rect id="Rectangle 35" o:spid="_x0000_s1061" style="position:absolute;left:12573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mXMMA&#10;AADbAAAADwAAAGRycy9kb3ducmV2LnhtbESPQWvCQBSE70L/w/IKXqRurLVI6ipSCHgSqtJeH9nX&#10;JJr3NmRXk/x7Vyj0OMzMN8xq03OtbtT6yomB2TQBRZI7W0lh4HTMXpagfECxWDshAwN52KyfRitM&#10;revki26HUKgIEZ+igTKEJtXa5yUx+qlrSKL361rGEGVbaNtiF+Fc69ckedeMlcSFEhv6LCm/HK5s&#10;4O3HT76Xez0kgU9n5iFbXLvMmPFzv/0AFagP/+G/9s4amC/g8SX+AL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vmXMMAAADbAAAADwAAAAAAAAAAAAAAAACYAgAAZHJzL2Rv&#10;d25yZXYueG1sUEsFBgAAAAAEAAQA9QAAAIgDAAAAAA==&#10;" filled="f" strokecolor="black [3213]" strokeweight=".25pt"/>
                <v:rect id="Rectangle 36" o:spid="_x0000_s1062" style="position:absolute;left:14859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l4K8MA&#10;AADbAAAADwAAAGRycy9kb3ducmV2LnhtbESPQWvCQBSE70L/w/IKXqRurK1I6ipSCHgSqtJeH9nX&#10;JJr3NmRXk/x7Vyj0OMzMN8xq03OtbtT6yomB2TQBRZI7W0lh4HTMXpagfECxWDshAwN52KyfRitM&#10;revki26HUKgIEZ+igTKEJtXa5yUx+qlrSKL361rGEGVbaNtiF+Fc69ckWWjGSuJCiQ19lpRfDlc2&#10;8PbjJ9/LvR6SwKcz85C9X7vMmPFzv/0AFagP/+G/9s4amC/g8SX+AL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l4K8MAAADbAAAADwAAAAAAAAAAAAAAAACYAgAAZHJzL2Rv&#10;d25yZXYueG1sUEsFBgAAAAAEAAQA9QAAAIgDAAAAAA==&#10;" filled="f" strokecolor="black [3213]" strokeweight=".25pt"/>
                <v:rect id="Rectangle 37" o:spid="_x0000_s1063" style="position:absolute;left:17145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XdsMQA&#10;AADbAAAADwAAAGRycy9kb3ducmV2LnhtbESPQWvCQBSE7wX/w/KEXopubG2V1FVECPRU0Eq9PrLP&#10;JDXvbciuJvn33ULB4zAz3zCrTc+1ulHrKycGZtMEFEnubCWFgeNXNlmC8gHFYu2EDAzkYbMePaww&#10;ta6TPd0OoVARIj5FA2UITaq1z0ti9FPXkETv7FrGEGVbaNtiF+Fc6+ckedOMlcSFEhvalZRfDlc2&#10;MD/5p+/lpx6SwMcf5iF7vXaZMY/jfvsOKlAf7uH/9oc18LKA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13bDEAAAA2wAAAA8AAAAAAAAAAAAAAAAAmAIAAGRycy9k&#10;b3ducmV2LnhtbFBLBQYAAAAABAAEAPUAAACJAwAAAAA=&#10;" filled="f" strokecolor="black [3213]" strokeweight=".25pt"/>
                <v:rect id="Rectangle 38" o:spid="_x0000_s1064" style="position:absolute;left:5715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pJwsAA&#10;AADbAAAADwAAAGRycy9kb3ducmV2LnhtbERPTWvCQBC9C/0Pywi9iG6sWiR1lSIEehKqYq9DdkxS&#10;M7Mhu5rk33cPBY+P973Z9VyrB7W+cmJgPktAkeTOVlIYOJ+y6RqUDygWaydkYCAPu+3LaIOpdZ18&#10;0+MYChVDxKdooAyhSbX2eUmMfuYakshdXcsYImwLbVvsYjjX+i1J3jVjJbGhxIb2JeW3450NLH/8&#10;5LI+6CEJfP5lHrLVvcuMeR33nx+gAvXhKf53f1kDizg2fok/QG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+pJwsAAAADbAAAADwAAAAAAAAAAAAAAAACYAgAAZHJzL2Rvd25y&#10;ZXYueG1sUEsFBgAAAAAEAAQA9QAAAIUDAAAAAA==&#10;" filled="f" strokecolor="black [3213]" strokeweight=".25pt"/>
                <v:rect id="Rectangle 39" o:spid="_x0000_s1065" style="position:absolute;left:8001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bsWcQA&#10;AADbAAAADwAAAGRycy9kb3ducmV2LnhtbESPQWvCQBSE7wX/w/KEXopubG3R1FVECPRU0Eq9PrLP&#10;JDXvbciuJvn33ULB4zAz3zCrTc+1ulHrKycGZtMEFEnubCWFgeNXNlmA8gHFYu2EDAzkYbMePaww&#10;ta6TPd0OoVARIj5FA2UITaq1z0ti9FPXkETv7FrGEGVbaNtiF+Fc6+ckedOMlcSFEhvalZRfDlc2&#10;MD/5p+/Fpx6SwMcf5iF7vXaZMY/jfvsOKlAf7uH/9oc18LKE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m7FnEAAAA2wAAAA8AAAAAAAAAAAAAAAAAmAIAAGRycy9k&#10;b3ducmV2LnhtbFBLBQYAAAAABAAEAPUAAACJAwAAAAA=&#10;" filled="f" strokecolor="black [3213]" strokeweight=".25pt"/>
                <v:rect id="Rectangle 40" o:spid="_x0000_s1066" style="position:absolute;left:10287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o2ucAA&#10;AADbAAAADwAAAGRycy9kb3ducmV2LnhtbERPTUvDQBC9C/6HZQQvYjeKlpJ2W0QIeBKspV6H7DRJ&#10;m5kN2W2T/HvnUOjx8b5Xm5Fbc6E+NkEcvMwyMCRl8I1UDna/xfMCTEwoHtsg5GCiCJv1/d0Kcx8G&#10;+aHLNlVGQyTm6KBOqcutjWVNjHEWOhLlDqFnTAr7yvoeBw3n1r5m2dwyNqINNXb0WVN52p7Zwdtf&#10;fNovvu2UJd4dmafi/TwUzj0+jB9LMInGdBNf3V9efbpev+gPs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o2ucAAAADbAAAADwAAAAAAAAAAAAAAAACYAgAAZHJzL2Rvd25y&#10;ZXYueG1sUEsFBgAAAAAEAAQA9QAAAIUDAAAAAA==&#10;" filled="f" strokecolor="black [3213]" strokeweight=".25pt"/>
                <v:rect id="Rectangle 41" o:spid="_x0000_s1067" style="position:absolute;left:12573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aTIsIA&#10;AADbAAAADwAAAGRycy9kb3ducmV2LnhtbESPQWvCQBSE7wX/w/IEL0U3SlskuooIAU9CrdTrI/tM&#10;onlvQ3Y1yb/vFgo9DjPfDLPe9lyrJ7W+cmJgPktAkeTOVlIYOH9l0yUoH1As1k7IwEAetpvRyxpT&#10;6zr5pOcpFCqWiE/RQBlCk2rt85IY/cw1JNG7upYxRNkW2rbYxXKu9SJJPjRjJXGhxIb2JeX304MN&#10;vF386/fyqIck8PnGPGTvjy4zZjLudytQgfrwH/6jDzZyc/j9En+A3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1pMiwgAAANsAAAAPAAAAAAAAAAAAAAAAAJgCAABkcnMvZG93&#10;bnJldi54bWxQSwUGAAAAAAQABAD1AAAAhwMAAAAA&#10;" filled="f" strokecolor="black [3213]" strokeweight=".25pt"/>
                <v:rect id="Rectangle 42" o:spid="_x0000_s1068" style="position:absolute;left:14859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QNVcIA&#10;AADbAAAADwAAAGRycy9kb3ducmV2LnhtbESPQWvCQBSE7wX/w/KEXkrdKFYkukopBDwVtGKvj+wz&#10;SZv3NmRXk/x7VxA8DjPfDLPe9lyrK7W+cmJgOklAkeTOVlIYOP5k70tQPqBYrJ2QgYE8bDejlzWm&#10;1nWyp+shFCqWiE/RQBlCk2rt85IY/cQ1JNE7u5YxRNkW2rbYxXKu9SxJFpqxkrhQYkNfJeX/hwsb&#10;mP/6t9PyWw9J4OMf85B9XLrMmNdx/7kCFagPz/CD3tnIzeD+Jf4Av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BA1VwgAAANsAAAAPAAAAAAAAAAAAAAAAAJgCAABkcnMvZG93&#10;bnJldi54bWxQSwUGAAAAAAQABAD1AAAAhwMAAAAA&#10;" filled="f" strokecolor="black [3213]" strokeweight=".25pt"/>
                <v:rect id="Rectangle 43" o:spid="_x0000_s1069" style="position:absolute;left:17145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iozsMA&#10;AADbAAAADwAAAGRycy9kb3ducmV2LnhtbESPQWvCQBSE7wX/w/KEXoputFYkdRURAj0JtaG9PrKv&#10;Sdq8tyG7muTfu4WCx2Hmm2G2+4EbdaXO104MLOYJKJLC2VpKA/lHNtuA8gHFYuOEDIzkYb+bPGwx&#10;ta6Xd7qeQ6liifgUDVQhtKnWvqiI0c9dSxK9b9cxhii7UtsO+1jOjV4myVoz1hIXKmzpWFHxe76w&#10;gdWXf/rcnPSYBM5/mMfs5dJnxjxOh8MrqEBDuIf/6TcbuWf4+xJ/gN7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iozsMAAADbAAAADwAAAAAAAAAAAAAAAACYAgAAZHJzL2Rv&#10;d25yZXYueG1sUEsFBgAAAAAEAAQA9QAAAIgDAAAAAA==&#10;" filled="f" strokecolor="black [3213]" strokeweight=".25pt"/>
                <v:rect id="Rectangle 44" o:spid="_x0000_s1070" style="position:absolute;left:5715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EwusMA&#10;AADbAAAADwAAAGRycy9kb3ducmV2LnhtbESPQWvCQBSE7wX/w/KEXkrdtFiR6CaIEOipoBV7fWSf&#10;Sdq8tyG7muTfd4VCj8PMN8Ns85FbdaPeN04MvCwSUCSls41UBk6fxfMalA8oFlsnZGAiD3k2e9hi&#10;at0gB7odQ6ViifgUDdQhdKnWvqyJ0S9cRxK9i+sZQ5R9pW2PQyznVr8myUozNhIXauxoX1P5c7yy&#10;geWXfzqvP/SUBD59M0/F23UojHmcj7sNqEBj+A//0e82cku4f4k/Q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EwusMAAADbAAAADwAAAAAAAAAAAAAAAACYAgAAZHJzL2Rv&#10;d25yZXYueG1sUEsFBgAAAAAEAAQA9QAAAIgDAAAAAA==&#10;" filled="f" strokecolor="black [3213]" strokeweight=".25pt"/>
                <v:rect id="Rectangle 45" o:spid="_x0000_s1071" style="position:absolute;left:8001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2VIcMA&#10;AADbAAAADwAAAGRycy9kb3ducmV2LnhtbESPQWvCQBSE74L/YXlCL1I3LVUkugkiBHoq1Iq9PrLP&#10;JG3e25BdTfLvu4VCj8PMN8Ps85FbdafeN04MPK0SUCSls41UBs4fxeMWlA8oFlsnZGAiD3k2n+0x&#10;tW6Qd7qfQqViifgUDdQhdKnWvqyJ0a9cRxK9q+sZQ5R9pW2PQyznVj8nyUYzNhIXauzoWFP5fbqx&#10;gZdPv7xs3/SUBD5/MU/F+jYUxjwsxsMOVKAx/If/6FcbuTX8fok/QG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2VIcMAAADbAAAADwAAAAAAAAAAAAAAAACYAgAAZHJzL2Rv&#10;d25yZXYueG1sUEsFBgAAAAAEAAQA9QAAAIgDAAAAAA==&#10;" filled="f" strokecolor="black [3213]" strokeweight=".25pt"/>
                <v:rect id="Rectangle 46" o:spid="_x0000_s1072" style="position:absolute;left:10287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8LVsIA&#10;AADbAAAADwAAAGRycy9kb3ducmV2LnhtbESPQWvCQBSE7wX/w/IEL0U3La1IdBUpBHoSakWvj+wz&#10;iea9DdnVJP++WxA8DjPfDLPa9FyrO7W+cmLgbZaAIsmdraQwcPjNpgtQPqBYrJ2QgYE8bNajlxWm&#10;1nXyQ/d9KFQsEZ+igTKEJtXa5yUx+plrSKJ3di1jiLIttG2xi+Vc6/ckmWvGSuJCiQ19lZRf9zc2&#10;8HHyr8fFTg9J4MOFecg+b11mzGTcb5egAvXhGX7Q3zZyc/j/En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PwtWwgAAANsAAAAPAAAAAAAAAAAAAAAAAJgCAABkcnMvZG93&#10;bnJldi54bWxQSwUGAAAAAAQABAD1AAAAhwMAAAAA&#10;" filled="f" strokecolor="black [3213]" strokeweight=".25pt"/>
                <v:rect id="Rectangle 47" o:spid="_x0000_s1073" style="position:absolute;left:12573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OuzcMA&#10;AADbAAAADwAAAGRycy9kb3ducmV2LnhtbESPQWvCQBSE7wX/w/KEXopulFoldRURAj0JtaG9PrKv&#10;Sdq8tyG7muTfu4WCx2Hmm2G2+4EbdaXO104MLOYJKJLC2VpKA/lHNtuA8gHFYuOEDIzkYb+bPGwx&#10;ta6Xd7qeQ6liifgUDVQhtKnWvqiI0c9dSxK9b9cxhii7UtsO+1jOjV4myYtmrCUuVNjSsaLi93xh&#10;A89f/ulzc9JjEjj/YR6z1aXPjHmcDodXUIGGcA//0282cmv4+xJ/gN7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OuzcMAAADbAAAADwAAAAAAAAAAAAAAAACYAgAAZHJzL2Rv&#10;d25yZXYueG1sUEsFBgAAAAAEAAQA9QAAAIgDAAAAAA==&#10;" filled="f" strokecolor="black [3213]" strokeweight=".25pt"/>
                <v:rect id="Rectangle 48" o:spid="_x0000_s1074" style="position:absolute;left:14859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w6v8AA&#10;AADbAAAADwAAAGRycy9kb3ducmV2LnhtbERPTUvDQBC9C/6HZQQvYjeKlpJ2W0QIeBKspV6H7DRJ&#10;m5kN2W2T/HvnUOjx8b5Xm5Fbc6E+NkEcvMwyMCRl8I1UDna/xfMCTEwoHtsg5GCiCJv1/d0Kcx8G&#10;+aHLNlVGQyTm6KBOqcutjWVNjHEWOhLlDqFnTAr7yvoeBw3n1r5m2dwyNqINNXb0WVN52p7Zwdtf&#10;fNovvu2UJd4dmafi/TwUzj0+jB9LMInGdBNf3V9efTpWv+gPs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w6v8AAAADbAAAADwAAAAAAAAAAAAAAAACYAgAAZHJzL2Rvd25y&#10;ZXYueG1sUEsFBgAAAAAEAAQA9QAAAIUDAAAAAA==&#10;" filled="f" strokecolor="black [3213]" strokeweight=".25pt"/>
                <v:rect id="Rectangle 49" o:spid="_x0000_s1075" style="position:absolute;left:17145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CfJMMA&#10;AADbAAAADwAAAGRycy9kb3ducmV2LnhtbESPQWvCQBSE7wX/w/KEXopulFo0dRURAj0JtaG9PrKv&#10;Sdq8tyG7muTfu4WCx2Hmm2G2+4EbdaXO104MLOYJKJLC2VpKA/lHNluD8gHFYuOEDIzkYb+bPGwx&#10;ta6Xd7qeQ6liifgUDVQhtKnWvqiI0c9dSxK9b9cxhii7UtsO+1jOjV4myYtmrCUuVNjSsaLi93xh&#10;A89f/ulzfdJjEjj/YR6z1aXPjHmcDodXUIGGcA//0282chv4+xJ/gN7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CfJMMAAADbAAAADwAAAAAAAAAAAAAAAACYAgAAZHJzL2Rv&#10;d25yZXYueG1sUEsFBgAAAAAEAAQA9QAAAIgDAAAAAA==&#10;" filled="f" strokecolor="black [3213]" strokeweight=".25pt"/>
                <v:rect id="Rectangle 50" o:spid="_x0000_s1076" style="position:absolute;left:5715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gZMAA&#10;AADbAAAADwAAAGRycy9kb3ducmV2LnhtbERPS2vCQBC+C/6HZQq9SN20qEh0FSkEeir4QK9DdprE&#10;ZmZDdjXJv3cPgseP773e9lyrO7W+cmLgc5qAIsmdraQwcDpmH0tQPqBYrJ2QgYE8bDfj0RpT6zrZ&#10;0/0QChVDxKdooAyhSbX2eUmMfuoaksj9uZYxRNgW2rbYxXCu9VeSLDRjJbGhxIa+S8r/Dzc2MLv4&#10;yXn5q4ck8OnKPGTzW5cZ8/7W71agAvXhJX66f6yBeVwfv8QfoD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OgZMAAAADbAAAADwAAAAAAAAAAAAAAAACYAgAAZHJzL2Rvd25y&#10;ZXYueG1sUEsFBgAAAAAEAAQA9QAAAIUDAAAAAA==&#10;" filled="f" strokecolor="black [3213]" strokeweight=".25pt"/>
                <v:rect id="Rectangle 51" o:spid="_x0000_s1077" style="position:absolute;left:8001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8F/8MA&#10;AADbAAAADwAAAGRycy9kb3ducmV2LnhtbESPX2vCQBDE3wt+h2OFvpR6sWiR1FOkEOiT4B/s65Lb&#10;JqnZvZA7TfLtPUHwcZiZ3zDLdc+1ulLrKycGppMEFEnubCWFgeMhe1+A8gHFYu2EDAzkYb0avSwx&#10;ta6THV33oVARIj5FA2UITaq1z0ti9BPXkETvz7WMIcq20LbFLsK51h9J8qkZK4kLJTb0XVJ+3l/Y&#10;wOzXv50WWz0kgY//zEM2v3SZMa/jfvMFKlAfnuFH+8camE/h/iX+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8F/8MAAADbAAAADwAAAAAAAAAAAAAAAACYAgAAZHJzL2Rv&#10;d25yZXYueG1sUEsFBgAAAAAEAAQA9QAAAIgDAAAAAA==&#10;" filled="f" strokecolor="black [3213]" strokeweight=".25pt"/>
                <v:rect id="Rectangle 52" o:spid="_x0000_s1078" style="position:absolute;left:10287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2biMMA&#10;AADbAAAADwAAAGRycy9kb3ducmV2LnhtbESPX2vCQBDE3wt+h2OFvhS9VLRI9BQpBPpU8A/2dcmt&#10;STS7F3KnSb59r1DwcZiZ3zDrbc+1elDrKycG3qcJKJLc2UoKA6djNlmC8gHFYu2EDAzkYbsZvawx&#10;ta6TPT0OoVARIj5FA2UITaq1z0ti9FPXkETv4lrGEGVbaNtiF+Fc61mSfGjGSuJCiQ19lpTfDnc2&#10;MP/xb+fltx6SwKcr85At7l1mzOu4361ABerDM/zf/rIGFjP4+xJ/gN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2biMMAAADbAAAADwAAAAAAAAAAAAAAAACYAgAAZHJzL2Rv&#10;d25yZXYueG1sUEsFBgAAAAAEAAQA9QAAAIgDAAAAAA==&#10;" filled="f" strokecolor="black [3213]" strokeweight=".25pt"/>
                <v:rect id="Rectangle 53" o:spid="_x0000_s1079" style="position:absolute;left:12573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E+E8MA&#10;AADbAAAADwAAAGRycy9kb3ducmV2LnhtbESPQWvCQBSE70L/w/IKXqRurLVI6ipSCHgSqtJeH9nX&#10;JJr3NmRXk/x7Vyj0OMzMN8xq03OtbtT6yomB2TQBRZI7W0lh4HTMXpagfECxWDshAwN52KyfRitM&#10;revki26HUKgIEZ+igTKEJtXa5yUx+qlrSKL361rGEGVbaNtiF+Fc69ckedeMlcSFEhv6LCm/HK5s&#10;4O3HT76Xez0kgU9n5iFbXLvMmPFzv/0AFagP/+G/9s4aWMzh8SX+AL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E+E8MAAADbAAAADwAAAAAAAAAAAAAAAACYAgAAZHJzL2Rv&#10;d25yZXYueG1sUEsFBgAAAAAEAAQA9QAAAIgDAAAAAA==&#10;" filled="f" strokecolor="black [3213]" strokeweight=".25pt"/>
                <v:rect id="Rectangle 54" o:spid="_x0000_s1080" style="position:absolute;left:14859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imZ8MA&#10;AADbAAAADwAAAGRycy9kb3ducmV2LnhtbESPQWvCQBSE74X+h+UVvBTdVLRIdJVSCHgSqmKvj+wz&#10;ic17G7KrSf59VxA8DjPzDbPa9FyrG7W+cmLgY5KAIsmdraQwcDxk4wUoH1As1k7IwEAeNuvXlxWm&#10;1nXyQ7d9KFSEiE/RQBlCk2rt85IY/cQ1JNE7u5YxRNkW2rbYRTjXepokn5qxkrhQYkPfJeV/+ysb&#10;mP3699Nip4ck8PHCPGTza5cZM3rrv5agAvXhGX60t9bAfAb3L/EH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imZ8MAAADbAAAADwAAAAAAAAAAAAAAAACYAgAAZHJzL2Rv&#10;d25yZXYueG1sUEsFBgAAAAAEAAQA9QAAAIgDAAAAAA==&#10;" filled="f" strokecolor="black [3213]" strokeweight=".25pt"/>
                <v:rect id="Rectangle 55" o:spid="_x0000_s1081" style="position:absolute;left:17145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QD/MMA&#10;AADbAAAADwAAAGRycy9kb3ducmV2LnhtbESPQWvCQBSE7wX/w/IEL0U3lUYkdRURAj0VakWvj+xr&#10;kjbvbciuJvn3XUHocZiZb5jNbuBG3ajztRMDL4sEFEnhbC2lgdNXPl+D8gHFYuOEDIzkYbedPG0w&#10;s66XT7odQ6kiRHyGBqoQ2kxrX1TE6BeuJYnet+sYQ5RdqW2HfYRzo5dJstKMtcSFCls6VFT8Hq9s&#10;4PXin8/rDz0mgU8/zGOeXvvcmNl02L+BCjSE//Cj/W4NpCncv8Qfo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QD/MMAAADbAAAADwAAAAAAAAAAAAAAAACYAgAAZHJzL2Rv&#10;d25yZXYueG1sUEsFBgAAAAAEAAQA9QAAAIgDAAAAAA==&#10;" filled="f" strokecolor="black [3213]" strokeweight=".25pt"/>
                <v:oval id="Oval 56" o:spid="_x0000_s1082" style="position:absolute;left:9867;top:7493;width:854;height: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cDcMA&#10;AADbAAAADwAAAGRycy9kb3ducmV2LnhtbESPQWvCQBSE74L/YXmCN91YUEuaVWpBCPbU2N6f2Zds&#10;avZtyK4x/ffdQsHjMDPfMNl+tK0YqPeNYwWrZQKCuHS64VrB5/m4eAbhA7LG1jEp+CEP+910kmGq&#10;3Z0/aChCLSKEfYoKTAhdKqUvDVn0S9cRR69yvcUQZV9L3eM9wm0rn5JkIy02HBcMdvRmqLwWN6vA&#10;Hd8vemvO1/zrO+fmUhyGU2WUms/G1xcQgcbwCP+3c61gvYG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bcDcMAAADbAAAADwAAAAAAAAAAAAAAAACYAgAAZHJzL2Rv&#10;d25yZXYueG1sUEsFBgAAAAAEAAQA9QAAAIgDAAAAAA==&#10;" fillcolor="black [3200]" strokecolor="black [1600]" strokeweight="2pt"/>
                <v:shape id="Text Box 57" o:spid="_x0000_s1083" type="#_x0000_t202" style="position:absolute;left:7987;top:5387;width:3718;height:2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2/sYA&#10;AADbAAAADwAAAGRycy9kb3ducmV2LnhtbESPX0vDQBDE3wv9DscWfGsvFbQl9lrEP9CHWrUq6Nua&#10;W5Ngbi/cbdP47b1CoY/DzPyGWax616iOQqw9G5hOMlDEhbc1lwbe3x7Hc1BRkC02nsnAH0VYLYeD&#10;BebWH/iVup2UKkE45migEmlzrWNRkcM48S1x8n58cChJhlLbgIcEd42+zLJr7bDmtFBhS3cVFb+7&#10;vTPQfMaw+c7kq7svn+TlWe8/HqZbYy5G/e0NKKFezuFTe20NXM3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N2/sYAAADbAAAADwAAAAAAAAAAAAAAAACYAgAAZHJz&#10;L2Rvd25yZXYueG1sUEsFBgAAAAAEAAQA9QAAAIsDAAAAAA==&#10;" filled="f" stroked="f" strokeweight=".5pt">
                  <v:textbox inset="0,0,0,0">
                    <w:txbxContent>
                      <w:p w:rsidR="0090261F" w:rsidRDefault="0090261F" w:rsidP="00264E97">
                        <w:r>
                          <w:t>Start</w:t>
                        </w:r>
                      </w:p>
                    </w:txbxContent>
                  </v:textbox>
                </v:shape>
                <v:shape id="Text Box 58" o:spid="_x0000_s1084" type="#_x0000_t202" style="position:absolute;left:15471;top:1361;width:3718;height:2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zijMMA&#10;AADbAAAADwAAAGRycy9kb3ducmV2LnhtbERPTU/CQBC9m/gfNmPiTbaQYExlIUYl4aAgIAnchu7Y&#10;NnZnm92hlH/PHkw8vrzvyax3jeooxNqzgeEgA0VceFtzaeB7O394AhUF2WLjmQxcKMJsenszwdz6&#10;M6+p20ipUgjHHA1UIm2udSwqchgHviVO3I8PDiXBUGob8JzCXaNHWfaoHdacGips6bWi4ndzcgaa&#10;fQwfx0wO3Vv5KV8rfdq9D5fG3N/1L8+ghHr5F/+5F9bAOI1N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zijMMAAADbAAAADwAAAAAAAAAAAAAAAACYAgAAZHJzL2Rv&#10;d25yZXYueG1sUEsFBgAAAAAEAAQA9QAAAIgDAAAAAA==&#10;" filled="f" stroked="f" strokeweight=".5pt">
                  <v:textbox inset="0,0,0,0">
                    <w:txbxContent>
                      <w:p w:rsidR="0090261F" w:rsidRDefault="0090261F" w:rsidP="00264E97">
                        <w:r>
                          <w:t>Finish</w:t>
                        </w:r>
                      </w:p>
                    </w:txbxContent>
                  </v:textbox>
                </v:shape>
                <v:oval id="Oval 59" o:spid="_x0000_s1085" style="position:absolute;left:14314;top:2714;width:1157;height:1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bOhsMA&#10;AADbAAAADwAAAGRycy9kb3ducmV2LnhtbESP3WrCQBSE7wXfYTmCd7pJoalGV1GhpZCL4s8DHLLH&#10;bDB7NmS3SXz7bqHQy2FmvmG2+9E2oqfO144VpMsEBHHpdM2Vgtv1fbEC4QOyxsYxKXiSh/1uOtli&#10;rt3AZ+ovoRIRwj5HBSaENpfSl4Ys+qVriaN3d53FEGVXSd3hEOG2kS9JkkmLNccFgy2dDJWPy7dV&#10;wKfia+XeDkdTJkeXmetHmhZWqflsPGxABBrDf/iv/akVvK7h90v8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bOhsMAAADbAAAADwAAAAAAAAAAAAAAAACYAgAAZHJzL2Rv&#10;d25yZXYueG1sUEsFBgAAAAAEAAQA9QAAAIgDAAAAAA==&#10;" filled="f" strokecolor="black [1600]" strokeweight="1pt"/>
                <w10:anchorlock/>
              </v:group>
            </w:pict>
          </mc:Fallback>
        </mc:AlternateContent>
      </w:r>
    </w:p>
    <w:p w:rsidR="00264E97" w:rsidRDefault="00264E97"/>
    <w:p w:rsidR="00264E97" w:rsidRPr="00264E97" w:rsidRDefault="00264E97" w:rsidP="00264E97">
      <w:pPr>
        <w:rPr>
          <w:b/>
        </w:rPr>
      </w:pPr>
      <w:r w:rsidRPr="00264E97">
        <w:rPr>
          <w:b/>
        </w:rPr>
        <w:t xml:space="preserve">Problem </w:t>
      </w:r>
      <w:r>
        <w:rPr>
          <w:b/>
        </w:rPr>
        <w:t>3</w:t>
      </w:r>
    </w:p>
    <w:p w:rsidR="00264E97" w:rsidRDefault="00264E97" w:rsidP="00264E97">
      <w:pPr>
        <w:pStyle w:val="NoSpacing"/>
      </w:pPr>
      <w:r w:rsidRPr="00264E97">
        <w:rPr>
          <w:b/>
        </w:rPr>
        <w:t>Total moves:</w:t>
      </w:r>
      <w:r>
        <w:t xml:space="preserve"> 4</w:t>
      </w:r>
    </w:p>
    <w:p w:rsidR="00264E97" w:rsidRDefault="00264E97" w:rsidP="00264E97">
      <w:pPr>
        <w:pStyle w:val="NoSpacing"/>
      </w:pPr>
      <w:r w:rsidRPr="00264E97">
        <w:rPr>
          <w:b/>
        </w:rPr>
        <w:t>Available movements:</w:t>
      </w:r>
      <w:r>
        <w:t xml:space="preserve"> Left, Right, Up, Down</w:t>
      </w:r>
    </w:p>
    <w:p w:rsidR="00264E97" w:rsidRDefault="00264E97" w:rsidP="00264E97"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7E8CB56C" wp14:editId="7718F36E">
                <wp:extent cx="2639833" cy="1152941"/>
                <wp:effectExtent l="0" t="0" r="0" b="0"/>
                <wp:docPr id="89" name="C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" name="Rectangle 61"/>
                        <wps:cNvSpPr/>
                        <wps:spPr>
                          <a:xfrm>
                            <a:off x="5715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001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287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2573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4859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7145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715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8001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0287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2573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859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7145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715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001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287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2573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4859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7145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715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8001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0287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2573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4859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7145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986738" y="521573"/>
                            <a:ext cx="85411" cy="95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919424" y="346668"/>
                            <a:ext cx="371789" cy="210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61F" w:rsidRDefault="0090261F" w:rsidP="00264E97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1322222" y="346971"/>
                            <a:ext cx="371789" cy="210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61F" w:rsidRDefault="0090261F" w:rsidP="00264E97"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431411" y="520904"/>
                            <a:ext cx="114219" cy="129424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9" o:spid="_x0000_s1086" editas="canvas" style="width:207.85pt;height:90.8pt;mso-position-horizontal-relative:char;mso-position-vertical-relative:line" coordsize="263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">
                <v:shape id="_x0000_s1087" type="#_x0000_t75" style="position:absolute;width:26396;height:11525;visibility:visible;mso-wrap-style:square">
                  <v:fill o:detectmouseclick="t"/>
                  <v:path o:connecttype="none"/>
                </v:shape>
                <v:rect id="Rectangle 61" o:spid="_x0000_s1088" style="position:absolute;left:5715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PPQsMA&#10;AADbAAAADwAAAGRycy9kb3ducmV2LnhtbESPQWvCQBSE7wX/w/IEL0U3FiuSuooIgZ6EWtHrI/ua&#10;pM17G7KrSf59VxA8DjPzDbPe9lyrG7W+cmJgPktAkeTOVlIYOH1n0xUoH1As1k7IwEAetpvRyxpT&#10;6zr5otsxFCpCxKdooAyhSbX2eUmMfuYakuj9uJYxRNkW2rbYRTjX+i1JlpqxkrhQYkP7kvK/45UN&#10;LC7+9bw66CEJfPplHrL3a5cZMxn3uw9QgfrwDD/an9bAcg73L/EH6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PPQsMAAADbAAAADwAAAAAAAAAAAAAAAACYAgAAZHJzL2Rv&#10;d25yZXYueG1sUEsFBgAAAAAEAAQA9QAAAIgDAAAAAA==&#10;" filled="f" strokecolor="black [3213]" strokeweight=".25pt"/>
                <v:rect id="Rectangle 62" o:spid="_x0000_s1089" style="position:absolute;left:8001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FRNcMA&#10;AADbAAAADwAAAGRycy9kb3ducmV2LnhtbESPQWvCQBSE7wX/w/IEL0U3SiuSuooIAU+CVvT6yL4m&#10;afPehuxqkn/vFgo9DjPzDbPe9lyrB7W+cmJgPktAkeTOVlIYuHxm0xUoH1As1k7IwEAetpvRyxpT&#10;6zo50eMcChUh4lM0UIbQpFr7vCRGP3MNSfS+XMsYomwLbVvsIpxrvUiSpWasJC6U2NC+pPznfGcD&#10;bzf/el0d9ZAEvnwzD9n7vcuMmYz73QeoQH34D/+1D9bAcgG/X+IP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FRNcMAAADbAAAADwAAAAAAAAAAAAAAAACYAgAAZHJzL2Rv&#10;d25yZXYueG1sUEsFBgAAAAAEAAQA9QAAAIgDAAAAAA==&#10;" filled="f" strokecolor="black [3213]" strokeweight=".25pt"/>
                <v:rect id="Rectangle 63" o:spid="_x0000_s1090" style="position:absolute;left:10287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0rsMA&#10;AADbAAAADwAAAGRycy9kb3ducmV2LnhtbESPQWvCQBSE70L/w/IKXqRurK1I6ipSCHgSqtJeH9nX&#10;JJr3NmRXk/x7Vyj0OMzMN8xq03OtbtT6yomB2TQBRZI7W0lh4HTMXpagfECxWDshAwN52KyfRitM&#10;revki26HUKgIEZ+igTKEJtXa5yUx+qlrSKL361rGEGVbaNtiF+Fc69ckWWjGSuJCiQ19lpRfDlc2&#10;8PbjJ9/LvR6SwKcz85C9X7vMmPFzv/0AFagP/+G/9s4aWMzh8SX+AL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30rsMAAADbAAAADwAAAAAAAAAAAAAAAACYAgAAZHJzL2Rv&#10;d25yZXYueG1sUEsFBgAAAAAEAAQA9QAAAIgDAAAAAA==&#10;" filled="f" strokecolor="black [3213]" strokeweight=".25pt"/>
                <v:rect id="Rectangle 64" o:spid="_x0000_s1091" style="position:absolute;left:12573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Rs2sMA&#10;AADbAAAADwAAAGRycy9kb3ducmV2LnhtbESPQWvCQBSE7wX/w/IEL0U3FSsSXUWEQE+FWtHrI/tM&#10;onlvQ3Y1yb/vFgo9DjPzDbPZ9VyrJ7W+cmLgbZaAIsmdraQwcPrOpitQPqBYrJ2QgYE87Lajlw2m&#10;1nXyRc9jKFSEiE/RQBlCk2rt85IY/cw1JNG7upYxRNkW2rbYRTjXep4kS81YSVwosaFDSfn9+GAD&#10;i4t/Pa8+9ZAEPt2Yh+z90WXGTMb9fg0qUB/+w3/tD2tguYDfL/EH6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Rs2sMAAADbAAAADwAAAAAAAAAAAAAAAACYAgAAZHJzL2Rv&#10;d25yZXYueG1sUEsFBgAAAAAEAAQA9QAAAIgDAAAAAA==&#10;" filled="f" strokecolor="black [3213]" strokeweight=".25pt"/>
                <v:rect id="Rectangle 65" o:spid="_x0000_s1092" style="position:absolute;left:14859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jJQcMA&#10;AADbAAAADwAAAGRycy9kb3ducmV2LnhtbESPQWvCQBSE7wX/w/IEL0U3lSoSXUWEQE+FWtHrI/tM&#10;onlvQ3Y1yb/vFgo9DjPzDbPZ9VyrJ7W+cmLgbZaAIsmdraQwcPrOpitQPqBYrJ2QgYE87Lajlw2m&#10;1nXyRc9jKFSEiE/RQBlCk2rt85IY/cw1JNG7upYxRNkW2rbYRTjXep4kS81YSVwosaFDSfn9+GAD&#10;7xf/el596iEJfLoxD9ni0WXGTMb9fg0qUB/+w3/tD2tguYDfL/EH6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jJQcMAAADbAAAADwAAAAAAAAAAAAAAAACYAgAAZHJzL2Rv&#10;d25yZXYueG1sUEsFBgAAAAAEAAQA9QAAAIgDAAAAAA==&#10;" filled="f" strokecolor="black [3213]" strokeweight=".25pt"/>
                <v:rect id="Rectangle 66" o:spid="_x0000_s1093" style="position:absolute;left:17145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pXNsMA&#10;AADbAAAADwAAAGRycy9kb3ducmV2LnhtbESPQWvCQBSE7wX/w/IKXopuKjZI6ipSCHgSaqW9PrLP&#10;JG3e25BdTfLvu4LgcZiZb5j1duBGXanztRMDr/MEFEnhbC2lgdNXPluB8gHFYuOEDIzkYbuZPK0x&#10;s66XT7oeQ6kiRHyGBqoQ2kxrX1TE6OeuJYne2XWMIcqu1LbDPsK50YskSTVjLXGhwpY+Kir+jhc2&#10;sPzxL9+rgx6TwKdf5jF/u/S5MdPnYfcOKtAQHuF7e28NpCncvsQfo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pXNsMAAADbAAAADwAAAAAAAAAAAAAAAACYAgAAZHJzL2Rv&#10;d25yZXYueG1sUEsFBgAAAAAEAAQA9QAAAIgDAAAAAA==&#10;" filled="f" strokecolor="black [3213]" strokeweight=".25pt"/>
                <v:rect id="Rectangle 67" o:spid="_x0000_s1094" style="position:absolute;left:5715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yrcMA&#10;AADbAAAADwAAAGRycy9kb3ducmV2LnhtbESPQWvCQBSE70L/w/IKXqRuLNZK6ipSCHgSqtJeH9nX&#10;JJr3NmRXk/x7Vyj0OMzMN8xq03OtbtT6yomB2TQBRZI7W0lh4HTMXpagfECxWDshAwN52KyfRitM&#10;revki26HUKgIEZ+igTKEJtXa5yUx+qlrSKL361rGEGVbaNtiF+Fc69ckWWjGSuJCiQ19lpRfDlc2&#10;MP/xk+/lXg9J4NOZecjerl1mzPi5336ACtSH//Bfe2cNLN7h8SX+AL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byrcMAAADbAAAADwAAAAAAAAAAAAAAAACYAgAAZHJzL2Rv&#10;d25yZXYueG1sUEsFBgAAAAAEAAQA9QAAAIgDAAAAAA==&#10;" filled="f" strokecolor="black [3213]" strokeweight=".25pt"/>
                <v:rect id="Rectangle 68" o:spid="_x0000_s1095" style="position:absolute;left:8001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m378A&#10;AADbAAAADwAAAGRycy9kb3ducmV2LnhtbERPTWvCQBC9F/wPywheim6UViS6iggBT4Va0euQHZNo&#10;ZjZkV5P8++6h0OPjfW92PdfqRa2vnBiYzxJQJLmzlRQGzj/ZdAXKBxSLtRMyMJCH3Xb0tsHUuk6+&#10;6XUKhYoh4lM0UIbQpFr7vCRGP3MNSeRurmUMEbaFti12MZxrvUiSpWasJDaU2NChpPxxerKBj6t/&#10;v6y+9JAEPt+Zh+zz2WXGTMb9fg0qUB/+xX/uozWwjGPjl/gD9P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WWbfvwAAANsAAAAPAAAAAAAAAAAAAAAAAJgCAABkcnMvZG93bnJl&#10;di54bWxQSwUGAAAAAAQABAD1AAAAhAMAAAAA&#10;" filled="f" strokecolor="black [3213]" strokeweight=".25pt"/>
                <v:rect id="Rectangle 69" o:spid="_x0000_s1096" style="position:absolute;left:10287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DRMQA&#10;AADbAAAADwAAAGRycy9kb3ducmV2LnhtbESPX2vCQBDE3wW/w7FCX6ReKlZs6ilFCPSp4B/0dclt&#10;k7TZvZA7TfLte4LQx2FmfsOstz3X6katr5wYeJkloEhyZyspDJyO2fMKlA8oFmsnZGAgD9vNeLTG&#10;1LpO9nQ7hEJFiPgUDZQhNKnWPi+J0c9cQxK9b9cyhijbQtsWuwjnWs+TZKkZK4kLJTa0Kyn/PVzZ&#10;wOLip+fVlx6SwKcf5iF7vXaZMU+T/uMdVKA+/Icf7U9rYPkG9y/xB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Vw0TEAAAA2wAAAA8AAAAAAAAAAAAAAAAAmAIAAGRycy9k&#10;b3ducmV2LnhtbFBLBQYAAAAABAAEAPUAAACJAwAAAAA=&#10;" filled="f" strokecolor="black [3213]" strokeweight=".25pt"/>
                <v:rect id="Rectangle 70" o:spid="_x0000_s1097" style="position:absolute;left:12573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b8BMAA&#10;AADbAAAADwAAAGRycy9kb3ducmV2LnhtbERPTWvCQBC9C/0Pywi9iG4saiV1lSIEehKqYq9DdkxS&#10;M7Mhu5rk33cPBY+P973Z9VyrB7W+cmJgPktAkeTOVlIYOJ+y6RqUDygWaydkYCAPu+3LaIOpdZ18&#10;0+MYChVDxKdooAyhSbX2eUmMfuYakshdXcsYImwLbVvsYjjX+i1JVpqxkthQYkP7kvLb8c4GFj9+&#10;clkf9JAEPv8yD9ny3mXGvI77zw9QgfrwFP+7v6yB97g+fok/QG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/b8BMAAAADbAAAADwAAAAAAAAAAAAAAAACYAgAAZHJzL2Rvd25y&#10;ZXYueG1sUEsFBgAAAAAEAAQA9QAAAIUDAAAAAA==&#10;" filled="f" strokecolor="black [3213]" strokeweight=".25pt"/>
                <v:rect id="Rectangle 71" o:spid="_x0000_s1098" style="position:absolute;left:14859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pZn8MA&#10;AADbAAAADwAAAGRycy9kb3ducmV2LnhtbESPQWvCQBSE7wX/w/IEL6VuLK2V6CpSCHgSqmKvj+xr&#10;Es17G7KrSf69Wyj0OMzMN8xq03Ot7tT6yomB2TQBRZI7W0lh4HTMXhagfECxWDshAwN52KxHTytM&#10;revki+6HUKgIEZ+igTKEJtXa5yUx+qlrSKL341rGEGVbaNtiF+Fc69ckmWvGSuJCiQ19lpRfDzc2&#10;8Pbtn8+LvR6SwKcL85C937rMmMm43y5BBerDf/ivvbMGPmbw+yX+AL1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pZn8MAAADbAAAADwAAAAAAAAAAAAAAAACYAgAAZHJzL2Rv&#10;d25yZXYueG1sUEsFBgAAAAAEAAQA9QAAAIgDAAAAAA==&#10;" filled="f" strokecolor="black [3213]" strokeweight=".25pt"/>
                <v:rect id="Rectangle 72" o:spid="_x0000_s1099" style="position:absolute;left:17145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jH6MMA&#10;AADbAAAADwAAAGRycy9kb3ducmV2LnhtbESPQWvCQBSE7wX/w/IEL6VuKq2V6CpSCHgSqmKvj+xr&#10;Es17G7KrSf69Wyj0OMzMN8xq03Ot7tT6yomB12kCiiR3tpLCwOmYvSxA+YBisXZCBgbysFmPnlaY&#10;WtfJF90PoVARIj5FA2UITaq1z0ti9FPXkETvx7WMIcq20LbFLsK51rMkmWvGSuJCiQ19lpRfDzc2&#10;8Pbtn8+LvR6SwKcL85C937rMmMm43y5BBerDf/ivvbMGPmbw+yX+AL1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jH6MMAAADbAAAADwAAAAAAAAAAAAAAAACYAgAAZHJzL2Rv&#10;d25yZXYueG1sUEsFBgAAAAAEAAQA9QAAAIgDAAAAAA==&#10;" filled="f" strokecolor="black [3213]" strokeweight=".25pt"/>
                <v:rect id="Rectangle 73" o:spid="_x0000_s1100" style="position:absolute;left:5715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ic8QA&#10;AADbAAAADwAAAGRycy9kb3ducmV2LnhtbESPQWvCQBSE7wX/w/KEXopubG2V1FVECPRU0Eq9PrLP&#10;JDXvbciuJvn33ULB4zAz3zCrTc+1ulHrKycGZtMEFEnubCWFgeNXNlmC8gHFYu2EDAzkYbMePaww&#10;ta6TPd0OoVARIj5FA2UITaq1z0ti9FPXkETv7FrGEGVbaNtiF+Fc6+ckedOMlcSFEhvalZRfDlc2&#10;MD/5p+/lpx6SwMcf5iF7vXaZMY/jfvsOKlAf7uH/9oc1sHiB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kYnPEAAAA2wAAAA8AAAAAAAAAAAAAAAAAmAIAAGRycy9k&#10;b3ducmV2LnhtbFBLBQYAAAAABAAEAPUAAACJAwAAAAA=&#10;" filled="f" strokecolor="black [3213]" strokeweight=".25pt"/>
                <v:rect id="Rectangle 74" o:spid="_x0000_s1101" style="position:absolute;left:8001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36B8MA&#10;AADbAAAADwAAAGRycy9kb3ducmV2LnhtbESPQWvCQBSE7wX/w/IEL6VuKtZKdBUpBDwVqmKvj+xr&#10;Es17G7KrSf69Wyj0OMzMN8x623Ot7tT6yomB12kCiiR3tpLCwOmYvSxB+YBisXZCBgbysN2MntaY&#10;WtfJF90PoVARIj5FA2UITaq1z0ti9FPXkETvx7WMIcq20LbFLsK51rMkWWjGSuJCiQ19lJRfDzc2&#10;MP/2z+flpx6SwKcL85C93brMmMm4361ABerDf/ivvbcG3ufw+yX+AL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36B8MAAADbAAAADwAAAAAAAAAAAAAAAACYAgAAZHJzL2Rv&#10;d25yZXYueG1sUEsFBgAAAAAEAAQA9QAAAIgDAAAAAA==&#10;" filled="f" strokecolor="black [3213]" strokeweight=".25pt"/>
                <v:rect id="Rectangle 75" o:spid="_x0000_s1102" style="position:absolute;left:10287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FfnMMA&#10;AADbAAAADwAAAGRycy9kb3ducmV2LnhtbESPQWvCQBSE7wX/w/IEL6VuKtVKdBUpBDwVqmKvj+xr&#10;Es17G7KrSf69Wyj0OMzMN8x623Ot7tT6yomB12kCiiR3tpLCwOmYvSxB+YBisXZCBgbysN2MntaY&#10;WtfJF90PoVARIj5FA2UITaq1z0ti9FPXkETvx7WMIcq20LbFLsK51rMkWWjGSuJCiQ19lJRfDzc2&#10;8Pbtn8/LTz0kgU8X5iGb37rMmMm4361ABerDf/ivvbcG3ufw+yX+AL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FfnMMAAADbAAAADwAAAAAAAAAAAAAAAACYAgAAZHJzL2Rv&#10;d25yZXYueG1sUEsFBgAAAAAEAAQA9QAAAIgDAAAAAA==&#10;" filled="f" strokecolor="black [3213]" strokeweight=".25pt"/>
                <v:rect id="Rectangle 76" o:spid="_x0000_s1103" style="position:absolute;left:12573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PB68MA&#10;AADbAAAADwAAAGRycy9kb3ducmV2LnhtbESPQWvCQBSE70L/w/IKXqRuLNZK6ipSCHgSqtJeH9nX&#10;JJr3NmRXk/x7Vyj0OMzMN8xq03OtbtT6yomB2TQBRZI7W0lh4HTMXpagfECxWDshAwN52KyfRitM&#10;revki26HUKgIEZ+igTKEJtXa5yUx+qlrSKL361rGEGVbaNtiF+Fc69ckWWjGSuJCiQ19lpRfDlc2&#10;MP/xk+/lXg9J4NOZecjerl1mzPi5336ACtSH//Bfe2cNvC/g8SX+AL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PB68MAAADbAAAADwAAAAAAAAAAAAAAAACYAgAAZHJzL2Rv&#10;d25yZXYueG1sUEsFBgAAAAAEAAQA9QAAAIgDAAAAAA==&#10;" filled="f" strokecolor="black [3213]" strokeweight=".25pt"/>
                <v:rect id="Rectangle 77" o:spid="_x0000_s1104" style="position:absolute;left:14859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9kcMMA&#10;AADbAAAADwAAAGRycy9kb3ducmV2LnhtbESPQWvCQBSE70L/w/IKXqRuLLZK6ipSCHgSqtJeH9nX&#10;JJr3NmRXk/x7Vyj0OMzMN8xq03OtbtT6yomB2TQBRZI7W0lh4HTMXpagfECxWDshAwN52KyfRitM&#10;revki26HUKgIEZ+igTKEJtXa5yUx+qlrSKL361rGEGVbaNtiF+Fc69ckedeMlcSFEhv6LCm/HK5s&#10;YP7jJ9/LvR6SwKcz85C9XbvMmPFzv/0AFagP/+G/9s4aWCzg8SX+AL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9kcMMAAADbAAAADwAAAAAAAAAAAAAAAACYAgAAZHJzL2Rv&#10;d25yZXYueG1sUEsFBgAAAAAEAAQA9QAAAIgDAAAAAA==&#10;" filled="f" strokecolor="black [3213]" strokeweight=".25pt"/>
                <v:rect id="Rectangle 78" o:spid="_x0000_s1105" style="position:absolute;left:17145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wAsAA&#10;AADbAAAADwAAAGRycy9kb3ducmV2LnhtbERPTWvCQBC9C/0Pywi9iG4saiV1lSIEehKqYq9DdkxS&#10;M7Mhu5rk33cPBY+P973Z9VyrB7W+cmJgPktAkeTOVlIYOJ+y6RqUDygWaydkYCAPu+3LaIOpdZ18&#10;0+MYChVDxKdooAyhSbX2eUmMfuYakshdXcsYImwLbVvsYjjX+i1JVpqxkthQYkP7kvLb8c4GFj9+&#10;clkf9JAEPv8yD9ny3mXGvI77zw9QgfrwFP+7v6yB9zg2fok/QG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DwAsAAAADbAAAADwAAAAAAAAAAAAAAAACYAgAAZHJzL2Rvd25y&#10;ZXYueG1sUEsFBgAAAAAEAAQA9QAAAIUDAAAAAA==&#10;" filled="f" strokecolor="black [3213]" strokeweight=".25pt"/>
                <v:rect id="Rectangle 79" o:spid="_x0000_s1106" style="position:absolute;left:5715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xVmcQA&#10;AADbAAAADwAAAGRycy9kb3ducmV2LnhtbESPQWvCQBSE7wX/w/KEXopuLLXV1FVECPRU0Eq9PrLP&#10;JDXvbciuJvn33ULB4zAz3zCrTc+1ulHrKycGZtMEFEnubCWFgeNXNlmA8gHFYu2EDAzkYbMePaww&#10;ta6TPd0OoVARIj5FA2UITaq1z0ti9FPXkETv7FrGEGVbaNtiF+Fc6+ckedWMlcSFEhvalZRfDlc2&#10;8HLyT9+LTz0kgY8/zEM2v3aZMY/jfvsOKlAf7uH/9oc18LaE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MVZnEAAAA2wAAAA8AAAAAAAAAAAAAAAAAmAIAAGRycy9k&#10;b3ducmV2LnhtbFBLBQYAAAAABAAEAPUAAACJAwAAAAA=&#10;" filled="f" strokecolor="black [3213]" strokeweight=".25pt"/>
                <v:rect id="Rectangle 80" o:spid="_x0000_s1107" style="position:absolute;left:8001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OMI8AA&#10;AADbAAAADwAAAGRycy9kb3ducmV2LnhtbERPTWvCQBC9C/6HZYRepG5abAkxGxEh0FNBK+11yI5J&#10;2sxsyK4m+ffdQ6HHx/vO9xN36k6Db50YeNokoEgqZ1upDVw+yscUlA8oFjsnZGAmD/tiucgxs26U&#10;E93PoVYxRHyGBpoQ+kxrXzXE6DeuJ4nc1Q2MIcKh1nbAMYZzp5+T5FUzthIbGuzp2FD1c76xge2X&#10;X3+m73pOAl++mefy5TaWxjyspsMOVKAp/Iv/3G/WQBrXxy/xB+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iOMI8AAAADbAAAADwAAAAAAAAAAAAAAAACYAgAAZHJzL2Rvd25y&#10;ZXYueG1sUEsFBgAAAAAEAAQA9QAAAIUDAAAAAA==&#10;" filled="f" strokecolor="black [3213]" strokeweight=".25pt"/>
                <v:rect id="Rectangle 81" o:spid="_x0000_s1108" style="position:absolute;left:10287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8puMMA&#10;AADbAAAADwAAAGRycy9kb3ducmV2LnhtbESPQWvCQBSE7wX/w/IEL0U3llZC6ioiBHoSakWvj+xr&#10;kjbvbciuJvn33YLgcZiZb5j1duBG3ajztRMDy0UCiqRwtpbSwOkrn6egfECx2DghAyN52G4mT2vM&#10;rOvlk27HUKoIEZ+hgSqENtPaFxUx+oVrSaL37TrGEGVXatthH+Hc6JckWWnGWuJChS3tKyp+j1c2&#10;8Hrxz+f0oMck8OmHeczfrn1uzGw67N5BBRrCI3xvf1gD6RL+v8Qf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8puMMAAADbAAAADwAAAAAAAAAAAAAAAACYAgAAZHJzL2Rv&#10;d25yZXYueG1sUEsFBgAAAAAEAAQA9QAAAIgDAAAAAA==&#10;" filled="f" strokecolor="black [3213]" strokeweight=".25pt"/>
                <v:rect id="Rectangle 82" o:spid="_x0000_s1109" style="position:absolute;left:12573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23z8MA&#10;AADbAAAADwAAAGRycy9kb3ducmV2LnhtbESPQWvCQBSE7wX/w/IEL0U3lVZC6ioiBHoStKLXR/Y1&#10;SZv3NmRXk/x7t1DocZiZb5j1duBG3anztRMDL4sEFEnhbC2lgfNnPk9B+YBisXFCBkbysN1MntaY&#10;WdfLke6nUKoIEZ+hgSqENtPaFxUx+oVrSaL35TrGEGVXatthH+Hc6GWSrDRjLXGhwpb2FRU/pxsb&#10;eL3650t60GMS+PzNPOZvtz43ZjYddu+gAg3hP/zX/rAG0iX8fo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23z8MAAADbAAAADwAAAAAAAAAAAAAAAACYAgAAZHJzL2Rv&#10;d25yZXYueG1sUEsFBgAAAAAEAAQA9QAAAIgDAAAAAA==&#10;" filled="f" strokecolor="black [3213]" strokeweight=".25pt"/>
                <v:rect id="Rectangle 83" o:spid="_x0000_s1110" style="position:absolute;left:14859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ESVMMA&#10;AADbAAAADwAAAGRycy9kb3ducmV2LnhtbESPQWvCQBSE70L/w/IKvYhubK2E6CpSCPRUqJX2+sg+&#10;k2je25BdTfLvu4WCx2FmvmE2u4EbdaPO104MLOYJKJLC2VpKA8evfJaC8gHFYuOEDIzkYbd9mGww&#10;s66XT7odQqkiRHyGBqoQ2kxrX1TE6OeuJYneyXWMIcqu1LbDPsK50c9JstKMtcSFClt6q6i4HK5s&#10;YPnjp9/phx6TwMcz85i/XvvcmKfHYb8GFWgI9/B/+90aSF/g70v8AX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ESVMMAAADbAAAADwAAAAAAAAAAAAAAAACYAgAAZHJzL2Rv&#10;d25yZXYueG1sUEsFBgAAAAAEAAQA9QAAAIgDAAAAAA==&#10;" filled="f" strokecolor="black [3213]" strokeweight=".25pt"/>
                <v:rect id="Rectangle 84" o:spid="_x0000_s1111" style="position:absolute;left:17145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iKIMMA&#10;AADbAAAADwAAAGRycy9kb3ducmV2LnhtbESPQWvCQBSE7wX/w/IEL0U3FVtCdBURAj0VaqVeH9ln&#10;Es17G7KrSf59t1DocZiZb5jNbuBGPajztRMDL4sEFEnhbC2lgdNXPk9B+YBisXFCBkbysNtOnjaY&#10;WdfLJz2OoVQRIj5DA1UIbaa1Lypi9AvXkkTv4jrGEGVXatthH+Hc6GWSvGnGWuJChS0dKipuxzsb&#10;WJ3983f6occk8OnKPOav9z43ZjYd9mtQgYbwH/5rv1sD6Qp+v8Qfo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iKIMMAAADbAAAADwAAAAAAAAAAAAAAAACYAgAAZHJzL2Rv&#10;d25yZXYueG1sUEsFBgAAAAAEAAQA9QAAAIgDAAAAAA==&#10;" filled="f" strokecolor="black [3213]" strokeweight=".25pt"/>
                <v:oval id="Oval 85" o:spid="_x0000_s1112" style="position:absolute;left:9867;top:5215;width:854;height: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RuPcIA&#10;AADbAAAADwAAAGRycy9kb3ducmV2LnhtbESPQWvCQBSE70L/w/IKvemmQlVSV2kLQqgnE70/s89s&#10;avZtyK4x/feuIHgcZuYbZrkebCN66nztWMH7JAFBXDpdc6VgX2zGCxA+IGtsHJOCf/KwXr2Mlphq&#10;d+Ud9XmoRISwT1GBCaFNpfSlIYt+4lri6J1cZzFE2VVSd3iNcNvIaZLMpMWa44LBln4Mlef8YhW4&#10;zfao56Y4Z4e/jOtj/t3/noxSb6/D1yeIQEN4hh/tTCtYfMD9S/w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ZG49wgAAANsAAAAPAAAAAAAAAAAAAAAAAJgCAABkcnMvZG93&#10;bnJldi54bWxQSwUGAAAAAAQABAD1AAAAhwMAAAAA&#10;" fillcolor="black [3200]" strokecolor="black [1600]" strokeweight="2pt"/>
                <v:shape id="Text Box 86" o:spid="_x0000_s1113" type="#_x0000_t202" style="position:absolute;left:9194;top:3466;width:3718;height:2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//IsUA&#10;AADbAAAADwAAAGRycy9kb3ducmV2LnhtbESPT2vCQBTE74LfYXmCN93Yg0jqKqUq9GD/aFtob6/Z&#10;1ySYfRt2nzH99t1CweMwM79hluveNaqjEGvPBmbTDBRx4W3NpYG3191kASoKssXGMxn4oQjr1XCw&#10;xNz6Cx+oO0qpEoRjjgYqkTbXOhYVOYxT3xIn79sHh5JkKLUNeElw1+ibLJtrhzWnhQpbuq+oOB3P&#10;zkDzEcP+K5PPblM+ysuzPr9vZ0/GjEf93S0ooV6u4f/2gzWwmMPfl/QD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P/8ixQAAANsAAAAPAAAAAAAAAAAAAAAAAJgCAABkcnMv&#10;ZG93bnJldi54bWxQSwUGAAAAAAQABAD1AAAAigMAAAAA&#10;" filled="f" stroked="f" strokeweight=".5pt">
                  <v:textbox inset="0,0,0,0">
                    <w:txbxContent>
                      <w:p w:rsidR="0090261F" w:rsidRDefault="0090261F" w:rsidP="00264E97">
                        <w:r>
                          <w:t>Start</w:t>
                        </w:r>
                      </w:p>
                    </w:txbxContent>
                  </v:textbox>
                </v:shape>
                <v:shape id="Text Box 87" o:spid="_x0000_s1114" type="#_x0000_t202" style="position:absolute;left:13222;top:3469;width:3718;height:2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NaucYA&#10;AADbAAAADwAAAGRycy9kb3ducmV2LnhtbESPT2vCQBTE7wW/w/KE3urGHlpJXUVsCz30n9pCvT2z&#10;zySYfRt2nzH99q5Q6HGYmd8w03nvGtVRiLVnA+NRBoq48Lbm0sDX5vlmAioKssXGMxn4pQjz2eBq&#10;irn1J15Rt5ZSJQjHHA1UIm2udSwqchhHviVO3t4Hh5JkKLUNeEpw1+jbLLvTDmtOCxW2tKyoOKyP&#10;zkDzE8PrLpNt91i+yeeHPn4/jd+NuR72iwdQQr38h//aL9bA5B4uX9IP0L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3NaucYAAADbAAAADwAAAAAAAAAAAAAAAACYAgAAZHJz&#10;L2Rvd25yZXYueG1sUEsFBgAAAAAEAAQA9QAAAIsDAAAAAA==&#10;" filled="f" stroked="f" strokeweight=".5pt">
                  <v:textbox inset="0,0,0,0">
                    <w:txbxContent>
                      <w:p w:rsidR="0090261F" w:rsidRDefault="0090261F" w:rsidP="00264E97">
                        <w:r>
                          <w:t>Finish</w:t>
                        </w:r>
                      </w:p>
                    </w:txbxContent>
                  </v:textbox>
                </v:shape>
                <v:oval id="Oval 88" o:spid="_x0000_s1115" style="position:absolute;left:14314;top:5209;width:1142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HWrwA&#10;AADbAAAADwAAAGRycy9kb3ducmV2LnhtbERPSwrCMBDdC94hjOBO07rQUo2igiK4ED8HGJqxKTaT&#10;0kSttzcLweXj/RerztbiRa2vHCtIxwkI4sLpiksFt+tulIHwAVlj7ZgUfMjDatnvLTDX7s1nel1C&#10;KWII+xwVmBCaXEpfGLLox64hjtzdtRZDhG0pdYvvGG5rOUmSqbRYcWww2NDWUPG4PK0C3h5PmZut&#10;N6ZINm5qrvs0PVqlhoNuPQcRqAt/8c990AqyODZ+iT9AL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NCkdavAAAANsAAAAPAAAAAAAAAAAAAAAAAJgCAABkcnMvZG93bnJldi54&#10;bWxQSwUGAAAAAAQABAD1AAAAgQMAAAAA&#10;" filled="f" strokecolor="black [1600]" strokeweight="1pt"/>
                <w10:anchorlock/>
              </v:group>
            </w:pict>
          </mc:Fallback>
        </mc:AlternateContent>
      </w:r>
    </w:p>
    <w:p w:rsidR="00B212E4" w:rsidRDefault="00B212E4" w:rsidP="00264E97">
      <w:pPr>
        <w:rPr>
          <w:b/>
        </w:rPr>
      </w:pPr>
    </w:p>
    <w:p w:rsidR="00B212E4" w:rsidRDefault="00B212E4" w:rsidP="00264E97">
      <w:pPr>
        <w:rPr>
          <w:b/>
        </w:rPr>
      </w:pPr>
    </w:p>
    <w:p w:rsidR="00B212E4" w:rsidRDefault="00B212E4" w:rsidP="00264E97">
      <w:pPr>
        <w:rPr>
          <w:b/>
        </w:rPr>
      </w:pPr>
    </w:p>
    <w:p w:rsidR="00B212E4" w:rsidRDefault="00B212E4" w:rsidP="00264E97">
      <w:pPr>
        <w:rPr>
          <w:b/>
        </w:rPr>
      </w:pPr>
    </w:p>
    <w:p w:rsidR="00264E97" w:rsidRPr="00264E97" w:rsidRDefault="00264E97" w:rsidP="00264E97">
      <w:pPr>
        <w:rPr>
          <w:b/>
        </w:rPr>
      </w:pPr>
      <w:r w:rsidRPr="00264E97">
        <w:rPr>
          <w:b/>
        </w:rPr>
        <w:lastRenderedPageBreak/>
        <w:t xml:space="preserve">Problem </w:t>
      </w:r>
      <w:r>
        <w:rPr>
          <w:b/>
        </w:rPr>
        <w:t>4</w:t>
      </w:r>
    </w:p>
    <w:p w:rsidR="00264E97" w:rsidRDefault="00264E97" w:rsidP="00264E97">
      <w:pPr>
        <w:pStyle w:val="NoSpacing"/>
      </w:pPr>
      <w:r w:rsidRPr="00264E97">
        <w:rPr>
          <w:b/>
        </w:rPr>
        <w:t>Total moves:</w:t>
      </w:r>
      <w:r>
        <w:t xml:space="preserve"> 4</w:t>
      </w:r>
    </w:p>
    <w:p w:rsidR="00264E97" w:rsidRDefault="00264E97" w:rsidP="00264E97">
      <w:pPr>
        <w:pStyle w:val="NoSpacing"/>
      </w:pPr>
      <w:r w:rsidRPr="00264E97">
        <w:rPr>
          <w:b/>
        </w:rPr>
        <w:t>Available movements:</w:t>
      </w:r>
      <w:r>
        <w:t xml:space="preserve"> Left, Right</w:t>
      </w:r>
    </w:p>
    <w:p w:rsidR="00264E97" w:rsidRDefault="00264E97" w:rsidP="00264E97"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3466961E" wp14:editId="5E99DBD5">
                <wp:extent cx="2639833" cy="1152941"/>
                <wp:effectExtent l="0" t="0" r="0" b="0"/>
                <wp:docPr id="165" name="Canvas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7" name="Rectangle 137"/>
                        <wps:cNvSpPr/>
                        <wps:spPr>
                          <a:xfrm>
                            <a:off x="5715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8001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0287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2573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4859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7145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715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8001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0287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2573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4859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7145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715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8001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0287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2573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4859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7145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715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8001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0287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2573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4859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7145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986738" y="521573"/>
                            <a:ext cx="85411" cy="95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919424" y="346668"/>
                            <a:ext cx="371789" cy="210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61F" w:rsidRDefault="0090261F" w:rsidP="00264E97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322222" y="346971"/>
                            <a:ext cx="371789" cy="210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61F" w:rsidRDefault="0090261F" w:rsidP="00264E97"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1431411" y="520904"/>
                            <a:ext cx="114219" cy="129424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5" o:spid="_x0000_s1116" editas="canvas" style="width:207.85pt;height:90.8pt;mso-position-horizontal-relative:char;mso-position-vertical-relative:line" coordsize="263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">
                <v:shape id="_x0000_s1117" type="#_x0000_t75" style="position:absolute;width:26396;height:11525;visibility:visible;mso-wrap-style:square">
                  <v:fill o:detectmouseclick="t"/>
                  <v:path o:connecttype="none"/>
                </v:shape>
                <v:rect id="Rectangle 137" o:spid="_x0000_s1118" style="position:absolute;left:5715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KhUsIA&#10;AADcAAAADwAAAGRycy9kb3ducmV2LnhtbERPTWvCQBC9F/wPywi9FN3Y2iqpq4gQ6KmglXodsmOS&#10;mpkN2dUk/75bKHibx/uc1abnWt2o9ZUTA7NpAookd7aSwsDxK5ssQfmAYrF2QgYG8rBZjx5WmFrX&#10;yZ5uh1CoGCI+RQNlCE2qtc9LYvRT15BE7uxaxhBhW2jbYhfDudbPSfKmGSuJDSU2tCspvxyubGB+&#10;8k/fy089JIGPP8xD9nrtMmMex/32HVSgPtzF/+4PG+e/LODvmXiBX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MqFSwgAAANwAAAAPAAAAAAAAAAAAAAAAAJgCAABkcnMvZG93&#10;bnJldi54bWxQSwUGAAAAAAQABAD1AAAAhwMAAAAA&#10;" filled="f" strokecolor="black [3213]" strokeweight=".25pt"/>
                <v:rect id="Rectangle 138" o:spid="_x0000_s1119" style="position:absolute;left:8001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01IMUA&#10;AADcAAAADwAAAGRycy9kb3ducmV2LnhtbESPzWrDQAyE74W+w6JALyVZ9ycluNmEUjD0VGgS0qvw&#10;KrYbS2u8m9h+++pQ6E1iRjOf1tuRW3OlPjZBHDwsMjAkZfCNVA4O+2K+AhMTisc2CDmYKMJ2c3uz&#10;xtyHQb7oukuV0RCJOTqoU+pya2NZE2NchI5EtVPoGZOufWV9j4OGc2sfs+zFMjaiDTV29F5Ted5d&#10;2MHzd7w/rj7tlCU+/DBPxfIyFM7dzca3VzCJxvRv/rv+8Ir/pLT6jE5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TUgxQAAANwAAAAPAAAAAAAAAAAAAAAAAJgCAABkcnMv&#10;ZG93bnJldi54bWxQSwUGAAAAAAQABAD1AAAAigMAAAAA&#10;" filled="f" strokecolor="black [3213]" strokeweight=".25pt"/>
                <v:rect id="Rectangle 139" o:spid="_x0000_s1120" style="position:absolute;left:10287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GQu8IA&#10;AADcAAAADwAAAGRycy9kb3ducmV2LnhtbERPTWvCQBC9F/wPywi9FN3Y2qKpq4gQ6KmglXodsmOS&#10;mpkN2dUk/75bKHibx/uc1abnWt2o9ZUTA7NpAookd7aSwsDxK5ssQPmAYrF2QgYG8rBZjx5WmFrX&#10;yZ5uh1CoGCI+RQNlCE2qtc9LYvRT15BE7uxaxhBhW2jbYhfDudbPSfKmGSuJDSU2tCspvxyubGB+&#10;8k/fi089JIGPP8xD9nrtMmMex/32HVSgPtzF/+4PG+e/LOHvmXiBX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4ZC7wgAAANwAAAAPAAAAAAAAAAAAAAAAAJgCAABkcnMvZG93&#10;bnJldi54bWxQSwUGAAAAAAQABAD1AAAAhwMAAAAA&#10;" filled="f" strokecolor="black [3213]" strokeweight=".25pt"/>
                <v:rect id="Rectangle 140" o:spid="_x0000_s1121" style="position:absolute;left:12573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1KW8QA&#10;AADcAAAADwAAAGRycy9kb3ducmV2LnhtbESPQUvDQBCF70L/wzKCF7EbpZaSdluKEPAkWEt7HbJj&#10;kpqZDdltk/x75yB4m+G9ee+bzW7k1tyoj00QB8/zDAxJGXwjlYPjV/G0AhMTisc2CDmYKMJuO7vb&#10;YO7DIJ90O6TKaIjEHB3UKXW5tbGsiTHOQ0ei2nfoGZOufWV9j4OGc2tfsmxpGRvRhho7equp/Dlc&#10;2cHiHB9Pqw87ZYmPF+apeL0OhXMP9+N+DSbRmP7Nf9fvXvEXiq/P6AR2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dSlvEAAAA3AAAAA8AAAAAAAAAAAAAAAAAmAIAAGRycy9k&#10;b3ducmV2LnhtbFBLBQYAAAAABAAEAPUAAACJAwAAAAA=&#10;" filled="f" strokecolor="black [3213]" strokeweight=".25pt"/>
                <v:rect id="Rectangle 141" o:spid="_x0000_s1122" style="position:absolute;left:14859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HvwMEA&#10;AADcAAAADwAAAGRycy9kb3ducmV2LnhtbERPTWvCQBC9C/6HZYRepG4stkjqKiIEPAm1Yq9Ddpqk&#10;ZmZDdjXJv3cLgrd5vM9ZbXqu1Y1aXzkxMJ8loEhyZyspDJy+s9clKB9QLNZOyMBAHjbr8WiFqXWd&#10;fNHtGAoVQ8SnaKAMoUm19nlJjH7mGpLI/bqWMUTYFtq22MVwrvVbknxoxkpiQ4kN7UrKL8crG1j8&#10;+Ol5edBDEvj0xzxk79cuM+Zl0m8/QQXqw1P8cO9tnL+Yw/8z8QK9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R78DBAAAA3AAAAA8AAAAAAAAAAAAAAAAAmAIAAGRycy9kb3du&#10;cmV2LnhtbFBLBQYAAAAABAAEAPUAAACGAwAAAAA=&#10;" filled="f" strokecolor="black [3213]" strokeweight=".25pt"/>
                <v:rect id="Rectangle 142" o:spid="_x0000_s1123" style="position:absolute;left:17145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Nxt8EA&#10;AADcAAAADwAAAGRycy9kb3ducmV2LnhtbERPTWvCQBC9C/6HZYReRDeKLRJdRYRAT4VasdchOybR&#10;zGzIrib5991Cobd5vM/Z7nuu1ZNaXzkxsJgnoEhyZyspDJy/stkalA8oFmsnZGAgD/vdeLTF1LpO&#10;Pul5CoWKIeJTNFCG0KRa+7wkRj93DUnkrq5lDBG2hbYtdjGca71MkjfNWElsKLGhY0n5/fRgA6tv&#10;P72sP/SQBD7fmIfs9dFlxrxM+sMGVKA+/Iv/3O82zl8t4feZeIHe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DcbfBAAAA3AAAAA8AAAAAAAAAAAAAAAAAmAIAAGRycy9kb3du&#10;cmV2LnhtbFBLBQYAAAAABAAEAPUAAACGAwAAAAA=&#10;" filled="f" strokecolor="black [3213]" strokeweight=".25pt"/>
                <v:rect id="Rectangle 143" o:spid="_x0000_s1124" style="position:absolute;left:5715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/ULMIA&#10;AADcAAAADwAAAGRycy9kb3ducmV2LnhtbERPTWvCQBC9F/wPywheSt3UapHoKlIIeCpUxV6H7DSJ&#10;ZmZDdjXJv3cLhd7m8T5nve25VndqfeXEwOs0AUWSO1tJYeB0zF6WoHxAsVg7IQMDedhuRk9rTK3r&#10;5Ivuh1CoGCI+RQNlCE2qtc9LYvRT15BE7se1jCHCttC2xS6Gc61nSfKuGSuJDSU29FFSfj3c2MD8&#10;2z+fl596SAKfLsxDtrh1mTGTcb9bgQrUh3/xn3tv4/z5G/w+Ey/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9QswgAAANwAAAAPAAAAAAAAAAAAAAAAAJgCAABkcnMvZG93&#10;bnJldi54bWxQSwUGAAAAAAQABAD1AAAAhwMAAAAA&#10;" filled="f" strokecolor="black [3213]" strokeweight=".25pt"/>
                <v:rect id="Rectangle 144" o:spid="_x0000_s1125" style="position:absolute;left:8001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MWMIA&#10;AADcAAAADwAAAGRycy9kb3ducmV2LnhtbERPTWvCQBC9F/oflil4KXVTSYtEVxEh0FNBG9rrkB2T&#10;aGY2ZFeT/PuuUOhtHu9z1tuRW3Wj3jdODLzOE1AkpbONVAaKr/xlCcoHFIutEzIwkYft5vFhjZl1&#10;gxzodgyViiHiMzRQh9BlWvuyJkY/dx1J5E6uZwwR9pW2PQ4xnFu9SJJ3zdhIbKixo31N5eV4ZQPp&#10;j3/+Xn7qKQlcnJmn/O065MbMnsbdClSgMfyL/9wfNs5PU7g/Ey/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5kxYwgAAANwAAAAPAAAAAAAAAAAAAAAAAJgCAABkcnMvZG93&#10;bnJldi54bWxQSwUGAAAAAAQABAD1AAAAhwMAAAAA&#10;" filled="f" strokecolor="black [3213]" strokeweight=".25pt"/>
                <v:rect id="Rectangle 145" o:spid="_x0000_s1126" style="position:absolute;left:10287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pw8EA&#10;AADcAAAADwAAAGRycy9kb3ducmV2LnhtbERPTWvCQBC9F/oflil4KbqpaJHoKqUQ8CRUxV6H7JjE&#10;ZmZDdjXJv+8Kgrd5vM9ZbXqu1Y1aXzkx8DFJQJHkzlZSGDgesvEClA8oFmsnZGAgD5v168sKU+s6&#10;+aHbPhQqhohP0UAZQpNq7fOSGP3ENSSRO7uWMUTYFtq22MVwrvU0ST41YyWxocSGvkvK//ZXNjD7&#10;9e+nxU4PSeDjhXnI5tcuM2b01n8tQQXqw1P8cG9tnD+bw/2ZeIFe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q6cPBAAAA3AAAAA8AAAAAAAAAAAAAAAAAmAIAAGRycy9kb3du&#10;cmV2LnhtbFBLBQYAAAAABAAEAPUAAACGAwAAAAA=&#10;" filled="f" strokecolor="black [3213]" strokeweight=".25pt"/>
                <v:rect id="Rectangle 146" o:spid="_x0000_s1127" style="position:absolute;left:12573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h3tMEA&#10;AADcAAAADwAAAGRycy9kb3ducmV2LnhtbERPTWvCQBC9F/wPywheim4qViS6igiBngq1otchOybR&#10;zGzIrib5991Cobd5vM/Z7Hqu1ZNaXzkx8DZLQJHkzlZSGDh9Z9MVKB9QLNZOyMBAHnbb0csGU+s6&#10;+aLnMRQqhohP0UAZQpNq7fOSGP3MNSSRu7qWMUTYFtq22MVwrvU8SZaasZLYUGJDh5Ly+/HBBhYX&#10;/3pefeohCXy6MQ/Z+6PLjJmM+/0aVKA+/Iv/3B82zl8s4feZeIH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4d7TBAAAA3AAAAA8AAAAAAAAAAAAAAAAAmAIAAGRycy9kb3du&#10;cmV2LnhtbFBLBQYAAAAABAAEAPUAAACGAwAAAAA=&#10;" filled="f" strokecolor="black [3213]" strokeweight=".25pt"/>
                <v:rect id="Rectangle 147" o:spid="_x0000_s1128" style="position:absolute;left:14859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TSL8IA&#10;AADcAAAADwAAAGRycy9kb3ducmV2LnhtbERPTWvCQBC9F/wPywheSt1UrJXoKlIIeCpUxV6H7DSJ&#10;ZmZDdjXJv3cLhd7m8T5nve25VndqfeXEwOs0AUWSO1tJYeB0zF6WoHxAsVg7IQMDedhuRk9rTK3r&#10;5Ivuh1CoGCI+RQNlCE2qtc9LYvRT15BE7se1jCHCttC2xS6Gc61nSbLQjJXEhhIb+igpvx5ubGD+&#10;7Z/Py089JIFPF+Yhe7t1mTGTcb9bgQrUh3/xn3tv4/z5O/w+Ey/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NIvwgAAANwAAAAPAAAAAAAAAAAAAAAAAJgCAABkcnMvZG93&#10;bnJldi54bWxQSwUGAAAAAAQABAD1AAAAhwMAAAAA&#10;" filled="f" strokecolor="black [3213]" strokeweight=".25pt"/>
                <v:rect id="Rectangle 148" o:spid="_x0000_s1129" style="position:absolute;left:17145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tGXcQA&#10;AADcAAAADwAAAGRycy9kb3ducmV2LnhtbESPQUvDQBCF70L/wzKCF7EbpZaSdluKEPAkWEt7HbJj&#10;kpqZDdltk/x75yB4m+G9ee+bzW7k1tyoj00QB8/zDAxJGXwjlYPjV/G0AhMTisc2CDmYKMJuO7vb&#10;YO7DIJ90O6TKaIjEHB3UKXW5tbGsiTHOQ0ei2nfoGZOufWV9j4OGc2tfsmxpGRvRhho7equp/Dlc&#10;2cHiHB9Pqw87ZYmPF+apeL0OhXMP9+N+DSbRmP7Nf9fvXvEXSqvP6AR2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rRl3EAAAA3AAAAA8AAAAAAAAAAAAAAAAAmAIAAGRycy9k&#10;b3ducmV2LnhtbFBLBQYAAAAABAAEAPUAAACJAwAAAAA=&#10;" filled="f" strokecolor="black [3213]" strokeweight=".25pt"/>
                <v:rect id="Rectangle 149" o:spid="_x0000_s1130" style="position:absolute;left:5715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fjxsIA&#10;AADcAAAADwAAAGRycy9kb3ducmV2LnhtbERPS2vCQBC+F/wPyxR6KXVjsaLRVUQI9FTwgb0O2TGJ&#10;zcyG7GqSf98tCL3Nx/ec1abnWt2p9ZUTA5NxAookd7aSwsDpmL3NQfmAYrF2QgYG8rBZj55WmFrX&#10;yZ7uh1CoGCI+RQNlCE2qtc9LYvRj15BE7uJaxhBhW2jbYhfDudbvSTLTjJXEhhIb2pWU/xxubGD6&#10;7V/P8y89JIFPV+Yh+7h1mTEvz/12CSpQH/7FD/enjfOnC/h7Jl6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5+PGwgAAANwAAAAPAAAAAAAAAAAAAAAAAJgCAABkcnMvZG93&#10;bnJldi54bWxQSwUGAAAAAAQABAD1AAAAhwMAAAAA&#10;" filled="f" strokecolor="black [3213]" strokeweight=".25pt"/>
                <v:rect id="Rectangle 150" o:spid="_x0000_s1131" style="position:absolute;left:8001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TchsQA&#10;AADcAAAADwAAAGRycy9kb3ducmV2LnhtbESPQUvDQBCF70L/wzKCF7EbxZaSdluKEPAkWEt7HbJj&#10;kpqZDdltk/x75yB4m+G9ee+bzW7k1tyoj00QB8/zDAxJGXwjlYPjV/G0AhMTisc2CDmYKMJuO7vb&#10;YO7DIJ90O6TKaIjEHB3UKXW5tbGsiTHOQ0ei2nfoGZOufWV9j4OGc2tfsmxpGRvRhho7equp/Dlc&#10;2cHrOT6eVh92yhIfL8xTsbgOhXMP9+N+DSbRmP7Nf9fvXvEXiq/P6AR2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3IbEAAAA3AAAAA8AAAAAAAAAAAAAAAAAmAIAAGRycy9k&#10;b3ducmV2LnhtbFBLBQYAAAAABAAEAPUAAACJAwAAAAA=&#10;" filled="f" strokecolor="black [3213]" strokeweight=".25pt"/>
                <v:rect id="Rectangle 151" o:spid="_x0000_s1132" style="position:absolute;left:10287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h5HcEA&#10;AADcAAAADwAAAGRycy9kb3ducmV2LnhtbERPS2vCQBC+F/wPywi9lLqxaJHUVaQQ6Enwgb0O2WmS&#10;mpkN2dUk/94VBG/z8T1nue65VldqfeXEwHSSgCLJna2kMHA8ZO8LUD6gWKydkIGBPKxXo5clptZ1&#10;sqPrPhQqhohP0UAZQpNq7fOSGP3ENSSR+3MtY4iwLbRtsYvhXOuPJPnUjJXEhhIb+i4pP+8vbGD2&#10;699Oi60eksDHf+Yhm1+6zJjXcb/5AhWoD0/xw/1j4/z5FO7PxAv0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IeR3BAAAA3AAAAA8AAAAAAAAAAAAAAAAAmAIAAGRycy9kb3du&#10;cmV2LnhtbFBLBQYAAAAABAAEAPUAAACGAwAAAAA=&#10;" filled="f" strokecolor="black [3213]" strokeweight=".25pt"/>
                <v:rect id="Rectangle 152" o:spid="_x0000_s1133" style="position:absolute;left:12573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rnasEA&#10;AADcAAAADwAAAGRycy9kb3ducmV2LnhtbERPS2vCQBC+F/wPywi9FN1UtEh0FSkEeir4wF6H7JhE&#10;M7Mhu5rk33cLBW/z8T1nve25Vg9qfeXEwPs0AUWSO1tJYeB0zCZLUD6gWKydkIGBPGw3o5c1ptZ1&#10;sqfHIRQqhohP0UAZQpNq7fOSGP3UNSSRu7iWMUTYFtq22MVwrvUsST40YyWxocSGPkvKb4c7G5j/&#10;+Lfz8lsPSeDTlXnIFvcuM+Z13O9WoAL14Sn+d3/ZOH8xg79n4gV6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a52rBAAAA3AAAAA8AAAAAAAAAAAAAAAAAmAIAAGRycy9kb3du&#10;cmV2LnhtbFBLBQYAAAAABAAEAPUAAACGAwAAAAA=&#10;" filled="f" strokecolor="black [3213]" strokeweight=".25pt"/>
                <v:rect id="Rectangle 153" o:spid="_x0000_s1134" style="position:absolute;left:14859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ZC8cIA&#10;AADcAAAADwAAAGRycy9kb3ducmV2LnhtbERPTWvCQBC9C/0PyxS8SN1Ya5HUVaQQ8CRUpb0O2WkS&#10;zcyG7GqSf+8Khd7m8T5ntem5VjdqfeXEwGyagCLJna2kMHA6Zi9LUD6gWKydkIGBPGzWT6MVptZ1&#10;8kW3QyhUDBGfooEyhCbV2uclMfqpa0gi9+taxhBhW2jbYhfDudavSfKuGSuJDSU29FlSfjlc2cDb&#10;j598L/d6SAKfzsxDtrh2mTHj5377ASpQH/7Ff+6djfMXc3g8Ey/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1kLxwgAAANwAAAAPAAAAAAAAAAAAAAAAAJgCAABkcnMvZG93&#10;bnJldi54bWxQSwUGAAAAAAQABAD1AAAAhwMAAAAA&#10;" filled="f" strokecolor="black [3213]" strokeweight=".25pt"/>
                <v:rect id="Rectangle 154" o:spid="_x0000_s1135" style="position:absolute;left:17145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ahcEA&#10;AADcAAAADwAAAGRycy9kb3ducmV2LnhtbERPTWvCQBC9F/oflil4KbqpaJHoKqUQ8CRUxV6H7JjE&#10;ZmZDdjXJv+8Kgrd5vM9ZbXqu1Y1aXzkx8DFJQJHkzlZSGDgesvEClA8oFmsnZGAgD5v168sKU+s6&#10;+aHbPhQqhohP0UAZQpNq7fOSGP3ENSSRO7uWMUTYFtq22MVwrvU0ST41YyWxocSGvkvK//ZXNjD7&#10;9e+nxU4PSeDjhXnI5tcuM2b01n8tQQXqw1P8cG9tnD+fwf2ZeIFe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2oXBAAAA3AAAAA8AAAAAAAAAAAAAAAAAmAIAAGRycy9kb3du&#10;cmV2LnhtbFBLBQYAAAAABAAEAPUAAACGAwAAAAA=&#10;" filled="f" strokecolor="black [3213]" strokeweight=".25pt"/>
                <v:rect id="Rectangle 155" o:spid="_x0000_s1136" style="position:absolute;left:5715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N/HsEA&#10;AADcAAAADwAAAGRycy9kb3ducmV2LnhtbERPTWvCQBC9F/oflil4KXWjNEWiq4gQ8CTUSnsdsmMS&#10;zcyG7GqSf+8WCr3N433OajNwo+7U+dqJgdk0AUVSOFtLaeD0lb8tQPmAYrFxQgZG8rBZPz+tMLOu&#10;l0+6H0OpYoj4DA1UIbSZ1r6oiNFPXUsSubPrGEOEXalth30M50bPk+RDM9YSGypsaVdRcT3e2MD7&#10;j3/9Xhz0mAQ+XZjHPL31uTGTl2G7BBVoCP/iP/fexvlpCr/PxAv0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zfx7BAAAA3AAAAA8AAAAAAAAAAAAAAAAAmAIAAGRycy9kb3du&#10;cmV2LnhtbFBLBQYAAAAABAAEAPUAAACGAwAAAAA=&#10;" filled="f" strokecolor="black [3213]" strokeweight=".25pt"/>
                <v:rect id="Rectangle 156" o:spid="_x0000_s1137" style="position:absolute;left:8001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hacEA&#10;AADcAAAADwAAAGRycy9kb3ducmV2LnhtbERPTWvCQBC9F/wPywheim4qVSS6igiBngq1otchOybR&#10;zGzIrib5991Cobd5vM/Z7Hqu1ZNaXzkx8DZLQJHkzlZSGDh9Z9MVKB9QLNZOyMBAHnbb0csGU+s6&#10;+aLnMRQqhohP0UAZQpNq7fOSGP3MNSSRu7qWMUTYFtq22MVwrvU8SZaasZLYUGJDh5Ly+/HBBt4v&#10;/vW8+tRDEvh0Yx6yxaPLjJmM+/0aVKA+/Iv/3B82zl8s4feZeIH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h4WnBAAAA3AAAAA8AAAAAAAAAAAAAAAAAmAIAAGRycy9kb3du&#10;cmV2LnhtbFBLBQYAAAAABAAEAPUAAACGAwAAAAA=&#10;" filled="f" strokecolor="black [3213]" strokeweight=".25pt"/>
                <v:rect id="Rectangle 157" o:spid="_x0000_s1138" style="position:absolute;left:10287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1E8sIA&#10;AADcAAAADwAAAGRycy9kb3ducmV2LnhtbERPTWvCQBC9F/wPywheSt1UqpXoKlIIeCpUxV6H7DSJ&#10;ZmZDdjXJv3cLhd7m8T5nve25VndqfeXEwOs0AUWSO1tJYeB0zF6WoHxAsVg7IQMDedhuRk9rTK3r&#10;5Ivuh1CoGCI+RQNlCE2qtc9LYvRT15BE7se1jCHCttC2xS6Gc61nSbLQjJXEhhIb+igpvx5ubODt&#10;2z+fl596SAKfLsxDNr91mTGTcb9bgQrUh3/xn3tv4/z5O/w+Ey/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7UTywgAAANwAAAAPAAAAAAAAAAAAAAAAAJgCAABkcnMvZG93&#10;bnJldi54bWxQSwUGAAAAAAQABAD1AAAAhwMAAAAA&#10;" filled="f" strokecolor="black [3213]" strokeweight=".25pt"/>
                <v:rect id="Rectangle 158" o:spid="_x0000_s1139" style="position:absolute;left:12573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QgMQA&#10;AADcAAAADwAAAGRycy9kb3ducmV2LnhtbESPQUvDQBCF70L/wzKCF7EbxZaSdluKEPAkWEt7HbJj&#10;kpqZDdltk/x75yB4m+G9ee+bzW7k1tyoj00QB8/zDAxJGXwjlYPjV/G0AhMTisc2CDmYKMJuO7vb&#10;YO7DIJ90O6TKaIjEHB3UKXW5tbGsiTHOQ0ei2nfoGZOufWV9j4OGc2tfsmxpGRvRhho7equp/Dlc&#10;2cHrOT6eVh92yhIfL8xTsbgOhXMP9+N+DSbRmP7Nf9fvXvEXSqvP6AR2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y0IDEAAAA3AAAAA8AAAAAAAAAAAAAAAAAmAIAAGRycy9k&#10;b3ducmV2LnhtbFBLBQYAAAAABAAEAPUAAACJAwAAAAA=&#10;" filled="f" strokecolor="black [3213]" strokeweight=".25pt"/>
                <v:rect id="Rectangle 159" o:spid="_x0000_s1140" style="position:absolute;left:14859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51G8IA&#10;AADcAAAADwAAAGRycy9kb3ducmV2LnhtbERPS2vCQBC+F/wPyxR6KXXTUkWjq0gh0FPBB/Y6ZMck&#10;NjMbsqtJ/n1XELzNx/ec5brnWl2p9ZUTA+/jBBRJ7mwlhYHDPnubgfIBxWLthAwM5GG9Gj0tMbWu&#10;ky1dd6FQMUR8igbKEJpUa5+XxOjHriGJ3Mm1jCHCttC2xS6Gc60/kmSqGSuJDSU29FVS/re7sIHP&#10;X/96nP3oIQl8ODMP2eTSZca8PPebBahAfXiI7+5vG+dP5nB7Jl6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nUbwgAAANwAAAAPAAAAAAAAAAAAAAAAAJgCAABkcnMvZG93&#10;bnJldi54bWxQSwUGAAAAAAQABAD1AAAAhwMAAAAA&#10;" filled="f" strokecolor="black [3213]" strokeweight=".25pt"/>
                <v:rect id="Rectangle 160" o:spid="_x0000_s1141" style="position:absolute;left:17145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WO8QA&#10;AADcAAAADwAAAGRycy9kb3ducmV2LnhtbESPQUvDQBCF74L/YRnBi7QbRUuJ3ZZSCHgSrKW9Dtkx&#10;SZuZDdltk/x75yB4m+G9ee+b1Wbk1tyoj00QB8/zDAxJGXwjlYPDdzFbgokJxWMbhBxMFGGzvr9b&#10;Ye7DIF9026fKaIjEHB3UKXW5tbGsiTHOQ0ei2k/oGZOufWV9j4OGc2tfsmxhGRvRhho72tVUXvZX&#10;dvB6ik/H5aedssSHM/NUvF2HwrnHh3H7DibRmP7Nf9cfXvEXiq/P6AR2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oFjvEAAAA3AAAAA8AAAAAAAAAAAAAAAAAmAIAAGRycy9k&#10;b3ducmV2LnhtbFBLBQYAAAAABAAEAPUAAACJAwAAAAA=&#10;" filled="f" strokecolor="black [3213]" strokeweight=".25pt"/>
                <v:oval id="Oval 161" o:spid="_x0000_s1142" style="position:absolute;left:9867;top:5215;width:854;height: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VQJcAA&#10;AADcAAAADwAAAGRycy9kb3ducmV2LnhtbERPTYvCMBC9C/sfwizsTVP3oFKNogtCcU9WvY/N2FSb&#10;SWli7f77jSB4m8f7nMWqt7XoqPWVYwXjUQKCuHC64lLB8bAdzkD4gKyxdkwK/sjDavkxWGCq3YP3&#10;1OWhFDGEfYoKTAhNKqUvDFn0I9cQR+7iWoshwraUusVHDLe1/E6SibRYcWww2NCPoeKW360Ct/09&#10;66k53LLTNePqnG+63cUo9fXZr+cgAvXhLX65Mx3nT8bwfCZe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VVQJcAAAADcAAAADwAAAAAAAAAAAAAAAACYAgAAZHJzL2Rvd25y&#10;ZXYueG1sUEsFBgAAAAAEAAQA9QAAAIUDAAAAAA==&#10;" fillcolor="black [3200]" strokecolor="black [1600]" strokeweight="2pt"/>
                <v:shape id="Text Box 162" o:spid="_x0000_s1143" type="#_x0000_t202" style="position:absolute;left:9194;top:3466;width:3718;height:2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ATZ8QA&#10;AADcAAAADwAAAGRycy9kb3ducmV2LnhtbERPTWvCQBC9F/wPywi91Y0epKSuUqpCD22ttoX2Ns1O&#10;k2B2NuyOMf57Vyh4m8f7nNmid43qKMTas4HxKANFXHhbc2ng82N9dw8qCrLFxjMZOFGExXxwM8Pc&#10;+iNvqdtJqVIIxxwNVCJtrnUsKnIYR74lTtyfDw4lwVBqG/CYwl2jJ1k21Q5rTg0VtvRUUbHfHZyB&#10;5juGl99Mfrpl+SrvG334Wo3fjLkd9o8PoIR6uYr/3c82zZ9O4PJMukDP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gE2fEAAAA3AAAAA8AAAAAAAAAAAAAAAAAmAIAAGRycy9k&#10;b3ducmV2LnhtbFBLBQYAAAAABAAEAPUAAACJAwAAAAA=&#10;" filled="f" stroked="f" strokeweight=".5pt">
                  <v:textbox inset="0,0,0,0">
                    <w:txbxContent>
                      <w:p w:rsidR="0090261F" w:rsidRDefault="0090261F" w:rsidP="00264E97">
                        <w:r>
                          <w:t>Start</w:t>
                        </w:r>
                      </w:p>
                    </w:txbxContent>
                  </v:textbox>
                </v:shape>
                <v:shape id="Text Box 163" o:spid="_x0000_s1144" type="#_x0000_t202" style="position:absolute;left:13222;top:3469;width:3718;height:2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y2/MQA&#10;AADcAAAADwAAAGRycy9kb3ducmV2LnhtbERPS2vCQBC+F/oflhF6qxsrSEldRWwLHvpSW6i3MTsm&#10;odnZsDvG+O/dQqG3+fieM533rlEdhVh7NjAaZqCIC29rLg18bp9v70FFQbbYeCYDZ4own11fTTG3&#10;/sRr6jZSqhTCMUcDlUibax2LihzGoW+JE3fwwaEkGEptA55SuGv0XZZNtMOaU0OFLS0rKn42R2eg&#10;+Y7hZZ/JrnssX+XjXR+/nkZvxtwM+sUDKKFe/sV/7pVN8ydj+H0mXa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stvzEAAAA3AAAAA8AAAAAAAAAAAAAAAAAmAIAAGRycy9k&#10;b3ducmV2LnhtbFBLBQYAAAAABAAEAPUAAACJAwAAAAA=&#10;" filled="f" stroked="f" strokeweight=".5pt">
                  <v:textbox inset="0,0,0,0">
                    <w:txbxContent>
                      <w:p w:rsidR="0090261F" w:rsidRDefault="0090261F" w:rsidP="00264E97">
                        <w:r>
                          <w:t>Finish</w:t>
                        </w:r>
                      </w:p>
                    </w:txbxContent>
                  </v:textbox>
                </v:shape>
                <v:oval id="Oval 164" o:spid="_x0000_s1145" style="position:absolute;left:14314;top:5209;width:1142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jeRsAA&#10;AADcAAAADwAAAGRycy9kb3ducmV2LnhtbERP24rCMBB9F/Yfwgj7pmmXpUrXWKrgIvggXj5gaGab&#10;YjMpTdTu3xtB8G0O5zqLYrCtuFHvG8cK0mkCgrhyuuFawfm0mcxB+ICssXVMCv7JQ7H8GC0w1+7O&#10;B7odQy1iCPscFZgQulxKXxmy6KeuI47cn+sthgj7Wuoe7zHctvIrSTJpseHYYLCjtaHqcrxaBbze&#10;7eduVq5MlaxcZk6/abqzSn2Oh/IHRKAhvMUv91bH+dk3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jeRsAAAADcAAAADwAAAAAAAAAAAAAAAACYAgAAZHJzL2Rvd25y&#10;ZXYueG1sUEsFBgAAAAAEAAQA9QAAAIUDAAAAAA==&#10;" filled="f" strokecolor="black [1600]" strokeweight="1pt"/>
                <w10:anchorlock/>
              </v:group>
            </w:pict>
          </mc:Fallback>
        </mc:AlternateContent>
      </w:r>
    </w:p>
    <w:p w:rsidR="00B212E4" w:rsidRPr="00264E97" w:rsidRDefault="00B212E4" w:rsidP="00B212E4">
      <w:pPr>
        <w:rPr>
          <w:b/>
        </w:rPr>
      </w:pPr>
      <w:r w:rsidRPr="00264E97">
        <w:rPr>
          <w:b/>
        </w:rPr>
        <w:t xml:space="preserve">Problem </w:t>
      </w:r>
      <w:r>
        <w:rPr>
          <w:b/>
        </w:rPr>
        <w:t>5</w:t>
      </w:r>
    </w:p>
    <w:p w:rsidR="00B212E4" w:rsidRDefault="00B212E4" w:rsidP="00B212E4">
      <w:pPr>
        <w:pStyle w:val="NoSpacing"/>
      </w:pPr>
      <w:r w:rsidRPr="00264E97">
        <w:rPr>
          <w:b/>
        </w:rPr>
        <w:t>Total moves:</w:t>
      </w:r>
      <w:r>
        <w:t xml:space="preserve"> 4</w:t>
      </w:r>
    </w:p>
    <w:p w:rsidR="00B212E4" w:rsidRDefault="00B212E4" w:rsidP="00B212E4">
      <w:pPr>
        <w:pStyle w:val="NoSpacing"/>
      </w:pPr>
      <w:r w:rsidRPr="00264E97">
        <w:rPr>
          <w:b/>
        </w:rPr>
        <w:t>Available movements:</w:t>
      </w:r>
      <w:r>
        <w:t xml:space="preserve"> Left, Right, Up, Down</w:t>
      </w:r>
    </w:p>
    <w:p w:rsidR="00B212E4" w:rsidRDefault="00B212E4" w:rsidP="00B212E4"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30439510" wp14:editId="2BBA49A6">
                <wp:extent cx="2639833" cy="1152941"/>
                <wp:effectExtent l="0" t="0" r="0" b="0"/>
                <wp:docPr id="194" name="Canvas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6" name="Rectangle 166"/>
                        <wps:cNvSpPr/>
                        <wps:spPr>
                          <a:xfrm>
                            <a:off x="5715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8001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0287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2573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4859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7145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715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8001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0287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2573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4859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7145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715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8001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0287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2573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4859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7145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715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8001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0287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2573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4859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7145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Oval 190"/>
                        <wps:cNvSpPr/>
                        <wps:spPr>
                          <a:xfrm>
                            <a:off x="986738" y="752161"/>
                            <a:ext cx="85411" cy="95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800106" y="593224"/>
                            <a:ext cx="371789" cy="210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61F" w:rsidRDefault="0090261F" w:rsidP="00B212E4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1485891" y="344956"/>
                            <a:ext cx="371789" cy="210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61F" w:rsidRDefault="0090261F" w:rsidP="00B212E4"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1650679" y="501663"/>
                            <a:ext cx="114219" cy="129424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4" o:spid="_x0000_s1146" editas="canvas" style="width:207.85pt;height:90.8pt;mso-position-horizontal-relative:char;mso-position-vertical-relative:line" coordsize="263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">
                <v:shape id="_x0000_s1147" type="#_x0000_t75" style="position:absolute;width:26396;height:11525;visibility:visible;mso-wrap-style:square">
                  <v:fill o:detectmouseclick="t"/>
                  <v:path o:connecttype="none"/>
                </v:shape>
                <v:rect id="Rectangle 166" o:spid="_x0000_s1148" style="position:absolute;left:5715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0r1MEA&#10;AADcAAAADwAAAGRycy9kb3ducmV2LnhtbERPTWvCQBC9F/wPyxS8FN1UbJDUVaQQ8CTUSnsdsmOS&#10;NjMbsqtJ/n1XELzN433Oejtwo67U+dqJgdd5AoqkcLaW0sDpK5+tQPmAYrFxQgZG8rDdTJ7WmFnX&#10;yyddj6FUMUR8hgaqENpMa19UxOjnriWJ3Nl1jCHCrtS2wz6Gc6MXSZJqxlpiQ4UtfVRU/B0vbGD5&#10;41++Vwc9JoFPv8xj/nbpc2Omz8PuHVSgITzEd/fexvlpCrdn4gV6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NK9TBAAAA3AAAAA8AAAAAAAAAAAAAAAAAmAIAAGRycy9kb3du&#10;cmV2LnhtbFBLBQYAAAAABAAEAPUAAACGAwAAAAA=&#10;" filled="f" strokecolor="black [3213]" strokeweight=".25pt"/>
                <v:rect id="Rectangle 167" o:spid="_x0000_s1149" style="position:absolute;left:8001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GOT8IA&#10;AADcAAAADwAAAGRycy9kb3ducmV2LnhtbERPTWvCQBC9C/0PyxS8SN1YrJXUVaQQ8CRUpb0O2WkS&#10;zcyG7GqSf+8Khd7m8T5ntem5VjdqfeXEwGyagCLJna2kMHA6Zi9LUD6gWKydkIGBPGzWT6MVptZ1&#10;8kW3QyhUDBGfooEyhCbV2uclMfqpa0gi9+taxhBhW2jbYhfDudavSbLQjJXEhhIb+iwpvxyubGD+&#10;4yffy70eksCnM/OQvV27zJjxc7/9ABWoD//iP/fOxvmLd3g8Ey/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gY5PwgAAANwAAAAPAAAAAAAAAAAAAAAAAJgCAABkcnMvZG93&#10;bnJldi54bWxQSwUGAAAAAAQABAD1AAAAhwMAAAAA&#10;" filled="f" strokecolor="black [3213]" strokeweight=".25pt"/>
                <v:rect id="Rectangle 168" o:spid="_x0000_s1150" style="position:absolute;left:10287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4aPcQA&#10;AADcAAAADwAAAGRycy9kb3ducmV2LnhtbESPQUvDQBCF74L/YRnBi7QbRUuJ3ZZSCHgSrKW9Dtkx&#10;SZuZDdltk/x75yB4m+G9ee+b1Wbk1tyoj00QB8/zDAxJGXwjlYPDdzFbgokJxWMbhBxMFGGzvr9b&#10;Ye7DIF9026fKaIjEHB3UKXW5tbGsiTHOQ0ei2k/oGZOufWV9j4OGc2tfsmxhGRvRhho72tVUXvZX&#10;dvB6ik/H5aedssSHM/NUvF2HwrnHh3H7DibRmP7Nf9cfXvEXSqvP6AR2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eGj3EAAAA3AAAAA8AAAAAAAAAAAAAAAAAmAIAAGRycy9k&#10;b3ducmV2LnhtbFBLBQYAAAAABAAEAPUAAACJAwAAAAA=&#10;" filled="f" strokecolor="black [3213]" strokeweight=".25pt"/>
                <v:rect id="Rectangle 169" o:spid="_x0000_s1151" style="position:absolute;left:12573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K/psIA&#10;AADcAAAADwAAAGRycy9kb3ducmV2LnhtbERPTWvCQBC9F/wPywi9FN201KDRVUoh0FOhKnodsmOS&#10;NjMbsqtJ/n23UPA2j/c5m93AjbpR52snBp7nCSiSwtlaSgPHQz5bgvIBxWLjhAyM5GG3nTxsMLOu&#10;ly+67UOpYoj4DA1UIbSZ1r6oiNHPXUsSuYvrGEOEXalth30M50a/JEmqGWuJDRW29F5R8bO/soHX&#10;s386LT/1mAQ+fjOP+eLa58Y8Toe3NahAQ7iL/90fNs5PV/D3TLx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r+mwgAAANwAAAAPAAAAAAAAAAAAAAAAAJgCAABkcnMvZG93&#10;bnJldi54bWxQSwUGAAAAAAQABAD1AAAAhwMAAAAA&#10;" filled="f" strokecolor="black [3213]" strokeweight=".25pt"/>
                <v:rect id="Rectangle 170" o:spid="_x0000_s1152" style="position:absolute;left:14859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GA5sQA&#10;AADcAAAADwAAAGRycy9kb3ducmV2LnhtbESPQUvDQBCF74L/YZmCF2k3itYSuy0iBDwJtqVeh+w0&#10;ic3Mhuy2Sf69cxC8zfDevPfNejtya67UxyaIg4dFBoakDL6RysFhX8xXYGJC8dgGIQcTRdhubm/W&#10;mPswyBddd6kyGiIxRwd1Sl1ubSxrYoyL0JGodgo9Y9K1r6zvcdBwbu1jli0tYyPaUGNH7zWV592F&#10;HTx9x/vj6tNOWeLDD/NUPF+Gwrm72fj2CibRmP7Nf9cfXvFfFF+f0Qns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xgObEAAAA3AAAAA8AAAAAAAAAAAAAAAAAmAIAAGRycy9k&#10;b3ducmV2LnhtbFBLBQYAAAAABAAEAPUAAACJAwAAAAA=&#10;" filled="f" strokecolor="black [3213]" strokeweight=".25pt"/>
                <v:rect id="Rectangle 171" o:spid="_x0000_s1153" style="position:absolute;left:17145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0lfcIA&#10;AADcAAAADwAAAGRycy9kb3ducmV2LnhtbERPTWvCQBC9F/wPywheSt1YWivRVaQQ8CRUxV6H7DSJ&#10;ZmZDdjXJv3cLhd7m8T5ntem5VndqfeXEwGyagCLJna2kMHA6Zi8LUD6gWKydkIGBPGzWo6cVptZ1&#10;8kX3QyhUDBGfooEyhCbV2uclMfqpa0gi9+NaxhBhW2jbYhfDudavSTLXjJXEhhIb+iwpvx5ubODt&#10;2z+fF3s9JIFPF+Yhe791mTGTcb9dggrUh3/xn3tn4/yPGfw+Ey/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/SV9wgAAANwAAAAPAAAAAAAAAAAAAAAAAJgCAABkcnMvZG93&#10;bnJldi54bWxQSwUGAAAAAAQABAD1AAAAhwMAAAAA&#10;" filled="f" strokecolor="black [3213]" strokeweight=".25pt"/>
                <v:rect id="Rectangle 172" o:spid="_x0000_s1154" style="position:absolute;left:5715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+7CsIA&#10;AADcAAAADwAAAGRycy9kb3ducmV2LnhtbERPTWvCQBC9F/wPywheSt1UWivRVaQQ8CRUxV6H7DSJ&#10;ZmZDdjXJv3cLhd7m8T5ntem5VndqfeXEwOs0AUWSO1tJYeB0zF4WoHxAsVg7IQMDedisR08rTK3r&#10;5Ivuh1CoGCI+RQNlCE2qtc9LYvRT15BE7se1jCHCttC2xS6Gc61nSTLXjJXEhhIb+iwpvx5ubODt&#10;2z+fF3s9JIFPF+Yhe791mTGTcb9dggrUh3/xn3tn4/yPGfw+Ey/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L7sKwgAAANwAAAAPAAAAAAAAAAAAAAAAAJgCAABkcnMvZG93&#10;bnJldi54bWxQSwUGAAAAAAQABAD1AAAAhwMAAAAA&#10;" filled="f" strokecolor="black [3213]" strokeweight=".25pt"/>
                <v:rect id="Rectangle 173" o:spid="_x0000_s1155" style="position:absolute;left:8001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MekcIA&#10;AADcAAAADwAAAGRycy9kb3ducmV2LnhtbERPTWvCQBC9F/wPywi9FN3Y2iqpq4gQ6KmglXodsmOS&#10;mpkN2dUk/75bKHibx/uc1abnWt2o9ZUTA7NpAookd7aSwsDxK5ssQfmAYrF2QgYG8rBZjx5WmFrX&#10;yZ5uh1CoGCI+RQNlCE2qtc9LYvRT15BE7uxaxhBhW2jbYhfDudbPSfKmGSuJDSU2tCspvxyubGB+&#10;8k/fy089JIGPP8xD9nrtMmMex/32HVSgPtzF/+4PG+cvXuDvmXiBX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Yx6RwgAAANwAAAAPAAAAAAAAAAAAAAAAAJgCAABkcnMvZG93&#10;bnJldi54bWxQSwUGAAAAAAQABAD1AAAAhwMAAAAA&#10;" filled="f" strokecolor="black [3213]" strokeweight=".25pt"/>
                <v:rect id="Rectangle 174" o:spid="_x0000_s1156" style="position:absolute;left:10287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qG5cIA&#10;AADcAAAADwAAAGRycy9kb3ducmV2LnhtbERPTWvCQBC9F/wPywheSt1UrJXoKlIIeCpUxV6H7DSJ&#10;ZmZDdjXJv3cLhd7m8T5nve25VndqfeXEwOs0AUWSO1tJYeB0zF6WoHxAsVg7IQMDedhuRk9rTK3r&#10;5Ivuh1CoGCI+RQNlCE2qtc9LYvRT15BE7se1jCHCttC2xS6Gc61nSbLQjJXEhhIb+igpvx5ubGD+&#10;7Z/Py089JIFPF+Yhe7t1mTGTcb9bgQrUh3/xn3tv4/z3Ofw+Ey/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ioblwgAAANwAAAAPAAAAAAAAAAAAAAAAAJgCAABkcnMvZG93&#10;bnJldi54bWxQSwUGAAAAAAQABAD1AAAAhwMAAAAA&#10;" filled="f" strokecolor="black [3213]" strokeweight=".25pt"/>
                <v:rect id="Rectangle 175" o:spid="_x0000_s1157" style="position:absolute;left:12573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YjfsIA&#10;AADcAAAADwAAAGRycy9kb3ducmV2LnhtbERPTWvCQBC9F/wPywheSt1UqpXoKlIIeCpUxV6H7DSJ&#10;ZmZDdjXJv3cLhd7m8T5nve25VndqfeXEwOs0AUWSO1tJYeB0zF6WoHxAsVg7IQMDedhuRk9rTK3r&#10;5Ivuh1CoGCI+RQNlCE2qtc9LYvRT15BE7se1jCHCttC2xS6Gc61nSbLQjJXEhhIb+igpvx5ubODt&#10;2z+fl596SAKfLsxDNr91mTGTcb9bgQrUh3/xn3tv4/z3Ofw+Ey/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iN+wgAAANwAAAAPAAAAAAAAAAAAAAAAAJgCAABkcnMvZG93&#10;bnJldi54bWxQSwUGAAAAAAQABAD1AAAAhwMAAAAA&#10;" filled="f" strokecolor="black [3213]" strokeweight=".25pt"/>
                <v:rect id="Rectangle 176" o:spid="_x0000_s1158" style="position:absolute;left:14859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9CcIA&#10;AADcAAAADwAAAGRycy9kb3ducmV2LnhtbERPTWvCQBC9C/0PyxS8SN1YrJXUVaQQ8CRUpb0O2WkS&#10;zcyG7GqSf+8Khd7m8T5ntem5VjdqfeXEwGyagCLJna2kMHA6Zi9LUD6gWKydkIGBPGzWT6MVptZ1&#10;8kW3QyhUDBGfooEyhCbV2uclMfqpa0gi9+taxhBhW2jbYhfDudavSbLQjJXEhhIb+iwpvxyubGD+&#10;4yffy70eksCnM/OQvV27zJjxc7/9ABWoD//iP/fOxvnvC3g8Ey/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L0JwgAAANwAAAAPAAAAAAAAAAAAAAAAAJgCAABkcnMvZG93&#10;bnJldi54bWxQSwUGAAAAAAQABAD1AAAAhwMAAAAA&#10;" filled="f" strokecolor="black [3213]" strokeweight=".25pt"/>
                <v:rect id="Rectangle 177" o:spid="_x0000_s1159" style="position:absolute;left:17145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gYksIA&#10;AADcAAAADwAAAGRycy9kb3ducmV2LnhtbERPTWvCQBC9C/0PyxS8SN1YbJXUVaQQ8CRUpb0O2WkS&#10;zcyG7GqSf+8Khd7m8T5ntem5VjdqfeXEwGyagCLJna2kMHA6Zi9LUD6gWKydkIGBPGzWT6MVptZ1&#10;8kW3QyhUDBGfooEyhCbV2uclMfqpa0gi9+taxhBhW2jbYhfDudavSfKuGSuJDSU29FlSfjlc2cD8&#10;x0++l3s9JIFPZ+Yhe7t2mTHj5377ASpQH/7Ff+6djfMXC3g8Ey/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WBiSwgAAANwAAAAPAAAAAAAAAAAAAAAAAJgCAABkcnMvZG93&#10;bnJldi54bWxQSwUGAAAAAAQABAD1AAAAhwMAAAAA&#10;" filled="f" strokecolor="black [3213]" strokeweight=".25pt"/>
                <v:rect id="Rectangle 178" o:spid="_x0000_s1160" style="position:absolute;left:5715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eM4MQA&#10;AADcAAAADwAAAGRycy9kb3ducmV2LnhtbESPQUvDQBCF74L/YZmCF2k3itYSuy0iBDwJtqVeh+w0&#10;ic3Mhuy2Sf69cxC8zfDevPfNejtya67UxyaIg4dFBoakDL6RysFhX8xXYGJC8dgGIQcTRdhubm/W&#10;mPswyBddd6kyGiIxRwd1Sl1ubSxrYoyL0JGodgo9Y9K1r6zvcdBwbu1jli0tYyPaUGNH7zWV592F&#10;HTx9x/vj6tNOWeLDD/NUPF+Gwrm72fj2CibRmP7Nf9cfXvFflFaf0Qns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HjODEAAAA3AAAAA8AAAAAAAAAAAAAAAAAmAIAAGRycy9k&#10;b3ducmV2LnhtbFBLBQYAAAAABAAEAPUAAACJAwAAAAA=&#10;" filled="f" strokecolor="black [3213]" strokeweight=".25pt"/>
                <v:rect id="Rectangle 179" o:spid="_x0000_s1161" style="position:absolute;left:8001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spe8IA&#10;AADcAAAADwAAAGRycy9kb3ducmV2LnhtbERPTWvCQBC9F/wPywi9FN1Yaqupq4gQ6KmglXodsmOS&#10;mpkN2dUk/75bKHibx/uc1abnWt2o9ZUTA7NpAookd7aSwsDxK5ssQPmAYrF2QgYG8rBZjx5WmFrX&#10;yZ5uh1CoGCI+RQNlCE2qtc9LYvRT15BE7uxaxhBhW2jbYhfDudbPSfKqGSuJDSU2tCspvxyubODl&#10;5J++F596SAIff5iHbH7tMmMex/32HVSgPtzF/+4PG+e/LeHvmXiBX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iyl7wgAAANwAAAAPAAAAAAAAAAAAAAAAAJgCAABkcnMvZG93&#10;bnJldi54bWxQSwUGAAAAAAQABAD1AAAAhwMAAAAA&#10;" filled="f" strokecolor="black [3213]" strokeweight=".25pt"/>
                <v:rect id="Rectangle 180" o:spid="_x0000_s1162" style="position:absolute;left:10287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TwwcQA&#10;AADcAAAADwAAAGRycy9kb3ducmV2LnhtbESPQUvDQBCF70L/wzIFL2I3ikpIuy2lEPAkWIteh+w0&#10;iWZmQ3bbJP/eOQjeZnhv3vtms5u4M1caYhvEwcMqA0NSBd9K7eD0Ud7nYGJC8dgFIQczRdhtFzcb&#10;LHwY5Z2ux1QbDZFYoIMmpb6wNlYNMcZV6ElUO4eBMek61NYPOGo4d/Yxy14sYyva0GBPh4aqn+OF&#10;HTx9xbvP/M3OWeLTN/NcPl/G0rnb5bRfg0k0pX/z3/WrV/xc8fUZnc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k8MHEAAAA3AAAAA8AAAAAAAAAAAAAAAAAmAIAAGRycy9k&#10;b3ducmV2LnhtbFBLBQYAAAAABAAEAPUAAACJAwAAAAA=&#10;" filled="f" strokecolor="black [3213]" strokeweight=".25pt"/>
                <v:rect id="Rectangle 181" o:spid="_x0000_s1163" style="position:absolute;left:12573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hVWsEA&#10;AADcAAAADwAAAGRycy9kb3ducmV2LnhtbERPTWvCQBC9F/oflil4KXWjtCVEVxEh4EnQSnsdsmMS&#10;zcyG7GqSf+8WCr3N433Ocj1wo+7U+dqJgdk0AUVSOFtLaeD0lb+loHxAsdg4IQMjeVivnp+WmFnX&#10;y4Hux1CqGCI+QwNVCG2mtS8qYvRT15JE7uw6xhBhV2rbYR/DudHzJPnUjLXEhgpb2lZUXI83NvD+&#10;41+/070ek8CnC/OYf9z63JjJy7BZgAo0hH/xn3tn4/x0Br/PxAv0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oVVrBAAAA3AAAAA8AAAAAAAAAAAAAAAAAmAIAAGRycy9kb3du&#10;cmV2LnhtbFBLBQYAAAAABAAEAPUAAACGAwAAAAA=&#10;" filled="f" strokecolor="black [3213]" strokeweight=".25pt"/>
                <v:rect id="Rectangle 182" o:spid="_x0000_s1164" style="position:absolute;left:14859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LLcEA&#10;AADcAAAADwAAAGRycy9kb3ducmV2LnhtbERPTWvCQBC9F/wPywheim4qrYTUVUQI9CRoRa9Ddpqk&#10;zcyG7GqSf+8WCr3N433Oejtwo+7U+dqJgZdFAoqkcLaW0sD5M5+noHxAsdg4IQMjedhuJk9rzKzr&#10;5Uj3UyhVDBGfoYEqhDbT2hcVMfqFa0ki9+U6xhBhV2rbYR/DudHLJFlpxlpiQ4Ut7Ssqfk43NvB6&#10;9c+X9KDHJPD5m3nM3259bsxsOuzeQQUawr/4z/1h4/x0Cb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6yy3BAAAA3AAAAA8AAAAAAAAAAAAAAAAAmAIAAGRycy9kb3du&#10;cmV2LnhtbFBLBQYAAAAABAAEAPUAAACGAwAAAAA=&#10;" filled="f" strokecolor="black [3213]" strokeweight=".25pt"/>
                <v:rect id="Rectangle 183" o:spid="_x0000_s1165" style="position:absolute;left:17145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ZutsIA&#10;AADcAAAADwAAAGRycy9kb3ducmV2LnhtbERPTWvCQBC9C/0PyxR6Ed3YWgnRVaQQ6KlQK+11yI5J&#10;NDMbsqtJ/n23UPA2j/c5m93AjbpR52snBhbzBBRJ4WwtpYHjVz5LQfmAYrFxQgZG8rDbPkw2mFnX&#10;yyfdDqFUMUR8hgaqENpMa19UxOjnriWJ3Ml1jCHCrtS2wz6Gc6Ofk2SlGWuJDRW29FZRcTlc2cDy&#10;x0+/0w89JoGPZ+Yxf732uTFPj8N+DSrQEO7if/e7jfPTF/h7Jl6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tm62wgAAANwAAAAPAAAAAAAAAAAAAAAAAJgCAABkcnMvZG93&#10;bnJldi54bWxQSwUGAAAAAAQABAD1AAAAhwMAAAAA&#10;" filled="f" strokecolor="black [3213]" strokeweight=".25pt"/>
                <v:rect id="Rectangle 184" o:spid="_x0000_s1166" style="position:absolute;left:5715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/2wsIA&#10;AADcAAAADwAAAGRycy9kb3ducmV2LnhtbERPS2vCQBC+F/oflil4KXWjaAmpq4gQ8CT4oL0O2WmS&#10;NjMbsqtJ/r0rFHqbj+85q83AjbpR52snBmbTBBRJ4WwtpYHLOX9LQfmAYrFxQgZG8rBZPz+tMLOu&#10;lyPdTqFUMUR8hgaqENpMa19UxOinriWJ3LfrGEOEXalth30M50bPk+RdM9YSGypsaVdR8Xu6soHF&#10;l3/9TA96TAJffpjHfHntc2MmL8P2A1SgIfyL/9x7G+enC3g8Ey/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X/bCwgAAANwAAAAPAAAAAAAAAAAAAAAAAJgCAABkcnMvZG93&#10;bnJldi54bWxQSwUGAAAAAAQABAD1AAAAhwMAAAAA&#10;" filled="f" strokecolor="black [3213]" strokeweight=".25pt"/>
                <v:rect id="Rectangle 185" o:spid="_x0000_s1167" style="position:absolute;left:8001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NTWcEA&#10;AADcAAAADwAAAGRycy9kb3ducmV2LnhtbERPTWvCQBC9C/0PyxS8SN0oWkLqKiIEPAlaaa9Ddpqk&#10;zcyG7GqSf+8WCr3N433OZjdwo+7U+dqJgcU8AUVSOFtLaeD6nr+koHxAsdg4IQMjedhtnyYbzKzr&#10;5Uz3SyhVDBGfoYEqhDbT2hcVMfq5a0ki9+U6xhBhV2rbYR/DudHLJHnVjLXEhgpbOlRU/FxubGD1&#10;6Wcf6UmPSeDrN/OYr299bsz0edi/gQo0hH/xn/to4/x0Db/PxAv0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TU1nBAAAA3AAAAA8AAAAAAAAAAAAAAAAAmAIAAGRycy9kb3du&#10;cmV2LnhtbFBLBQYAAAAABAAEAPUAAACGAwAAAAA=&#10;" filled="f" strokecolor="black [3213]" strokeweight=".25pt"/>
                <v:rect id="Rectangle 186" o:spid="_x0000_s1168" style="position:absolute;left:10287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HNLsEA&#10;AADcAAAADwAAAGRycy9kb3ducmV2LnhtbERPTWvCQBC9F/wPyxS8FN1UrITUVaQQ8CTUSnsdsmOS&#10;NjMbsqtJ/n1XELzN433Oejtwo67U+dqJgdd5AoqkcLaW0sDpK5+loHxAsdg4IQMjedhuJk9rzKzr&#10;5ZOux1CqGCI+QwNVCG2mtS8qYvRz15JE7uw6xhBhV2rbYR/DudGLJFlpxlpiQ4UtfVRU/B0vbGD5&#10;41++04Mek8CnX+Yxf7v0uTHT52H3DirQEB7iu3tv4/x0Bbdn4gV6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BzS7BAAAA3AAAAA8AAAAAAAAAAAAAAAAAmAIAAGRycy9kb3du&#10;cmV2LnhtbFBLBQYAAAAABAAEAPUAAACGAwAAAAA=&#10;" filled="f" strokecolor="black [3213]" strokeweight=".25pt"/>
                <v:rect id="Rectangle 187" o:spid="_x0000_s1169" style="position:absolute;left:12573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otcIA&#10;AADcAAAADwAAAGRycy9kb3ducmV2LnhtbERPTWvCQBC9C/0PyxR6Ed1Yag3RVaQQ6KlQK+11yI5J&#10;NDMbsqtJ/n23UPA2j/c5m93AjbpR52snBhbzBBRJ4WwtpYHjVz5LQfmAYrFxQgZG8rDbPkw2mFnX&#10;yyfdDqFUMUR8hgaqENpMa19UxOjnriWJ3Ml1jCHCrtS2wz6Gc6Ofk+RVM9YSGyps6a2i4nK4soGX&#10;Hz/9Tj/0mAQ+npnHfHntc2OeHof9GlSgIdzF/+53G+enK/h7Jl6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jWi1wgAAANwAAAAPAAAAAAAAAAAAAAAAAJgCAABkcnMvZG93&#10;bnJldi54bWxQSwUGAAAAAAQABAD1AAAAhwMAAAAA&#10;" filled="f" strokecolor="black [3213]" strokeweight=".25pt"/>
                <v:rect id="Rectangle 188" o:spid="_x0000_s1170" style="position:absolute;left:14859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8x8QA&#10;AADcAAAADwAAAGRycy9kb3ducmV2LnhtbESPQUvDQBCF70L/wzIFL2I3ikpIuy2lEPAkWIteh+w0&#10;iWZmQ3bbJP/eOQjeZnhv3vtms5u4M1caYhvEwcMqA0NSBd9K7eD0Ud7nYGJC8dgFIQczRdhtFzcb&#10;LHwY5Z2ux1QbDZFYoIMmpb6wNlYNMcZV6ElUO4eBMek61NYPOGo4d/Yxy14sYyva0GBPh4aqn+OF&#10;HTx9xbvP/M3OWeLTN/NcPl/G0rnb5bRfg0k0pX/z3/WrV/xcafUZnc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S/MfEAAAA3AAAAA8AAAAAAAAAAAAAAAAAmAIAAGRycy9k&#10;b3ducmV2LnhtbFBLBQYAAAAABAAEAPUAAACJAwAAAAA=&#10;" filled="f" strokecolor="black [3213]" strokeweight=".25pt"/>
                <v:rect id="Rectangle 189" o:spid="_x0000_s1171" style="position:absolute;left:17145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5ZXMIA&#10;AADcAAAADwAAAGRycy9kb3ducmV2LnhtbERPS2vCQBC+F/oflin0UupGsZKmriJCoKeCD9rrkJ0m&#10;0cxsyK4m+fddQehtPr7nLNcDN+pKna+dGJhOElAkhbO1lAaOh/w1BeUDisXGCRkYycN69fiwxMy6&#10;XnZ03YdSxRDxGRqoQmgzrX1REaOfuJYkcr+uYwwRdqW2HfYxnBs9S5KFZqwlNlTY0rai4ry/sIH5&#10;j3/5Tr/0mAQ+npjH/O3S58Y8Pw2bD1CBhvAvvrs/bZyfvsPtmXiB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llcwgAAANwAAAAPAAAAAAAAAAAAAAAAAJgCAABkcnMvZG93&#10;bnJldi54bWxQSwUGAAAAAAQABAD1AAAAhwMAAAAA&#10;" filled="f" strokecolor="black [3213]" strokeweight=".25pt"/>
                <v:oval id="Oval 190" o:spid="_x0000_s1172" style="position:absolute;left:9867;top:7521;width:854;height: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yFmcQA&#10;AADcAAAADwAAAGRycy9kb3ducmV2LnhtbESPQW/CMAyF75P2HyJP2m2k22GMjoDYJKRqnCjsbhrT&#10;FBqnarJS/j0+IO1m6z2/93m+HH2rBupjE9jA6yQDRVwF23BtYL9bv3yAignZYhuYDFwpwnLx+DDH&#10;3IYLb2koU60khGOOBlxKXa51rBx5jJPQEYt2DL3HJGtfa9vjRcJ9q9+y7F17bFgaHHb07ag6l3/e&#10;QFhvDnbqdufi91Rwcyi/hp+jM+b5aVx9gko0pn/z/bqwgj8TfHlGJt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MhZnEAAAA3AAAAA8AAAAAAAAAAAAAAAAAmAIAAGRycy9k&#10;b3ducmV2LnhtbFBLBQYAAAAABAAEAPUAAACJAwAAAAA=&#10;" fillcolor="black [3200]" strokecolor="black [1600]" strokeweight="2pt"/>
                <v:shape id="Text Box 191" o:spid="_x0000_s1173" type="#_x0000_t202" style="position:absolute;left:8001;top:5932;width:3717;height:2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f9N8QA&#10;AADcAAAADwAAAGRycy9kb3ducmV2LnhtbERPS0vDQBC+C/0PyxR6s5t4KDZ2W0Qt9OCj1hb0NmbH&#10;JJidDbvTNP57Vyh4m4/vOYvV4FrVU4iNZwP5NANFXHrbcGVg/7a+vAYVBdli65kM/FCE1XJ0scDC&#10;+hO/Ur+TSqUQjgUaqEW6QutY1uQwTn1HnLgvHxxKgqHSNuAphbtWX2XZTDtsODXU2NFdTeX37ugM&#10;tO8xPH5m8tHfV0+yfdHHw0P+bMxkPNzegBIa5F98dm9smj/P4e+ZdI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n/TfEAAAA3AAAAA8AAAAAAAAAAAAAAAAAmAIAAGRycy9k&#10;b3ducmV2LnhtbFBLBQYAAAAABAAEAPUAAACJAwAAAAA=&#10;" filled="f" stroked="f" strokeweight=".5pt">
                  <v:textbox inset="0,0,0,0">
                    <w:txbxContent>
                      <w:p w:rsidR="0090261F" w:rsidRDefault="0090261F" w:rsidP="00B212E4">
                        <w:r>
                          <w:t>Start</w:t>
                        </w:r>
                      </w:p>
                    </w:txbxContent>
                  </v:textbox>
                </v:shape>
                <v:shape id="Text Box 192" o:spid="_x0000_s1174" type="#_x0000_t202" style="position:absolute;left:14858;top:3449;width:3718;height:2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VjQMQA&#10;AADcAAAADwAAAGRycy9kb3ducmV2LnhtbERPS2vCQBC+F/wPywje6kYP0qauIraFHvpSW6i3MTsm&#10;wexs2B1j+u+7hUJv8/E9Z77sXaM6CrH2bGAyzkARF97WXBr42D1e34CKgmyx8UwGvinCcjG4mmNu&#10;/YU31G2lVCmEY44GKpE21zoWFTmMY98SJ+7og0NJMJTaBrykcNfoaZbNtMOaU0OFLa0rKk7bszPQ&#10;fMXwfMhk392XL/L+ps+fD5NXY0bDfnUHSqiXf/Gf+8mm+bdT+H0mXa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1Y0DEAAAA3AAAAA8AAAAAAAAAAAAAAAAAmAIAAGRycy9k&#10;b3ducmV2LnhtbFBLBQYAAAAABAAEAPUAAACJAwAAAAA=&#10;" filled="f" stroked="f" strokeweight=".5pt">
                  <v:textbox inset="0,0,0,0">
                    <w:txbxContent>
                      <w:p w:rsidR="0090261F" w:rsidRDefault="0090261F" w:rsidP="00B212E4">
                        <w:r>
                          <w:t>Finish</w:t>
                        </w:r>
                      </w:p>
                    </w:txbxContent>
                  </v:textbox>
                </v:shape>
                <v:oval id="Oval 193" o:spid="_x0000_s1175" style="position:absolute;left:16506;top:5016;width:1142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Q2Fb8A&#10;AADcAAAADwAAAGRycy9kb3ducmV2LnhtbERPy6rCMBDdC/5DGMGdplXwajWKCl4EFxcfHzA0Y1Ns&#10;JqWJWv/+RhDczeE8Z7FqbSUe1PjSsYJ0mIAgzp0uuVBwOe8GUxA+IGusHJOCF3lYLbudBWbaPflI&#10;j1MoRAxhn6ECE0KdSelzQxb90NXEkbu6xmKIsCmkbvAZw20lR0kykRZLjg0Ga9oaym+nu1XA28Pf&#10;1P2sNyZPNm5izr9perBK9Xvteg4iUBu+4o97r+P82Rjez8QL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1DYVvwAAANwAAAAPAAAAAAAAAAAAAAAAAJgCAABkcnMvZG93bnJl&#10;di54bWxQSwUGAAAAAAQABAD1AAAAhAMAAAAA&#10;" filled="f" strokecolor="black [1600]" strokeweight="1pt"/>
                <w10:anchorlock/>
              </v:group>
            </w:pict>
          </mc:Fallback>
        </mc:AlternateContent>
      </w:r>
    </w:p>
    <w:p w:rsidR="00B212E4" w:rsidRPr="00264E97" w:rsidRDefault="00B212E4" w:rsidP="00B212E4">
      <w:pPr>
        <w:rPr>
          <w:b/>
        </w:rPr>
      </w:pPr>
      <w:r w:rsidRPr="00264E97">
        <w:rPr>
          <w:b/>
        </w:rPr>
        <w:t xml:space="preserve">Problem </w:t>
      </w:r>
      <w:r>
        <w:rPr>
          <w:b/>
        </w:rPr>
        <w:t>6</w:t>
      </w:r>
    </w:p>
    <w:p w:rsidR="00B212E4" w:rsidRDefault="00B212E4" w:rsidP="00B212E4">
      <w:pPr>
        <w:pStyle w:val="NoSpacing"/>
      </w:pPr>
      <w:r w:rsidRPr="00264E97">
        <w:rPr>
          <w:b/>
        </w:rPr>
        <w:t>Total moves:</w:t>
      </w:r>
      <w:r>
        <w:t xml:space="preserve"> 4</w:t>
      </w:r>
    </w:p>
    <w:p w:rsidR="00B212E4" w:rsidRDefault="00B212E4" w:rsidP="00B212E4">
      <w:pPr>
        <w:pStyle w:val="NoSpacing"/>
      </w:pPr>
      <w:r w:rsidRPr="00264E97">
        <w:rPr>
          <w:b/>
        </w:rPr>
        <w:t>Available movements:</w:t>
      </w:r>
      <w:r>
        <w:t xml:space="preserve"> Left, Right, Up, Down</w:t>
      </w:r>
    </w:p>
    <w:p w:rsidR="00B212E4" w:rsidRPr="00B212E4" w:rsidRDefault="00B212E4" w:rsidP="00B212E4"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4F51CF6E" wp14:editId="108F8C66">
                <wp:extent cx="2639833" cy="1152941"/>
                <wp:effectExtent l="0" t="0" r="0" b="0"/>
                <wp:docPr id="252" name="Canvas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4" name="Rectangle 224"/>
                        <wps:cNvSpPr/>
                        <wps:spPr>
                          <a:xfrm>
                            <a:off x="5715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8001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0287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2573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4859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7145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715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8001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0287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2573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4859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7145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5715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8001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0287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2573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4859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7145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715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8001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0287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2573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4859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7145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248"/>
                        <wps:cNvSpPr/>
                        <wps:spPr>
                          <a:xfrm>
                            <a:off x="986738" y="752161"/>
                            <a:ext cx="85411" cy="95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49"/>
                        <wps:cNvSpPr txBox="1"/>
                        <wps:spPr>
                          <a:xfrm>
                            <a:off x="800106" y="593224"/>
                            <a:ext cx="371789" cy="210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61F" w:rsidRDefault="0090261F" w:rsidP="00B212E4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1279246" y="344956"/>
                            <a:ext cx="371789" cy="210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61F" w:rsidRDefault="0090261F" w:rsidP="00B212E4"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1208015" y="516741"/>
                            <a:ext cx="114219" cy="129424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52" o:spid="_x0000_s1176" editas="canvas" style="width:207.85pt;height:90.8pt;mso-position-horizontal-relative:char;mso-position-vertical-relative:line" coordsize="263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">
                <v:shape id="_x0000_s1177" type="#_x0000_t75" style="position:absolute;width:26396;height:11525;visibility:visible;mso-wrap-style:square">
                  <v:fill o:detectmouseclick="t"/>
                  <v:path o:connecttype="none"/>
                </v:shape>
                <v:rect id="Rectangle 224" o:spid="_x0000_s1178" style="position:absolute;left:5715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zIhMQA&#10;AADcAAAADwAAAGRycy9kb3ducmV2LnhtbESPQWvCQBSE70L/w/KEXkQ3DbZIdJVSCPRUqBV7fWSf&#10;STTvbciuJvn33YLgcZiZb5jNbuBG3ajztRMDL4sEFEnhbC2lgcNPPl+B8gHFYuOEDIzkYbd9mmww&#10;s66Xb7rtQ6kiRHyGBqoQ2kxrX1TE6BeuJYneyXWMIcqu1LbDPsK50WmSvGnGWuJChS19VFRc9lc2&#10;sPz1s+PqS49J4MOZecxfr31uzPN0eF+DCjSER/je/rQG0nQJ/2fiEd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cyITEAAAA3AAAAA8AAAAAAAAAAAAAAAAAmAIAAGRycy9k&#10;b3ducmV2LnhtbFBLBQYAAAAABAAEAPUAAACJAwAAAAA=&#10;" filled="f" strokecolor="black [3213]" strokeweight=".25pt"/>
                <v:rect id="Rectangle 225" o:spid="_x0000_s1179" style="position:absolute;left:8001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BtH8QA&#10;AADcAAAADwAAAGRycy9kb3ducmV2LnhtbESPQWvCQBSE74X+h+UJvRTdNNQi0VVKIdBToSr2+sg+&#10;k2je25BdTfLvu4LgcZiZb5jVZuBGXanztRMDb7MEFEnhbC2lgf0uny5A+YBisXFCBkbysFk/P60w&#10;s66XX7puQ6kiRHyGBqoQ2kxrX1TE6GeuJYne0XWMIcqu1LbDPsK50WmSfGjGWuJChS19VVSctxc2&#10;8P7nXw+LHz0mgfcn5jGfX/rcmJfJ8LkEFWgIj/C9/W0NpOkcbmfiEd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bR/EAAAA3AAAAA8AAAAAAAAAAAAAAAAAmAIAAGRycy9k&#10;b3ducmV2LnhtbFBLBQYAAAAABAAEAPUAAACJAwAAAAA=&#10;" filled="f" strokecolor="black [3213]" strokeweight=".25pt"/>
                <v:rect id="Rectangle 226" o:spid="_x0000_s1180" style="position:absolute;left:10287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LzaMQA&#10;AADcAAAADwAAAGRycy9kb3ducmV2LnhtbESPQWvCQBSE74X+h+UVvJS6MbQiqauUQsCToBV7fWRf&#10;k2je25BdTfLv3YLgcZiZb5jleuBGXanztRMDs2kCiqRwtpbSwOEnf1uA8gHFYuOEDIzkYb16flpi&#10;Zl0vO7ruQ6kiRHyGBqoQ2kxrX1TE6KeuJYnen+sYQ5RdqW2HfYRzo9MkmWvGWuJChS19V1Sc9xc2&#10;8P7rX4+LrR6TwIcT85h/XPrcmMnL8PUJKtAQHuF7e2MNpOkc/s/EI6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C82jEAAAA3AAAAA8AAAAAAAAAAAAAAAAAmAIAAGRycy9k&#10;b3ducmV2LnhtbFBLBQYAAAAABAAEAPUAAACJAwAAAAA=&#10;" filled="f" strokecolor="black [3213]" strokeweight=".25pt"/>
                <v:rect id="Rectangle 227" o:spid="_x0000_s1181" style="position:absolute;left:12573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W88QA&#10;AADcAAAADwAAAGRycy9kb3ducmV2LnhtbESPQWvCQBSE70L/w/IKvYhuGmyV6CqlEOipUJV6fWSf&#10;SWze25BdTfLvu0Khx2FmvmE2u4EbdaPO104MPM8TUCSFs7WUBo6HfLYC5QOKxcYJGRjJw277MNlg&#10;Zl0vX3Tbh1JFiPgMDVQhtJnWvqiI0c9dSxK9s+sYQ5RdqW2HfYRzo9MkedWMtcSFClt6r6j42V/Z&#10;wOLkp9+rTz0mgY8X5jF/ufa5MU+Pw9saVKAh/If/2h/WQJou4X4mHgG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OVvPEAAAA3AAAAA8AAAAAAAAAAAAAAAAAmAIAAGRycy9k&#10;b3ducmV2LnhtbFBLBQYAAAAABAAEAPUAAACJAwAAAAA=&#10;" filled="f" strokecolor="black [3213]" strokeweight=".25pt"/>
                <v:rect id="Rectangle 228" o:spid="_x0000_s1182" style="position:absolute;left:14859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HCgcEA&#10;AADcAAAADwAAAGRycy9kb3ducmV2LnhtbERPTWvCQBC9C/6HZQQvUjcNtUjqKlIIeCpUxV6H7DRJ&#10;zcyG7GqSf989CB4f73uzG7hRd+p87cTA6zIBRVI4W0tp4HzKX9agfECx2DghAyN52G2nkw1m1vXy&#10;TfdjKFUMEZ+hgSqENtPaFxUx+qVrSSL36zrGEGFXatthH8O50WmSvGvGWmJDhS19VlRcjzc28Pbj&#10;F5f1lx6TwOc/5jFf3frcmPls2H+ACjSEp/jhPlgDaRrXxjPxCO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RwoHBAAAA3AAAAA8AAAAAAAAAAAAAAAAAmAIAAGRycy9kb3du&#10;cmV2LnhtbFBLBQYAAAAABAAEAPUAAACGAwAAAAA=&#10;" filled="f" strokecolor="black [3213]" strokeweight=".25pt"/>
                <v:rect id="Rectangle 229" o:spid="_x0000_s1183" style="position:absolute;left:17145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1nGsQA&#10;AADcAAAADwAAAGRycy9kb3ducmV2LnhtbESPQWvCQBSE70L/w/IKvYhuGmzR6CqlEOipUJV6fWSf&#10;SWze25BdTfLvu0Khx2FmvmE2u4EbdaPO104MPM8TUCSFs7WUBo6HfLYE5QOKxcYJGRjJw277MNlg&#10;Zl0vX3Tbh1JFiPgMDVQhtJnWvqiI0c9dSxK9s+sYQ5RdqW2HfYRzo9MkedWMtcSFClt6r6j42V/Z&#10;wOLkp9/LTz0mgY8X5jF/ufa5MU+Pw9saVKAh/If/2h/WQJqu4H4mHgG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dZxrEAAAA3AAAAA8AAAAAAAAAAAAAAAAAmAIAAGRycy9k&#10;b3ducmV2LnhtbFBLBQYAAAAABAAEAPUAAACJAwAAAAA=&#10;" filled="f" strokecolor="black [3213]" strokeweight=".25pt"/>
                <v:rect id="Rectangle 230" o:spid="_x0000_s1184" style="position:absolute;left:5715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5YWsEA&#10;AADcAAAADwAAAGRycy9kb3ducmV2LnhtbERPTWvCQBC9F/wPywi9FN1oW5HoKlIIeCrUil6H7JhE&#10;M7Mhu5rk37uHQo+P973e9lyrB7W+cmJgNk1AkeTOVlIYOP5mkyUoH1As1k7IwEAetpvRyxpT6zr5&#10;occhFCqGiE/RQBlCk2rt85IY/dQ1JJG7uJYxRNgW2rbYxXCu9TxJFpqxkthQYkNfJeW3w50NfJz9&#10;22n5rYck8PHKPGSf9y4z5nXc71agAvXhX/zn3lsD8/c4P56JR0B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+WFrBAAAA3AAAAA8AAAAAAAAAAAAAAAAAmAIAAGRycy9kb3du&#10;cmV2LnhtbFBLBQYAAAAABAAEAPUAAACGAwAAAAA=&#10;" filled="f" strokecolor="black [3213]" strokeweight=".25pt"/>
                <v:rect id="Rectangle 231" o:spid="_x0000_s1185" style="position:absolute;left:8001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L9wcQA&#10;AADcAAAADwAAAGRycy9kb3ducmV2LnhtbESPQWvCQBSE74L/YXlCL6IbtRVJXUWEQE9CrbTXR/Y1&#10;SZv3NmRXk/x7Vyj0OMzMN8x233OtbtT6yomBxTwBRZI7W0lh4PKRzTagfECxWDshAwN52O/Goy2m&#10;1nXyTrdzKFSEiE/RQBlCk2rt85IY/dw1JNH7di1jiLIttG2xi3Cu9TJJ1pqxkrhQYkPHkvLf85UN&#10;PH/56efmpIck8OWHecherl1mzNOkP7yCCtSH//Bf+80aWK4W8DgTj4De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y/cHEAAAA3AAAAA8AAAAAAAAAAAAAAAAAmAIAAGRycy9k&#10;b3ducmV2LnhtbFBLBQYAAAAABAAEAPUAAACJAwAAAAA=&#10;" filled="f" strokecolor="black [3213]" strokeweight=".25pt"/>
                <v:rect id="Rectangle 232" o:spid="_x0000_s1186" style="position:absolute;left:10287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BjtsQA&#10;AADcAAAADwAAAGRycy9kb3ducmV2LnhtbESPQWvCQBSE70L/w/IKvYhuGluR6CqlEOipUJV6fWSf&#10;SWze25BdTfLvu0Khx2FmvmE2u4EbdaPO104MPM8TUCSFs7WUBo6HfLYC5QOKxcYJGRjJw277MNlg&#10;Zl0vX3Tbh1JFiPgMDVQhtJnWvqiI0c9dSxK9s+sYQ5RdqW2HfYRzo9MkWWrGWuJChS29V1T87K9s&#10;4OXkp9+rTz0mgY8X5jF/vfa5MU+Pw9saVKAh/If/2h/WQLpI4X4mHgG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Y7bEAAAA3AAAAA8AAAAAAAAAAAAAAAAAmAIAAGRycy9k&#10;b3ducmV2LnhtbFBLBQYAAAAABAAEAPUAAACJAwAAAAA=&#10;" filled="f" strokecolor="black [3213]" strokeweight=".25pt"/>
                <v:rect id="Rectangle 233" o:spid="_x0000_s1187" style="position:absolute;left:12573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zGLcQA&#10;AADcAAAADwAAAGRycy9kb3ducmV2LnhtbESPX2vCQBDE34V+h2MLfZF68U+LpJ4ihUCfBK20r0tu&#10;m0SzeyF3muTb9wTBx2FmfsOsNj3X6kqtr5wYmE4SUCS5s5UUBo7f2esSlA8oFmsnZGAgD5v102iF&#10;qXWd7Ol6CIWKEPEpGihDaFKtfV4So5+4hiR6f65lDFG2hbYtdhHOtZ4lybtmrCQulNjQZ0n5+XBh&#10;A4tfP/5Z7vSQBD6emIfs7dJlxrw899sPUIH68Ajf21/WwGw+h9uZeAT0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sxi3EAAAA3AAAAA8AAAAAAAAAAAAAAAAAmAIAAGRycy9k&#10;b3ducmV2LnhtbFBLBQYAAAAABAAEAPUAAACJAwAAAAA=&#10;" filled="f" strokecolor="black [3213]" strokeweight=".25pt"/>
                <v:rect id="Rectangle 234" o:spid="_x0000_s1188" style="position:absolute;left:14859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eWcQA&#10;AADcAAAADwAAAGRycy9kb3ducmV2LnhtbESPQWvCQBSE74X+h+UVeil1o9UiqatIIdBTQQ3t9ZF9&#10;TaJ5b0N2Ncm/7wqCx2FmvmFWm4EbdaHO104MTCcJKJLC2VpKA/khe12C8gHFYuOEDIzkYbN+fFhh&#10;al0vO7rsQ6kiRHyKBqoQ2lRrX1TE6CeuJYnen+sYQ5RdqW2HfYRzo2dJ8q4Za4kLFbb0WVFx2p/Z&#10;wPzXv/wsv/WYBM6PzGO2OPeZMc9Pw/YDVKAh3MO39pc1MHubw/VMPAJ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FXlnEAAAA3AAAAA8AAAAAAAAAAAAAAAAAmAIAAGRycy9k&#10;b3ducmV2LnhtbFBLBQYAAAAABAAEAPUAAACJAwAAAAA=&#10;" filled="f" strokecolor="black [3213]" strokeweight=".25pt"/>
                <v:rect id="Rectangle 235" o:spid="_x0000_s1189" style="position:absolute;left:17145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n7wsQA&#10;AADcAAAADwAAAGRycy9kb3ducmV2LnhtbESPQWvCQBSE7wX/w/IEL0U3tVUkuooUAp4KtVKvj+wz&#10;iea9DdnVJP++Wyj0OMzMN8xm13OtHtT6yomBl1kCiiR3tpLCwOkrm65A+YBisXZCBgbysNuOnjaY&#10;WtfJJz2OoVARIj5FA2UITaq1z0ti9DPXkETv4lrGEGVbaNtiF+Fc63mSLDVjJXGhxIbeS8pvxzsb&#10;eDv75+/Vhx6SwKcr85At7l1mzGTc79egAvXhP/zXPlgD89cF/J6JR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J+8LEAAAA3AAAAA8AAAAAAAAAAAAAAAAAmAIAAGRycy9k&#10;b3ducmV2LnhtbFBLBQYAAAAABAAEAPUAAACJAwAAAAA=&#10;" filled="f" strokecolor="black [3213]" strokeweight=".25pt"/>
                <v:rect id="Rectangle 236" o:spid="_x0000_s1190" style="position:absolute;left:5715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tltcQA&#10;AADcAAAADwAAAGRycy9kb3ducmV2LnhtbESPQWvCQBSE7wX/w/IEL0U3ta1IdBUpBDwVakWvj+wz&#10;iea9DdnVJP++Wyj0OMzMN8x623OtHtT6yomBl1kCiiR3tpLCwPE7my5B+YBisXZCBgbysN2MntaY&#10;WtfJFz0OoVARIj5FA2UITaq1z0ti9DPXkETv4lrGEGVbaNtiF+Fc63mSLDRjJXGhxIY+Sspvhzsb&#10;eDv759PyUw9J4OOVecje711mzGTc71agAvXhP/zX3lsD89cF/J6JR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bZbXEAAAA3AAAAA8AAAAAAAAAAAAAAAAAmAIAAGRycy9k&#10;b3ducmV2LnhtbFBLBQYAAAAABAAEAPUAAACJAwAAAAA=&#10;" filled="f" strokecolor="black [3213]" strokeweight=".25pt"/>
                <v:rect id="Rectangle 237" o:spid="_x0000_s1191" style="position:absolute;left:8001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fALsUA&#10;AADcAAAADwAAAGRycy9kb3ducmV2LnhtbESPX2vCQBDE3wt+h2OFvpR6UftHUk+RQsAnoSrt65Lb&#10;JtHsXsidJvn2XqHg4zAzv2GW655rdaXWV04MTCcJKJLc2UoKA8dD9rwA5QOKxdoJGRjIw3o1elhi&#10;al0nX3Tdh0JFiPgUDZQhNKnWPi+J0U9cQxK9X9cyhijbQtsWuwjnWs+S5E0zVhIXSmzos6T8vL+w&#10;gZcf//S92OkhCXw8MQ/Z66XLjHkc95sPUIH6cA//t7fWwGz+Dn9n4hH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8AuxQAAANwAAAAPAAAAAAAAAAAAAAAAAJgCAABkcnMv&#10;ZG93bnJldi54bWxQSwUGAAAAAAQABAD1AAAAigMAAAAA&#10;" filled="f" strokecolor="black [3213]" strokeweight=".25pt"/>
                <v:rect id="Rectangle 238" o:spid="_x0000_s1192" style="position:absolute;left:10287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hUXMEA&#10;AADcAAAADwAAAGRycy9kb3ducmV2LnhtbERPTWvCQBC9F/wPywi9FN1oW5HoKlIIeCrUil6H7JhE&#10;M7Mhu5rk37uHQo+P973e9lyrB7W+cmJgNk1AkeTOVlIYOP5mkyUoH1As1k7IwEAetpvRyxpT6zr5&#10;occhFCqGiE/RQBlCk2rt85IY/dQ1JJG7uJYxRNgW2rbYxXCu9TxJFpqxkthQYkNfJeW3w50NfJz9&#10;22n5rYck8PHKPGSf9y4z5nXc71agAvXhX/zn3lsD8/e4Np6JR0B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IVFzBAAAA3AAAAA8AAAAAAAAAAAAAAAAAmAIAAGRycy9kb3du&#10;cmV2LnhtbFBLBQYAAAAABAAEAPUAAACGAwAAAAA=&#10;" filled="f" strokecolor="black [3213]" strokeweight=".25pt"/>
                <v:rect id="Rectangle 239" o:spid="_x0000_s1193" style="position:absolute;left:12573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Txx8QA&#10;AADcAAAADwAAAGRycy9kb3ducmV2LnhtbESPQWvCQBSE7wX/w/KEXkrdqG2xqatIIeBJqEp7fWRf&#10;k2je25BdTfLv3ULB4zAz3zDLdc+1ulLrKycGppMEFEnubCWFgeMhe16A8gHFYu2EDAzkYb0aPSwx&#10;ta6TL7ruQ6EiRHyKBsoQmlRrn5fE6CeuIYner2sZQ5RtoW2LXYRzrWdJ8qYZK4kLJTb0WVJ+3l/Y&#10;wMuPf/pe7PSQBD6emIfs9dJlxjyO+80HqEB9uIf/21trYDZ/h78z8Qj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E8cfEAAAA3AAAAA8AAAAAAAAAAAAAAAAAmAIAAGRycy9k&#10;b3ducmV2LnhtbFBLBQYAAAAABAAEAPUAAACJAwAAAAA=&#10;" filled="f" strokecolor="black [3213]" strokeweight=".25pt"/>
                <v:rect id="Rectangle 240" o:spid="_x0000_s1194" style="position:absolute;left:14859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rJ8EA&#10;AADcAAAADwAAAGRycy9kb3ducmV2LnhtbERPTWvCQBC9C/6HZYRepG4qKhJdpRQCPRXUYK9DdkzS&#10;ZmZDdjXJv3cPhR4f73t/HLhRD+p87cTA2yIBRVI4W0tpIL9kr1tQPqBYbJyQgZE8HA/TyR5T63o5&#10;0eMcShVDxKdooAqhTbX2RUWMfuFaksjdXMcYIuxKbTvsYzg3epkkG81YS2yosKWPiorf850NrL79&#10;/Lr90mMSOP9hHrP1vc+MeZkN7ztQgYbwL/5zf1oDy1WcH8/EI6AP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4KyfBAAAA3AAAAA8AAAAAAAAAAAAAAAAAmAIAAGRycy9kb3du&#10;cmV2LnhtbFBLBQYAAAAABAAEAPUAAACGAwAAAAA=&#10;" filled="f" strokecolor="black [3213]" strokeweight=".25pt"/>
                <v:rect id="Rectangle 241" o:spid="_x0000_s1195" style="position:absolute;left:17145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SOvMMA&#10;AADcAAAADwAAAGRycy9kb3ducmV2LnhtbESPQWvCQBSE74L/YXlCL6IbRYukriJCoCehKvX6yL4m&#10;afPehuxqkn/vFgo9DjPzDbPd91yrB7W+cmJgMU9AkeTOVlIYuF6y2QaUDygWaydkYCAP+914tMXU&#10;uk4+6HEOhYoQ8SkaKENoUq19XhKjn7uGJHpfrmUMUbaFti12Ec61XibJq2asJC6U2NCxpPznfGcD&#10;q5uffm5OekgCX7+Zh2x97zJjXib94Q1UoD78h//a79bAcrWA3zPxCO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SOvMMAAADcAAAADwAAAAAAAAAAAAAAAACYAgAAZHJzL2Rv&#10;d25yZXYueG1sUEsFBgAAAAAEAAQA9QAAAIgDAAAAAA==&#10;" filled="f" strokecolor="black [3213]" strokeweight=".25pt"/>
                <v:rect id="Rectangle 242" o:spid="_x0000_s1196" style="position:absolute;left:5715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Qy8QA&#10;AADcAAAADwAAAGRycy9kb3ducmV2LnhtbESPQWvCQBSE70L/w/KEXkQ3DbZIdJVSCPRUqBV7fWSf&#10;STTvbciuJvn33YLgcZiZb5jNbuBG3ajztRMDL4sEFEnhbC2lgcNPPl+B8gHFYuOEDIzkYbd9mmww&#10;s66Xb7rtQ6kiRHyGBqoQ2kxrX1TE6BeuJYneyXWMIcqu1LbDPsK50WmSvGnGWuJChS19VFRc9lc2&#10;sPz1s+PqS49J4MOZecxfr31uzPN0eF+DCjSER/je/rQG0mUK/2fiEd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mEMvEAAAA3AAAAA8AAAAAAAAAAAAAAAAAmAIAAGRycy9k&#10;b3ducmV2LnhtbFBLBQYAAAAABAAEAPUAAACJAwAAAAA=&#10;" filled="f" strokecolor="black [3213]" strokeweight=".25pt"/>
                <v:rect id="Rectangle 243" o:spid="_x0000_s1197" style="position:absolute;left:8001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q1UMQA&#10;AADcAAAADwAAAGRycy9kb3ducmV2LnhtbESPQWvCQBSE74X+h+UVeil1o9UiqatIIdBTQQ3t9ZF9&#10;TaJ5b0N2Ncm/7wqCx2FmvmFWm4EbdaHO104MTCcJKJLC2VpKA/khe12C8gHFYuOEDIzkYbN+fFhh&#10;al0vO7rsQ6kiRHyKBqoQ2lRrX1TE6CeuJYnen+sYQ5RdqW2HfYRzo2dJ8q4Za4kLFbb0WVFx2p/Z&#10;wPzXv/wsv/WYBM6PzGO2OPeZMc9Pw/YDVKAh3MO39pc1MJu/wfVMPAJ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qtVDEAAAA3AAAAA8AAAAAAAAAAAAAAAAAmAIAAGRycy9k&#10;b3ducmV2LnhtbFBLBQYAAAAABAAEAPUAAACJAwAAAAA=&#10;" filled="f" strokecolor="black [3213]" strokeweight=".25pt"/>
                <v:rect id="Rectangle 244" o:spid="_x0000_s1198" style="position:absolute;left:10287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MtJMQA&#10;AADcAAAADwAAAGRycy9kb3ducmV2LnhtbESPQWvCQBSE70L/w/KEXkQ3lbRIdJVSCPRUqBV7fWSf&#10;STTvbciuJvn33YLgcZiZb5jNbuBG3ajztRMDL4sEFEnhbC2lgcNPPl+B8gHFYuOEDIzkYbd9mmww&#10;s66Xb7rtQ6kiRHyGBqoQ2kxrX1TE6BeuJYneyXWMIcqu1LbDPsK50cskedOMtcSFClv6qKi47K9s&#10;IP31s+PqS49J4MOZecxfr31uzPN0eF+DCjSER/je/rQGlmkK/2fiEd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DLSTEAAAA3AAAAA8AAAAAAAAAAAAAAAAAmAIAAGRycy9k&#10;b3ducmV2LnhtbFBLBQYAAAAABAAEAPUAAACJAwAAAAA=&#10;" filled="f" strokecolor="black [3213]" strokeweight=".25pt"/>
                <v:rect id="Rectangle 245" o:spid="_x0000_s1199" style="position:absolute;left:12573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+Iv8MA&#10;AADcAAAADwAAAGRycy9kb3ducmV2LnhtbESPQWvCQBSE74L/YXlCL1I3ioqkriJCwFOhVuz1kX1N&#10;0ua9DdnVJP++Kwg9DjPzDbPd91yrO7W+cmJgPktAkeTOVlIYuHxmrxtQPqBYrJ2QgYE87Hfj0RZT&#10;6zr5oPs5FCpCxKdooAyhSbX2eUmMfuYakuh9u5YxRNkW2rbYRTjXepEka81YSVwosaFjSfnv+cYG&#10;ll9+et286yEJfPlhHrLVrcuMeZn0hzdQgfrwH362T9bAYrmCx5l4BP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+Iv8MAAADcAAAADwAAAAAAAAAAAAAAAACYAgAAZHJzL2Rv&#10;d25yZXYueG1sUEsFBgAAAAAEAAQA9QAAAIgDAAAAAA==&#10;" filled="f" strokecolor="black [3213]" strokeweight=".25pt"/>
                <v:rect id="Rectangle 246" o:spid="_x0000_s1200" style="position:absolute;left:14859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0WyMMA&#10;AADcAAAADwAAAGRycy9kb3ducmV2LnhtbESPQWvCQBSE7wX/w/IEL0U3FSsSXUUKAU9CrbTXR/aZ&#10;RPPehuxqkn/vFgo9DjPzDbPZ9VyrB7W+cmLgbZaAIsmdraQwcP7KpitQPqBYrJ2QgYE87Lajlw2m&#10;1nXySY9TKFSEiE/RQBlCk2rt85IY/cw1JNG7uJYxRNkW2rbYRTjXep4kS81YSVwosaGPkvLb6c4G&#10;Fj/+9Xt11EMS+HxlHrL3e5cZMxn3+zWoQH34D/+1D9bAfLGE3zPxCO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0WyMMAAADcAAAADwAAAAAAAAAAAAAAAACYAgAAZHJzL2Rv&#10;d25yZXYueG1sUEsFBgAAAAAEAAQA9QAAAIgDAAAAAA==&#10;" filled="f" strokecolor="black [3213]" strokeweight=".25pt"/>
                <v:rect id="Rectangle 247" o:spid="_x0000_s1201" style="position:absolute;left:17145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zU8QA&#10;AADcAAAADwAAAGRycy9kb3ducmV2LnhtbESPQWvCQBSE70L/w/IKvUjdKNpK6ipSCPQkaKW9PrKv&#10;STTvbciuJvn3XUHwOMzMN8xq03OtrtT6yomB6SQBRZI7W0lh4PidvS5B+YBisXZCBgbysFk/jVaY&#10;WtfJnq6HUKgIEZ+igTKEJtXa5yUx+olrSKL351rGEGVbaNtiF+Fc61mSvGnGSuJCiQ19lpSfDxc2&#10;MP/145/lTg9J4OOJecgWly4z5uW5336ACtSHR/je/rIGZvN3uJ2JR0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Rs1PEAAAA3AAAAA8AAAAAAAAAAAAAAAAAmAIAAGRycy9k&#10;b3ducmV2LnhtbFBLBQYAAAAABAAEAPUAAACJAwAAAAA=&#10;" filled="f" strokecolor="black [3213]" strokeweight=".25pt"/>
                <v:oval id="Oval 248" o:spid="_x0000_s1202" style="position:absolute;left:9867;top:7521;width:854;height: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EpL8A&#10;AADcAAAADwAAAGRycy9kb3ducmV2LnhtbERPTYvCMBC9C/sfwizsTVNFdKlGcReEsp6s7n1sxqba&#10;TEoTa/335iB4fLzv5bq3teio9ZVjBeNRAoK4cLriUsHxsB1+g/ABWWPtmBQ8yMN69TFYYqrdnffU&#10;5aEUMYR9igpMCE0qpS8MWfQj1xBH7uxaiyHCtpS6xXsMt7WcJMlMWqw4Nhhs6NdQcc1vVoHb7k56&#10;bg7X7P+ScXXKf7q/s1Hq67PfLEAE6sNb/HJnWsFkGtfG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/8SkvwAAANwAAAAPAAAAAAAAAAAAAAAAAJgCAABkcnMvZG93bnJl&#10;di54bWxQSwUGAAAAAAQABAD1AAAAhAMAAAAA&#10;" fillcolor="black [3200]" strokecolor="black [1600]" strokeweight="2pt"/>
                <v:shape id="Text Box 249" o:spid="_x0000_s1203" type="#_x0000_t202" style="position:absolute;left:8001;top:5932;width:3717;height:2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S8CscA&#10;AADcAAAADwAAAGRycy9kb3ducmV2LnhtbESPQUvDQBSE74X+h+UJvbWbliI2dlukKnhQW9sKentm&#10;n0kw+zbsvqbx37uC4HGYmW+Y5bp3jeooxNqzgekkA0VceFtzaeB4uB9fgYqCbLHxTAa+KcJ6NRws&#10;Mbf+zC/U7aVUCcIxRwOVSJtrHYuKHMaJb4mT9+mDQ0kylNoGPCe4a/Qsyy61w5rTQoUtbSoqvvYn&#10;Z6B5i+HxI5P37rZ8kt1Wn17vps/GjC76m2tQQr38h//aD9bAbL6A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UvArHAAAA3AAAAA8AAAAAAAAAAAAAAAAAmAIAAGRy&#10;cy9kb3ducmV2LnhtbFBLBQYAAAAABAAEAPUAAACMAwAAAAA=&#10;" filled="f" stroked="f" strokeweight=".5pt">
                  <v:textbox inset="0,0,0,0">
                    <w:txbxContent>
                      <w:p w:rsidR="0090261F" w:rsidRDefault="0090261F" w:rsidP="00B212E4">
                        <w:r>
                          <w:t>Start</w:t>
                        </w:r>
                      </w:p>
                    </w:txbxContent>
                  </v:textbox>
                </v:shape>
                <v:shape id="Text Box 250" o:spid="_x0000_s1204" type="#_x0000_t202" style="position:absolute;left:12792;top:3449;width:3718;height:2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DSsMA&#10;AADcAAAADwAAAGRycy9kb3ducmV2LnhtbERPS0vDQBC+C/6HZQRvdtNCRWK3RWwLPWhfKuhtzI5J&#10;aHY27E7T9N93D0KPH997MutdozoKsfZsYDjIQBEX3tZcGvj8WD48gYqCbLHxTAbOFGE2vb2ZYG79&#10;iXfU7aVUKYRjjgYqkTbXOhYVOYwD3xIn7s8Hh5JgKLUNeErhrtGjLHvUDmtODRW29FpRcdgfnYHm&#10;O4a330x+unn5LtuNPn4thmtj7u/6l2dQQr1cxf/ulTUwGqf5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eDSsMAAADcAAAADwAAAAAAAAAAAAAAAACYAgAAZHJzL2Rv&#10;d25yZXYueG1sUEsFBgAAAAAEAAQA9QAAAIgDAAAAAA==&#10;" filled="f" stroked="f" strokeweight=".5pt">
                  <v:textbox inset="0,0,0,0">
                    <w:txbxContent>
                      <w:p w:rsidR="0090261F" w:rsidRDefault="0090261F" w:rsidP="00B212E4">
                        <w:r>
                          <w:t>Finish</w:t>
                        </w:r>
                      </w:p>
                    </w:txbxContent>
                  </v:textbox>
                </v:shape>
                <v:oval id="Oval 251" o:spid="_x0000_s1205" style="position:absolute;left:12080;top:5167;width:1142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bWH8IA&#10;AADcAAAADwAAAGRycy9kb3ducmV2LnhtbESP3YrCMBSE74V9h3AWvNO0gj90TYsKiuCFqPsAh+Zs&#10;U7Y5KU3U+vZGELwcZuYbZln0thE36nztWEE6TkAQl07XXCn4vWxHCxA+IGtsHJOCB3ko8q/BEjPt&#10;7nyi2zlUIkLYZ6jAhNBmUvrSkEU/di1x9P5cZzFE2VVSd3iPcNvISZLMpMWa44LBljaGyv/z1Srg&#10;zeG4cPPV2pTJ2s3MZZemB6vU8Ltf/YAI1IdP+N3eawWTaQqvM/EIy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1tYfwgAAANwAAAAPAAAAAAAAAAAAAAAAAJgCAABkcnMvZG93&#10;bnJldi54bWxQSwUGAAAAAAQABAD1AAAAhwMAAAAA&#10;" filled="f" strokecolor="black [1600]" strokeweight="1pt"/>
                <w10:anchorlock/>
              </v:group>
            </w:pict>
          </mc:Fallback>
        </mc:AlternateContent>
      </w:r>
    </w:p>
    <w:p w:rsidR="00B212E4" w:rsidRPr="00264E97" w:rsidRDefault="00B212E4" w:rsidP="00B212E4">
      <w:pPr>
        <w:rPr>
          <w:b/>
        </w:rPr>
      </w:pPr>
      <w:r w:rsidRPr="00264E97">
        <w:rPr>
          <w:b/>
        </w:rPr>
        <w:t xml:space="preserve">Problem </w:t>
      </w:r>
      <w:r>
        <w:rPr>
          <w:b/>
        </w:rPr>
        <w:t>7</w:t>
      </w:r>
    </w:p>
    <w:p w:rsidR="00B212E4" w:rsidRDefault="00B212E4" w:rsidP="00B212E4">
      <w:pPr>
        <w:pStyle w:val="NoSpacing"/>
      </w:pPr>
      <w:r w:rsidRPr="00264E97">
        <w:rPr>
          <w:b/>
        </w:rPr>
        <w:t>Total moves:</w:t>
      </w:r>
      <w:r>
        <w:t xml:space="preserve"> </w:t>
      </w:r>
      <w:r w:rsidR="006E36F7">
        <w:t>5</w:t>
      </w:r>
    </w:p>
    <w:p w:rsidR="00B212E4" w:rsidRDefault="00B212E4" w:rsidP="00B212E4">
      <w:pPr>
        <w:pStyle w:val="NoSpacing"/>
      </w:pPr>
      <w:r w:rsidRPr="00264E97">
        <w:rPr>
          <w:b/>
        </w:rPr>
        <w:t>Available movements:</w:t>
      </w:r>
      <w:r>
        <w:t xml:space="preserve"> Left, R</w:t>
      </w:r>
      <w:r w:rsidR="006E36F7">
        <w:t>ight</w:t>
      </w:r>
    </w:p>
    <w:p w:rsidR="00B212E4" w:rsidRDefault="00B212E4" w:rsidP="00B212E4"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4B6764A0" wp14:editId="588C1FE8">
                <wp:extent cx="2639833" cy="1152941"/>
                <wp:effectExtent l="0" t="0" r="0" b="0"/>
                <wp:docPr id="223" name="Canvas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5" name="Rectangle 195"/>
                        <wps:cNvSpPr/>
                        <wps:spPr>
                          <a:xfrm>
                            <a:off x="5715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8001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287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2573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4859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714500" y="1180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5715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8001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0287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2573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4859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714500" y="3466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5715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8001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287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2573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4859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714500" y="5752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715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8001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0287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2573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4859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714500" y="803868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1217180" y="518163"/>
                            <a:ext cx="85411" cy="95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220"/>
                        <wps:cNvSpPr txBox="1"/>
                        <wps:spPr>
                          <a:xfrm>
                            <a:off x="938513" y="345046"/>
                            <a:ext cx="371789" cy="210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61F" w:rsidRDefault="0090261F" w:rsidP="00B212E4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1485891" y="344956"/>
                            <a:ext cx="371789" cy="210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61F" w:rsidRDefault="0090261F" w:rsidP="00B212E4"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1431422" y="516741"/>
                            <a:ext cx="114219" cy="129424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23" o:spid="_x0000_s1206" editas="canvas" style="width:207.85pt;height:90.8pt;mso-position-horizontal-relative:char;mso-position-vertical-relative:line" coordsize="263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">
                <v:shape id="_x0000_s1207" type="#_x0000_t75" style="position:absolute;width:26396;height:11525;visibility:visible;mso-wrap-style:square">
                  <v:fill o:detectmouseclick="t"/>
                  <v:path o:connecttype="none"/>
                </v:shape>
                <v:rect id="Rectangle 195" o:spid="_x0000_s1208" style="position:absolute;left:5715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rFhMIA&#10;AADcAAAADwAAAGRycy9kb3ducmV2LnhtbERPS2vCQBC+F/wPyxR6KXXTUkWjq0gh0FPBB/Y6ZMck&#10;NjMbsqtJ/n1XELzNx/ec5brnWl2p9ZUTA+/jBBRJ7mwlhYHDPnubgfIBxWLthAwM5GG9Gj0tMbWu&#10;ky1dd6FQMUR8igbKEJpUa5+XxOjHriGJ3Mm1jCHCttC2xS6Gc60/kmSqGSuJDSU29FVS/re7sIHP&#10;X/96nP3oIQl8ODMP2eTSZca8PPebBahAfXiI7+5vG+fPJ3B7Jl6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ysWEwgAAANwAAAAPAAAAAAAAAAAAAAAAAJgCAABkcnMvZG93&#10;bnJldi54bWxQSwUGAAAAAAQABAD1AAAAhwMAAAAA&#10;" filled="f" strokecolor="black [3213]" strokeweight=".25pt"/>
                <v:rect id="Rectangle 196" o:spid="_x0000_s1209" style="position:absolute;left:8001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hb88IA&#10;AADcAAAADwAAAGRycy9kb3ducmV2LnhtbERPTWvCQBC9F/wPywi9FN201KDRVUoh0FOhKnodsmOS&#10;NjMbsqtJ/n23UPA2j/c5m93AjbpR52snBp7nCSiSwtlaSgPHQz5bgvIBxWLjhAyM5GG3nTxsMLOu&#10;ly+67UOpYoj4DA1UIbSZ1r6oiNHPXUsSuYvrGEOEXalth30M50a/JEmqGWuJDRW29F5R8bO/soHX&#10;s386LT/1mAQ+fjOP+eLa58Y8Toe3NahAQ7iL/90fNs5fpfD3TLx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FvzwgAAANwAAAAPAAAAAAAAAAAAAAAAAJgCAABkcnMvZG93&#10;bnJldi54bWxQSwUGAAAAAAQABAD1AAAAhwMAAAAA&#10;" filled="f" strokecolor="black [3213]" strokeweight=".25pt"/>
                <v:rect id="Rectangle 197" o:spid="_x0000_s1210" style="position:absolute;left:10287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T+aMIA&#10;AADcAAAADwAAAGRycy9kb3ducmV2LnhtbERPTWvCQBC9F/wPywi9FN1Yaqupq4gQ6KmglXodsmOS&#10;mpkN2dUk/75bKHibx/uc1abnWt2o9ZUTA7NpAookd7aSwsDxK5ssQPmAYrF2QgYG8rBZjx5WmFrX&#10;yZ5uh1CoGCI+RQNlCE2qtc9LYvRT15BE7uxaxhBhW2jbYhfDudbPSfKqGSuJDSU2tCspvxyubODl&#10;5J++F596SAIff5iHbH7tMmMex/32HVSgPtzF/+4PG+cv3+DvmXiBX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VP5owgAAANwAAAAPAAAAAAAAAAAAAAAAAJgCAABkcnMvZG93&#10;bnJldi54bWxQSwUGAAAAAAQABAD1AAAAhwMAAAAA&#10;" filled="f" strokecolor="black [3213]" strokeweight=".25pt"/>
                <v:rect id="Rectangle 198" o:spid="_x0000_s1211" style="position:absolute;left:12573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tqGsQA&#10;AADcAAAADwAAAGRycy9kb3ducmV2LnhtbESPQUvDQBCF74L/YZmCF7EbRUsbuy0iBDwJtqVeh+w0&#10;ic3Mhuy2Sf69cxC8zfDevPfNejtya67UxyaIg8d5BoakDL6RysFhXzwswcSE4rENQg4mirDd3N6s&#10;MfdhkC+67lJlNERijg7qlLrc2ljWxBjnoSNR7RR6xqRrX1nf46Dh3NqnLFtYxka0ocaO3msqz7sL&#10;O3j+jvfH5aedssSHH+apeLkMhXN3s/HtFUyiMf2b/64/vOKvlFaf0Qns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LahrEAAAA3AAAAA8AAAAAAAAAAAAAAAAAmAIAAGRycy9k&#10;b3ducmV2LnhtbFBLBQYAAAAABAAEAPUAAACJAwAAAAA=&#10;" filled="f" strokecolor="black [3213]" strokeweight=".25pt"/>
                <v:rect id="Rectangle 199" o:spid="_x0000_s1212" style="position:absolute;left:14859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fPgcIA&#10;AADcAAAADwAAAGRycy9kb3ducmV2LnhtbERPTWvCQBC9C/0PyxS8SN1YbNHUVaQQ8CRUpb0O2WkS&#10;zcyG7GqSf+8Khd7m8T5ntem5VjdqfeXEwGyagCLJna2kMHA6Zi8LUD6gWKydkIGBPGzWT6MVptZ1&#10;8kW3QyhUDBGfooEyhCbV2uclMfqpa0gi9+taxhBhW2jbYhfDudavSfKuGSuJDSU29FlSfjlc2cD8&#10;x0++F3s9JIFPZ+Yhe7t2mTHj5377ASpQH/7Ff+6djfOXS3g8Ey/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h8+BwgAAANwAAAAPAAAAAAAAAAAAAAAAAJgCAABkcnMvZG93&#10;bnJldi54bWxQSwUGAAAAAAQABAD1AAAAhwMAAAAA&#10;" filled="f" strokecolor="black [3213]" strokeweight=".25pt"/>
                <v:rect id="Rectangle 200" o:spid="_x0000_s1213" style="position:absolute;left:17145;top:118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S58IA&#10;AADcAAAADwAAAGRycy9kb3ducmV2LnhtbESPQWvCQBSE74X+h+UJXopuKlokukopBDwJVbHXR/aZ&#10;RPPehuxqkn/fFQo9DjPzDbPe9lyrB7W+cmLgfZqAIsmdraQwcDpmkyUoH1As1k7IwEAetpvXlzWm&#10;1nXyTY9DKFSEiE/RQBlCk2rt85IY/dQ1JNG7uJYxRNkW2rbYRTjXepYkH5qxkrhQYkNfJeW3w50N&#10;zH/823m510MS+HRlHrLFvcuMGY/6zxWoQH34D/+1d9ZAJMLzTDwC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pLnwgAAANwAAAAPAAAAAAAAAAAAAAAAAJgCAABkcnMvZG93&#10;bnJldi54bWxQSwUGAAAAAAQABAD1AAAAhwMAAAAA&#10;" filled="f" strokecolor="black [3213]" strokeweight=".25pt"/>
                <v:rect id="Rectangle 201" o:spid="_x0000_s1214" style="position:absolute;left:5715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43fMQA&#10;AADcAAAADwAAAGRycy9kb3ducmV2LnhtbESPQWvCQBSE74X+h+UVvJS6q7QiqauUQqAnQSt6fWRf&#10;k7R5b0N2Ncm/dwuCx2FmvmFWm4EbdaEu1F4szKYGFEnhXS2lhcN3/rIEFSKKw8YLWRgpwGb9+LDC&#10;zPlednTZx1IliIQMLVQxtpnWoaiIMUx9S5K8H98xxiS7UrsO+wTnRs+NWWjGWtJChS19VlT87c9s&#10;4fUUno/LrR5N5MMv85i/nfvc2snT8PEOKtIQ7+Fb+8tZmJsZ/J9JR0Cv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eN3zEAAAA3AAAAA8AAAAAAAAAAAAAAAAAmAIAAGRycy9k&#10;b3ducmV2LnhtbFBLBQYAAAAABAAEAPUAAACJAwAAAAA=&#10;" filled="f" strokecolor="black [3213]" strokeweight=".25pt"/>
                <v:rect id="Rectangle 202" o:spid="_x0000_s1215" style="position:absolute;left:8001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pC8QA&#10;AADcAAAADwAAAGRycy9kb3ducmV2LnhtbESPQUvDQBSE74L/YXmCF7G7hraU2G0RIeBJsC31+sg+&#10;k2je25DdNsm/dwuFHoeZ+YZZb0du1Zn60Hix8DIzoEhK7xqpLBz2xfMKVIgoDlsvZGGiANvN/d0a&#10;c+cH+aLzLlYqQSTkaKGOscu1DmVNjGHmO5Lk/fieMSbZV9r1OCQ4tzozZqkZG0kLNXb0XlP5tzux&#10;hfl3eDquPvVkIh9+madicRoKax8fxrdXUJHGeAtf2x/OQmYyuJxJR0B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MqQvEAAAA3AAAAA8AAAAAAAAAAAAAAAAAmAIAAGRycy9k&#10;b3ducmV2LnhtbFBLBQYAAAAABAAEAPUAAACJAwAAAAA=&#10;" filled="f" strokecolor="black [3213]" strokeweight=".25pt"/>
                <v:rect id="Rectangle 203" o:spid="_x0000_s1216" style="position:absolute;left:10287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AMkMQA&#10;AADcAAAADwAAAGRycy9kb3ducmV2LnhtbESPQWvCQBSE74X+h+UJvRTdrW1FoquUQqCnQlXq9ZF9&#10;JtG8tyG7muTfdwuFHoeZ+YZZbwdu1I26UHux8DQzoEgK72opLRz2+XQJKkQUh40XsjBSgO3m/m6N&#10;mfO9fNFtF0uVIBIytFDF2GZah6IixjDzLUnyTr5jjEl2pXYd9gnOjZ4bs9CMtaSFClt6r6i47K5s&#10;4eUYHr+Xn3o0kQ9n5jF/vfa5tQ+T4W0FKtIQ/8N/7Q9nYW6e4fdMOgJ6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ADJDEAAAA3AAAAA8AAAAAAAAAAAAAAAAAmAIAAGRycy9k&#10;b3ducmV2LnhtbFBLBQYAAAAABAAEAPUAAACJAwAAAAA=&#10;" filled="f" strokecolor="black [3213]" strokeweight=".25pt"/>
                <v:rect id="Rectangle 204" o:spid="_x0000_s1217" style="position:absolute;left:12573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mU5MQA&#10;AADcAAAADwAAAGRycy9kb3ducmV2LnhtbESPzWrDMBCE74W+g9hCL6WRGpIQ3CihFAw9BfJDcl2s&#10;re3WuzKWEttvHwUKPQ4z8w2z2gzcqCt1ofZi4W1iQJEU3tVSWjge8tclqBBRHDZeyMJIATbrx4cV&#10;Zs73sqPrPpYqQSRkaKGKsc20DkVFjGHiW5LkffuOMSbZldp12Cc4N3pqzEIz1pIWKmzps6Lid39h&#10;C7NzeDktt3o0kY8/zGM+v/S5tc9Pw8c7qEhD/A//tb+chamZwf1MOgJ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plOTEAAAA3AAAAA8AAAAAAAAAAAAAAAAAmAIAAGRycy9k&#10;b3ducmV2LnhtbFBLBQYAAAAABAAEAPUAAACJAwAAAAA=&#10;" filled="f" strokecolor="black [3213]" strokeweight=".25pt"/>
                <v:rect id="Rectangle 205" o:spid="_x0000_s1218" style="position:absolute;left:14859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Uxf8QA&#10;AADcAAAADwAAAGRycy9kb3ducmV2LnhtbESPQWvCQBSE70L/w/IKvUjdVapI6ipFCPQk1IpeH9nX&#10;JG3e25BdTfLv3UKhx2FmvmE2u4EbdaMu1F4szGcGFEnhXS2lhdNn/rwGFSKKw8YLWRgpwG77MNlg&#10;5nwvH3Q7xlIliIQMLVQxtpnWoaiIMcx8S5K8L98xxiS7UrsO+wTnRi+MWWnGWtJChS3tKyp+jle2&#10;8HIJ0/P6oEcT+fTNPObLa59b+/Q4vL2CijTE//Bf+91ZWJgl/J5JR0B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lMX/EAAAA3AAAAA8AAAAAAAAAAAAAAAAAmAIAAGRycy9k&#10;b3ducmV2LnhtbFBLBQYAAAAABAAEAPUAAACJAwAAAAA=&#10;" filled="f" strokecolor="black [3213]" strokeweight=".25pt"/>
                <v:rect id="Rectangle 206" o:spid="_x0000_s1219" style="position:absolute;left:17145;top:34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evCMQA&#10;AADcAAAADwAAAGRycy9kb3ducmV2LnhtbESPQWvCQBSE74X+h+UVeim6W7EiqauIEOipUCt6fWRf&#10;k7R5b0N2Ncm/7wqCx2FmvmFWm4EbdaEu1F4svE4NKJLCu1pKC4fvfLIEFSKKw8YLWRgpwGb9+LDC&#10;zPlevuiyj6VKEAkZWqhibDOtQ1ERY5j6liR5P75jjEl2pXYd9gnOjZ4Zs9CMtaSFClvaVVT87c9s&#10;YX4KL8flpx5N5MMv85i/nfvc2uenYfsOKtIQ7+Fb+8NZmJkFXM+kI6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3rwjEAAAA3AAAAA8AAAAAAAAAAAAAAAAAmAIAAGRycy9k&#10;b3ducmV2LnhtbFBLBQYAAAAABAAEAPUAAACJAwAAAAA=&#10;" filled="f" strokecolor="black [3213]" strokeweight=".25pt"/>
                <v:rect id="Rectangle 207" o:spid="_x0000_s1220" style="position:absolute;left:5715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Kk8QA&#10;AADcAAAADwAAAGRycy9kb3ducmV2LnhtbESPQWvCQBSE74X+h+UJvRTdrbRVoquUQqCnQlXq9ZF9&#10;JtG8tyG7muTfdwuFHoeZ+YZZbwdu1I26UHux8DQzoEgK72opLRz2+XQJKkQUh40XsjBSgO3m/m6N&#10;mfO9fNFtF0uVIBIytFDF2GZah6IixjDzLUnyTr5jjEl2pXYd9gnOjZ4b86oZa0kLFbb0XlFx2V3Z&#10;wvMxPH4vP/VoIh/OzGP+cu1zax8mw9sKVKQh/of/2h/Owtws4PdMOgJ6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7CpPEAAAA3AAAAA8AAAAAAAAAAAAAAAAAmAIAAGRycy9k&#10;b3ducmV2LnhtbFBLBQYAAAAABAAEAPUAAACJAwAAAAA=&#10;" filled="f" strokecolor="black [3213]" strokeweight=".25pt"/>
                <v:rect id="Rectangle 208" o:spid="_x0000_s1221" style="position:absolute;left:8001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Se4cEA&#10;AADcAAAADwAAAGRycy9kb3ducmV2LnhtbERPTWvCQBC9C/0PyxR6kbqr2CLRVYoQ6KmgDfY6ZKdJ&#10;bGY2ZFeT/PvuodDj433vDiO36k59aLxYWC4MKJLSu0YqC8Vn/rwBFSKKw9YLWZgowGH/MNth5vwg&#10;J7qfY6VSiIQMLdQxdpnWoayJMSx8R5K4b98zxgT7SrsehxTOrV4Z86oZG0kNNXZ0rKn8Od/Ywvor&#10;zC+bDz2ZyMWVecpfbkNu7dPj+LYFFWmM/+I/97uzsDJpbTqTjoDe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knuHBAAAA3AAAAA8AAAAAAAAAAAAAAAAAmAIAAGRycy9kb3du&#10;cmV2LnhtbFBLBQYAAAAABAAEAPUAAACGAwAAAAA=&#10;" filled="f" strokecolor="black [3213]" strokeweight=".25pt"/>
                <v:rect id="Rectangle 209" o:spid="_x0000_s1222" style="position:absolute;left:10287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g7esQA&#10;AADcAAAADwAAAGRycy9kb3ducmV2LnhtbESPQWvCQBSE74X+h+UVvJS6W2mLRlcphYAnoSrt9ZF9&#10;JrF5b0N2Ncm/dwuFHoeZ+YZZbQZu1JW6UHux8Dw1oEgK72opLRwP+dMcVIgoDhsvZGGkAJv1/d0K&#10;M+d7+aTrPpYqQSRkaKGKsc20DkVFjGHqW5LknXzHGJPsSu067BOcGz0z5k0z1pIWKmzpo6LiZ39h&#10;Cy/f4fFrvtOjiXw8M4/566XPrZ08DO9LUJGG+B/+a2+dhZlZwO+ZdAT0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oO3rEAAAA3AAAAA8AAAAAAAAAAAAAAAAAmAIAAGRycy9k&#10;b3ducmV2LnhtbFBLBQYAAAAABAAEAPUAAACJAwAAAAA=&#10;" filled="f" strokecolor="black [3213]" strokeweight=".25pt"/>
                <v:rect id="Rectangle 210" o:spid="_x0000_s1223" style="position:absolute;left:12573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sEOsAA&#10;AADcAAAADwAAAGRycy9kb3ducmV2LnhtbERPTWvCQBC9C/6HZQQvUjdKLRJdRYSAp0JV2uuQHZO0&#10;mdmQXU3y77sHwePjfW/3PdfqQa2vnBhYzBNQJLmzlRQGrpfsbQ3KBxSLtRMyMJCH/W482mJqXSdf&#10;9DiHQsUQ8SkaKENoUq19XhKjn7uGJHI31zKGCNtC2xa7GM61XibJh2asJDaU2NCxpPzvfGcD7z9+&#10;9r3+1EMS+PrLPGSre5cZM530hw2oQH14iZ/ukzWwXMT58Uw8Anr3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sEOsAAAADcAAAADwAAAAAAAAAAAAAAAACYAgAAZHJzL2Rvd25y&#10;ZXYueG1sUEsFBgAAAAAEAAQA9QAAAIUDAAAAAA==&#10;" filled="f" strokecolor="black [3213]" strokeweight=".25pt"/>
                <v:rect id="Rectangle 211" o:spid="_x0000_s1224" style="position:absolute;left:14859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ehocQA&#10;AADcAAAADwAAAGRycy9kb3ducmV2LnhtbESPQWvCQBSE74X+h+UJvRTdRGyR6CqlEOipUCv2+sg+&#10;k2je25BdTfLvu4LgcZiZb5j1duBGXanztRMD6SwBRVI4W0tpYP+bT5egfECx2DghAyN52G6en9aY&#10;WdfLD113oVQRIj5DA1UIbaa1Lypi9DPXkkTv6DrGEGVXatthH+Hc6HmSvGvGWuJChS19VlScdxc2&#10;sPjzr4fltx6TwPsT85i/XfrcmJfJ8LECFWgIj/C9/WUNzNMUbmfiEd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HoaHEAAAA3AAAAA8AAAAAAAAAAAAAAAAAmAIAAGRycy9k&#10;b3ducmV2LnhtbFBLBQYAAAAABAAEAPUAAACJAwAAAAA=&#10;" filled="f" strokecolor="black [3213]" strokeweight=".25pt"/>
                <v:rect id="Rectangle 212" o:spid="_x0000_s1225" style="position:absolute;left:17145;top:5752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U/1sQA&#10;AADcAAAADwAAAGRycy9kb3ducmV2LnhtbESPQWvCQBSE74X+h+UJvRTdGGyR6CqlEOipUCv2+sg+&#10;k2je25BdTfLvu4LgcZiZb5j1duBGXanztRMD81kCiqRwtpbSwP43ny5B+YBisXFCBkbysN08P60x&#10;s66XH7ruQqkiRHyGBqoQ2kxrX1TE6GeuJYne0XWMIcqu1LbDPsK50WmSvGvGWuJChS19VlScdxc2&#10;sPjzr4fltx6TwPsT85i/XfrcmJfJ8LECFWgIj/C9/WUNpPMUbmfiEd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VP9bEAAAA3AAAAA8AAAAAAAAAAAAAAAAAmAIAAGRycy9k&#10;b3ducmV2LnhtbFBLBQYAAAAABAAEAPUAAACJAwAAAAA=&#10;" filled="f" strokecolor="black [3213]" strokeweight=".25pt"/>
                <v:rect id="Rectangle 213" o:spid="_x0000_s1226" style="position:absolute;left:5715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aTcQA&#10;AADcAAAADwAAAGRycy9kb3ducmV2LnhtbESPQWvCQBSE74L/YXlCL6IbtRVJXUWEQE9CrbTXR/Y1&#10;SZv3NmRXk/x7Vyj0OMzMN8x233OtbtT6yomBxTwBRZI7W0lh4PKRzTagfECxWDshAwN52O/Goy2m&#10;1nXyTrdzKFSEiE/RQBlCk2rt85IY/dw1JNH7di1jiLIttG2xi3Cu9TJJ1pqxkrhQYkPHkvLf85UN&#10;PH/56efmpIck8OWHecherl1mzNOkP7yCCtSH//Bf+80aWC5W8DgTj4De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Zmk3EAAAA3AAAAA8AAAAAAAAAAAAAAAAAmAIAAGRycy9k&#10;b3ducmV2LnhtbFBLBQYAAAAABAAEAPUAAACJAwAAAAA=&#10;" filled="f" strokecolor="black [3213]" strokeweight=".25pt"/>
                <v:rect id="Rectangle 214" o:spid="_x0000_s1227" style="position:absolute;left:8001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COcMA&#10;AADcAAAADwAAAGRycy9kb3ducmV2LnhtbESPQWvCQBSE74L/YXlCL6IbRYukriJCoCehKvX6yL4m&#10;afPehuxqkn/vFgo9DjPzDbPd91yrB7W+cmJgMU9AkeTOVlIYuF6y2QaUDygWaydkYCAP+914tMXU&#10;uk4+6HEOhYoQ8SkaKENoUq19XhKjn7uGJHpfrmUMUbaFti12Ec61XibJq2asJC6U2NCxpPznfGcD&#10;q5uffm5OekgCX7+Zh2x97zJjXib94Q1UoD78h//a79bAcrGC3zPxCO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ACOcMAAADcAAAADwAAAAAAAAAAAAAAAACYAgAAZHJzL2Rv&#10;d25yZXYueG1sUEsFBgAAAAAEAAQA9QAAAIgDAAAAAA==&#10;" filled="f" strokecolor="black [3213]" strokeweight=".25pt"/>
                <v:rect id="Rectangle 215" o:spid="_x0000_s1228" style="position:absolute;left:10287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ynosQA&#10;AADcAAAADwAAAGRycy9kb3ducmV2LnhtbESPX2vCQBDE3wt+h2OFvhS9KFok9RQRAn0S/EN9XXLb&#10;JG12L+ROk3x7r1DwcZiZ3zDrbc+1ulPrKycGZtMEFEnubCWFgcs5m6xA+YBisXZCBgbysN2MXtaY&#10;WtfJke6nUKgIEZ+igTKEJtXa5yUx+qlrSKL37VrGEGVbaNtiF+Fc63mSvGvGSuJCiQ3tS8p/Tzc2&#10;sLj6t6/VQQ9J4MsP85Atb11mzOu4332ACtSHZ/i//WkNzGdL+DsTj4D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8p6LEAAAA3AAAAA8AAAAAAAAAAAAAAAAAmAIAAGRycy9k&#10;b3ducmV2LnhtbFBLBQYAAAAABAAEAPUAAACJAwAAAAA=&#10;" filled="f" strokecolor="black [3213]" strokeweight=".25pt"/>
                <v:rect id="Rectangle 216" o:spid="_x0000_s1229" style="position:absolute;left:12573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51cMA&#10;AADcAAAADwAAAGRycy9kb3ducmV2LnhtbESPQWvCQBSE7wX/w/IKXopulFYkdRUpBHoStKLXR/aZ&#10;pM17G7KrSf69WxA8DjPzDbPa9FyrG7W+cmJgNk1AkeTOVlIYOP5kkyUoH1As1k7IwEAeNuvRywpT&#10;6zrZ0+0QChUh4lM0UIbQpFr7vCRGP3UNSfQurmUMUbaFti12Ec61nifJQjNWEhdKbOirpPzvcGUD&#10;72f/dlru9JAEPv4yD9nHtcuMGb/2209QgfrwDD/a39bAfLaA/zPxCO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451cMAAADcAAAADwAAAAAAAAAAAAAAAACYAgAAZHJzL2Rv&#10;d25yZXYueG1sUEsFBgAAAAAEAAQA9QAAAIgDAAAAAA==&#10;" filled="f" strokecolor="black [3213]" strokeweight=".25pt"/>
                <v:rect id="Rectangle 217" o:spid="_x0000_s1230" style="position:absolute;left:14859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cTsQA&#10;AADcAAAADwAAAGRycy9kb3ducmV2LnhtbESPQWvCQBSE74L/YXlCL6IbxVZJXUWEQE9CrbTXR/Y1&#10;SZv3NmRXk/x7Vyj0OMzMN8x233OtbtT6yomBxTwBRZI7W0lh4PKRzTagfECxWDshAwN52O/Goy2m&#10;1nXyTrdzKFSEiE/RQBlCk2rt85IY/dw1JNH7di1jiLIttG2xi3Cu9TJJXjRjJXGhxIaOJeW/5ysb&#10;WH356efmpIck8OWHecier11mzNOkP7yCCtSH//Bf+80aWC7W8DgTj4De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inE7EAAAA3AAAAA8AAAAAAAAAAAAAAAAAmAIAAGRycy9k&#10;b3ducmV2LnhtbFBLBQYAAAAABAAEAPUAAACJAwAAAAA=&#10;" filled="f" strokecolor="black [3213]" strokeweight=".25pt"/>
                <v:rect id="Rectangle 218" o:spid="_x0000_s1231" style="position:absolute;left:17145;top:803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0IPMAA&#10;AADcAAAADwAAAGRycy9kb3ducmV2LnhtbERPTWvCQBC9C/6HZQQvUjdKLRJdRYSAp0JV2uuQHZO0&#10;mdmQXU3y77sHwePjfW/3PdfqQa2vnBhYzBNQJLmzlRQGrpfsbQ3KBxSLtRMyMJCH/W482mJqXSdf&#10;9DiHQsUQ8SkaKENoUq19XhKjn7uGJHI31zKGCNtC2xa7GM61XibJh2asJDaU2NCxpPzvfGcD7z9+&#10;9r3+1EMS+PrLPGSre5cZM530hw2oQH14iZ/ukzWwXMS18Uw8Anr3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0IPMAAAADcAAAADwAAAAAAAAAAAAAAAACYAgAAZHJzL2Rvd25y&#10;ZXYueG1sUEsFBgAAAAAEAAQA9QAAAIUDAAAAAA==&#10;" filled="f" strokecolor="black [3213]" strokeweight=".25pt"/>
                <v:oval id="Oval 219" o:spid="_x0000_s1232" style="position:absolute;left:12171;top:5181;width:854;height: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OIsMA&#10;AADcAAAADwAAAGRycy9kb3ducmV2LnhtbESPQWvCQBSE7wX/w/IEb3WjB1ujq2hBCPVk1Psz+8xG&#10;s29DdhvTf+8WhB6HmfmGWa57W4uOWl85VjAZJyCIC6crLhWcjrv3TxA+IGusHZOCX/KwXg3elphq&#10;9+ADdXkoRYSwT1GBCaFJpfSFIYt+7Bri6F1dazFE2ZZSt/iIcFvLaZLMpMWK44LBhr4MFff8xypw&#10;u/1Ff5jjPTvfMq4u+bb7vhqlRsN+swARqA//4Vc70wqmkzn8nY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BOIsMAAADcAAAADwAAAAAAAAAAAAAAAACYAgAAZHJzL2Rv&#10;d25yZXYueG1sUEsFBgAAAAAEAAQA9QAAAIgDAAAAAA==&#10;" fillcolor="black [3200]" strokecolor="black [1600]" strokeweight="2pt"/>
                <v:shape id="Text Box 220" o:spid="_x0000_s1233" type="#_x0000_t202" style="position:absolute;left:9385;top:3450;width:3718;height:2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HwN8MA&#10;AADcAAAADwAAAGRycy9kb3ducmV2LnhtbERPS0vDQBC+C/6HZYTe7KY5iMRui/QBPVgf1UJ7m2bH&#10;JDQ7G3anafz37kHw+PG9p/PBtaqnEBvPBibjDBRx6W3DlYGvz/X9I6goyBZbz2TghyLMZ7c3Uyys&#10;v/IH9TupVArhWKCBWqQrtI5lTQ7j2HfEifv2waEkGCptA15TuGt1nmUP2mHDqaHGjhY1lefdxRlo&#10;DzG8nDI59stqK+9v+rJfTV6NGd0Nz0+ghAb5F/+5N9ZAnqf56Uw6Anr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HwN8MAAADcAAAADwAAAAAAAAAAAAAAAACYAgAAZHJzL2Rv&#10;d25yZXYueG1sUEsFBgAAAAAEAAQA9QAAAIgDAAAAAA==&#10;" filled="f" stroked="f" strokeweight=".5pt">
                  <v:textbox inset="0,0,0,0">
                    <w:txbxContent>
                      <w:p w:rsidR="0090261F" w:rsidRDefault="0090261F" w:rsidP="00B212E4">
                        <w:r>
                          <w:t>Start</w:t>
                        </w:r>
                      </w:p>
                    </w:txbxContent>
                  </v:textbox>
                </v:shape>
                <v:shape id="Text Box 221" o:spid="_x0000_s1234" type="#_x0000_t202" style="position:absolute;left:14858;top:3449;width:3718;height:2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1VrMYA&#10;AADcAAAADwAAAGRycy9kb3ducmV2LnhtbESPS2vDMBCE74X8B7GB3hrZPoTiRAmlD+ghfSRtob1t&#10;ra1taq2MtHHcfx8FCjkOM/MNs1yPrlMDhdh6NpDPMlDElbct1wbe3x6urkFFQbbYeSYDfxRhvZpc&#10;LLG0/sBbGnZSqwThWKKBRqQvtY5VQw7jzPfEyfvxwaEkGWptAx4S3HW6yLK5dthyWmiwp9uGqt/d&#10;3hnoPmPYfGfyNdzVT/L6ovcf9/mzMZfT8WYBSmiUc/i//WgNFEUOpzPpCOjVE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1VrMYAAADcAAAADwAAAAAAAAAAAAAAAACYAgAAZHJz&#10;L2Rvd25yZXYueG1sUEsFBgAAAAAEAAQA9QAAAIsDAAAAAA==&#10;" filled="f" stroked="f" strokeweight=".5pt">
                  <v:textbox inset="0,0,0,0">
                    <w:txbxContent>
                      <w:p w:rsidR="0090261F" w:rsidRDefault="0090261F" w:rsidP="00B212E4">
                        <w:r>
                          <w:t>Finish</w:t>
                        </w:r>
                      </w:p>
                    </w:txbxContent>
                  </v:textbox>
                </v:shape>
                <v:oval id="Oval 222" o:spid="_x0000_s1235" style="position:absolute;left:14314;top:5167;width:1142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I7FcEA&#10;AADcAAAADwAAAGRycy9kb3ducmV2LnhtbESPwarCMBRE94L/EK7wdpq2C5VqFBUUwYVo/YBLc22K&#10;zU1pota/f3nwwOUwM2eY5bq3jXhR52vHCtJJAoK4dLrmSsGt2I/nIHxA1tg4JgUf8rBeDQdLzLV7&#10;84Ve11CJCGGfowITQptL6UtDFv3EtcTRu7vOYoiyq6Tu8B3htpFZkkylxZrjgsGWdobKx/VpFfDu&#10;dJ672WZrymTrpqY4pOnJKvUz6jcLEIH68A3/t49aQZZl8HcmHgG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COxXBAAAA3AAAAA8AAAAAAAAAAAAAAAAAmAIAAGRycy9kb3du&#10;cmV2LnhtbFBLBQYAAAAABAAEAPUAAACGAwAAAAA=&#10;" filled="f" strokecolor="black [1600]" strokeweight="1pt"/>
                <w10:anchorlock/>
              </v:group>
            </w:pict>
          </mc:Fallback>
        </mc:AlternateContent>
      </w:r>
    </w:p>
    <w:p w:rsidR="00B212E4" w:rsidRDefault="00B212E4" w:rsidP="00B212E4"/>
    <w:p w:rsidR="00264E97" w:rsidRDefault="00264E97"/>
    <w:p w:rsidR="0067189A" w:rsidRDefault="0067189A"/>
    <w:p w:rsidR="0067189A" w:rsidRDefault="0067189A"/>
    <w:p w:rsidR="0067189A" w:rsidRDefault="0067189A"/>
    <w:p w:rsidR="0067189A" w:rsidRDefault="0067189A">
      <w:pPr>
        <w:sectPr w:rsidR="0067189A" w:rsidSect="00264E97">
          <w:footerReference w:type="default" r:id="rId7"/>
          <w:pgSz w:w="11906" w:h="16838"/>
          <w:pgMar w:top="567" w:right="1440" w:bottom="851" w:left="1440" w:header="708" w:footer="708" w:gutter="0"/>
          <w:cols w:num="2" w:space="708"/>
          <w:docGrid w:linePitch="360"/>
        </w:sectPr>
      </w:pPr>
    </w:p>
    <w:p w:rsidR="006B349B" w:rsidRDefault="006B349B"/>
    <w:p w:rsidR="0067189A" w:rsidRDefault="0067189A">
      <w:r>
        <w:lastRenderedPageBreak/>
        <w:t>Answer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655"/>
      </w:tblGrid>
      <w:tr w:rsidR="0067189A" w:rsidTr="0067189A">
        <w:tc>
          <w:tcPr>
            <w:tcW w:w="1384" w:type="dxa"/>
          </w:tcPr>
          <w:p w:rsidR="0067189A" w:rsidRDefault="0067189A">
            <w:r>
              <w:t>Problem</w:t>
            </w:r>
          </w:p>
        </w:tc>
        <w:tc>
          <w:tcPr>
            <w:tcW w:w="7655" w:type="dxa"/>
          </w:tcPr>
          <w:p w:rsidR="0067189A" w:rsidRDefault="0067189A">
            <w:r>
              <w:t>Answer</w:t>
            </w:r>
          </w:p>
        </w:tc>
      </w:tr>
      <w:tr w:rsidR="0067189A" w:rsidTr="0067189A">
        <w:tc>
          <w:tcPr>
            <w:tcW w:w="1384" w:type="dxa"/>
          </w:tcPr>
          <w:p w:rsidR="0067189A" w:rsidRDefault="0067189A">
            <w:r>
              <w:t>1</w:t>
            </w:r>
          </w:p>
          <w:p w:rsidR="0067189A" w:rsidRDefault="0067189A"/>
        </w:tc>
        <w:tc>
          <w:tcPr>
            <w:tcW w:w="7655" w:type="dxa"/>
          </w:tcPr>
          <w:p w:rsidR="0067189A" w:rsidRDefault="0067189A"/>
        </w:tc>
      </w:tr>
      <w:tr w:rsidR="0067189A" w:rsidTr="0067189A">
        <w:tc>
          <w:tcPr>
            <w:tcW w:w="1384" w:type="dxa"/>
          </w:tcPr>
          <w:p w:rsidR="0067189A" w:rsidRDefault="0067189A">
            <w:r>
              <w:t>2</w:t>
            </w:r>
          </w:p>
          <w:p w:rsidR="0067189A" w:rsidRDefault="0067189A"/>
        </w:tc>
        <w:tc>
          <w:tcPr>
            <w:tcW w:w="7655" w:type="dxa"/>
          </w:tcPr>
          <w:p w:rsidR="0067189A" w:rsidRDefault="0067189A"/>
        </w:tc>
      </w:tr>
      <w:tr w:rsidR="0067189A" w:rsidTr="0067189A">
        <w:tc>
          <w:tcPr>
            <w:tcW w:w="1384" w:type="dxa"/>
          </w:tcPr>
          <w:p w:rsidR="0067189A" w:rsidRDefault="0067189A">
            <w:r>
              <w:t>3</w:t>
            </w:r>
          </w:p>
          <w:p w:rsidR="0067189A" w:rsidRDefault="0067189A"/>
        </w:tc>
        <w:tc>
          <w:tcPr>
            <w:tcW w:w="7655" w:type="dxa"/>
          </w:tcPr>
          <w:p w:rsidR="0067189A" w:rsidRDefault="0067189A"/>
        </w:tc>
      </w:tr>
      <w:tr w:rsidR="0067189A" w:rsidTr="0067189A">
        <w:tc>
          <w:tcPr>
            <w:tcW w:w="1384" w:type="dxa"/>
          </w:tcPr>
          <w:p w:rsidR="0067189A" w:rsidRDefault="0067189A">
            <w:r>
              <w:t>4</w:t>
            </w:r>
          </w:p>
          <w:p w:rsidR="0067189A" w:rsidRDefault="0067189A"/>
        </w:tc>
        <w:tc>
          <w:tcPr>
            <w:tcW w:w="7655" w:type="dxa"/>
          </w:tcPr>
          <w:p w:rsidR="0067189A" w:rsidRDefault="0067189A"/>
        </w:tc>
      </w:tr>
      <w:tr w:rsidR="0067189A" w:rsidTr="0067189A">
        <w:tc>
          <w:tcPr>
            <w:tcW w:w="1384" w:type="dxa"/>
          </w:tcPr>
          <w:p w:rsidR="0067189A" w:rsidRDefault="0067189A">
            <w:r>
              <w:t>5</w:t>
            </w:r>
          </w:p>
          <w:p w:rsidR="0067189A" w:rsidRDefault="0067189A"/>
        </w:tc>
        <w:tc>
          <w:tcPr>
            <w:tcW w:w="7655" w:type="dxa"/>
          </w:tcPr>
          <w:p w:rsidR="0067189A" w:rsidRDefault="0067189A"/>
        </w:tc>
      </w:tr>
      <w:tr w:rsidR="0067189A" w:rsidTr="0067189A">
        <w:tc>
          <w:tcPr>
            <w:tcW w:w="1384" w:type="dxa"/>
          </w:tcPr>
          <w:p w:rsidR="0067189A" w:rsidRDefault="0067189A">
            <w:r>
              <w:t>6</w:t>
            </w:r>
          </w:p>
          <w:p w:rsidR="0067189A" w:rsidRDefault="0067189A"/>
        </w:tc>
        <w:tc>
          <w:tcPr>
            <w:tcW w:w="7655" w:type="dxa"/>
          </w:tcPr>
          <w:p w:rsidR="0067189A" w:rsidRDefault="0067189A"/>
        </w:tc>
      </w:tr>
      <w:tr w:rsidR="0067189A" w:rsidTr="0067189A">
        <w:tc>
          <w:tcPr>
            <w:tcW w:w="1384" w:type="dxa"/>
          </w:tcPr>
          <w:p w:rsidR="0067189A" w:rsidRDefault="0067189A">
            <w:r>
              <w:t>7</w:t>
            </w:r>
          </w:p>
          <w:p w:rsidR="0067189A" w:rsidRDefault="0067189A"/>
        </w:tc>
        <w:tc>
          <w:tcPr>
            <w:tcW w:w="7655" w:type="dxa"/>
          </w:tcPr>
          <w:p w:rsidR="0067189A" w:rsidRDefault="0067189A"/>
        </w:tc>
      </w:tr>
    </w:tbl>
    <w:p w:rsidR="006B349B" w:rsidRDefault="006B349B" w:rsidP="0067189A"/>
    <w:p w:rsidR="0067189A" w:rsidRDefault="0067189A" w:rsidP="0067189A">
      <w:r>
        <w:t>Answer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655"/>
      </w:tblGrid>
      <w:tr w:rsidR="0067189A" w:rsidTr="00A443BA">
        <w:tc>
          <w:tcPr>
            <w:tcW w:w="1384" w:type="dxa"/>
          </w:tcPr>
          <w:p w:rsidR="0067189A" w:rsidRDefault="0067189A" w:rsidP="00A443BA">
            <w:r>
              <w:t>Problem</w:t>
            </w:r>
          </w:p>
        </w:tc>
        <w:tc>
          <w:tcPr>
            <w:tcW w:w="7655" w:type="dxa"/>
          </w:tcPr>
          <w:p w:rsidR="0067189A" w:rsidRDefault="0067189A" w:rsidP="00A443BA">
            <w:r>
              <w:t>Answer</w:t>
            </w:r>
          </w:p>
        </w:tc>
      </w:tr>
      <w:tr w:rsidR="0067189A" w:rsidTr="00A443BA">
        <w:tc>
          <w:tcPr>
            <w:tcW w:w="1384" w:type="dxa"/>
          </w:tcPr>
          <w:p w:rsidR="0067189A" w:rsidRDefault="0067189A" w:rsidP="00A443BA">
            <w:r>
              <w:t>1</w:t>
            </w:r>
          </w:p>
          <w:p w:rsidR="0067189A" w:rsidRDefault="0067189A" w:rsidP="00A443BA"/>
        </w:tc>
        <w:tc>
          <w:tcPr>
            <w:tcW w:w="7655" w:type="dxa"/>
          </w:tcPr>
          <w:p w:rsidR="0067189A" w:rsidRDefault="0067189A" w:rsidP="00A443BA"/>
        </w:tc>
      </w:tr>
      <w:tr w:rsidR="0067189A" w:rsidTr="00A443BA">
        <w:tc>
          <w:tcPr>
            <w:tcW w:w="1384" w:type="dxa"/>
          </w:tcPr>
          <w:p w:rsidR="0067189A" w:rsidRDefault="0067189A" w:rsidP="00A443BA">
            <w:r>
              <w:t>2</w:t>
            </w:r>
          </w:p>
          <w:p w:rsidR="0067189A" w:rsidRDefault="0067189A" w:rsidP="00A443BA"/>
        </w:tc>
        <w:tc>
          <w:tcPr>
            <w:tcW w:w="7655" w:type="dxa"/>
          </w:tcPr>
          <w:p w:rsidR="0067189A" w:rsidRDefault="0067189A" w:rsidP="00A443BA"/>
        </w:tc>
      </w:tr>
      <w:tr w:rsidR="0067189A" w:rsidTr="00A443BA">
        <w:tc>
          <w:tcPr>
            <w:tcW w:w="1384" w:type="dxa"/>
          </w:tcPr>
          <w:p w:rsidR="0067189A" w:rsidRDefault="0067189A" w:rsidP="00A443BA">
            <w:r>
              <w:t>3</w:t>
            </w:r>
          </w:p>
          <w:p w:rsidR="0067189A" w:rsidRDefault="0067189A" w:rsidP="00A443BA"/>
        </w:tc>
        <w:tc>
          <w:tcPr>
            <w:tcW w:w="7655" w:type="dxa"/>
          </w:tcPr>
          <w:p w:rsidR="0067189A" w:rsidRDefault="0067189A" w:rsidP="00A443BA"/>
        </w:tc>
      </w:tr>
      <w:tr w:rsidR="0067189A" w:rsidTr="00A443BA">
        <w:tc>
          <w:tcPr>
            <w:tcW w:w="1384" w:type="dxa"/>
          </w:tcPr>
          <w:p w:rsidR="0067189A" w:rsidRDefault="0067189A" w:rsidP="00A443BA">
            <w:r>
              <w:t>4</w:t>
            </w:r>
          </w:p>
          <w:p w:rsidR="0067189A" w:rsidRDefault="0067189A" w:rsidP="00A443BA"/>
        </w:tc>
        <w:tc>
          <w:tcPr>
            <w:tcW w:w="7655" w:type="dxa"/>
          </w:tcPr>
          <w:p w:rsidR="0067189A" w:rsidRDefault="0067189A" w:rsidP="00A443BA"/>
        </w:tc>
      </w:tr>
      <w:tr w:rsidR="0067189A" w:rsidTr="00A443BA">
        <w:tc>
          <w:tcPr>
            <w:tcW w:w="1384" w:type="dxa"/>
          </w:tcPr>
          <w:p w:rsidR="0067189A" w:rsidRDefault="0067189A" w:rsidP="00A443BA">
            <w:r>
              <w:t>5</w:t>
            </w:r>
          </w:p>
          <w:p w:rsidR="0067189A" w:rsidRDefault="0067189A" w:rsidP="00A443BA"/>
        </w:tc>
        <w:tc>
          <w:tcPr>
            <w:tcW w:w="7655" w:type="dxa"/>
          </w:tcPr>
          <w:p w:rsidR="0067189A" w:rsidRDefault="0067189A" w:rsidP="00A443BA"/>
        </w:tc>
      </w:tr>
      <w:tr w:rsidR="0067189A" w:rsidTr="00A443BA">
        <w:tc>
          <w:tcPr>
            <w:tcW w:w="1384" w:type="dxa"/>
          </w:tcPr>
          <w:p w:rsidR="0067189A" w:rsidRDefault="0067189A" w:rsidP="00A443BA">
            <w:r>
              <w:t>6</w:t>
            </w:r>
          </w:p>
          <w:p w:rsidR="0067189A" w:rsidRDefault="0067189A" w:rsidP="00A443BA"/>
        </w:tc>
        <w:tc>
          <w:tcPr>
            <w:tcW w:w="7655" w:type="dxa"/>
          </w:tcPr>
          <w:p w:rsidR="0067189A" w:rsidRDefault="0067189A" w:rsidP="00A443BA"/>
        </w:tc>
      </w:tr>
      <w:tr w:rsidR="0067189A" w:rsidTr="00A443BA">
        <w:tc>
          <w:tcPr>
            <w:tcW w:w="1384" w:type="dxa"/>
          </w:tcPr>
          <w:p w:rsidR="0067189A" w:rsidRDefault="0067189A" w:rsidP="00A443BA">
            <w:r>
              <w:t>7</w:t>
            </w:r>
          </w:p>
          <w:p w:rsidR="0067189A" w:rsidRDefault="0067189A" w:rsidP="00A443BA"/>
        </w:tc>
        <w:tc>
          <w:tcPr>
            <w:tcW w:w="7655" w:type="dxa"/>
          </w:tcPr>
          <w:p w:rsidR="0067189A" w:rsidRDefault="0067189A" w:rsidP="00A443BA"/>
        </w:tc>
      </w:tr>
    </w:tbl>
    <w:p w:rsidR="0067189A" w:rsidRDefault="0067189A"/>
    <w:p w:rsidR="0067189A" w:rsidRDefault="0067189A" w:rsidP="0067189A">
      <w:r>
        <w:t>Answer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655"/>
      </w:tblGrid>
      <w:tr w:rsidR="0067189A" w:rsidTr="00A443BA">
        <w:tc>
          <w:tcPr>
            <w:tcW w:w="1384" w:type="dxa"/>
          </w:tcPr>
          <w:p w:rsidR="0067189A" w:rsidRDefault="0067189A" w:rsidP="00A443BA">
            <w:r>
              <w:t>Problem</w:t>
            </w:r>
          </w:p>
        </w:tc>
        <w:tc>
          <w:tcPr>
            <w:tcW w:w="7655" w:type="dxa"/>
          </w:tcPr>
          <w:p w:rsidR="0067189A" w:rsidRDefault="0067189A" w:rsidP="00A443BA">
            <w:r>
              <w:t>Answer</w:t>
            </w:r>
          </w:p>
        </w:tc>
      </w:tr>
      <w:tr w:rsidR="0067189A" w:rsidTr="00A443BA">
        <w:tc>
          <w:tcPr>
            <w:tcW w:w="1384" w:type="dxa"/>
          </w:tcPr>
          <w:p w:rsidR="0067189A" w:rsidRDefault="0067189A" w:rsidP="00A443BA">
            <w:r>
              <w:t>1</w:t>
            </w:r>
          </w:p>
          <w:p w:rsidR="0067189A" w:rsidRDefault="0067189A" w:rsidP="00A443BA"/>
        </w:tc>
        <w:tc>
          <w:tcPr>
            <w:tcW w:w="7655" w:type="dxa"/>
          </w:tcPr>
          <w:p w:rsidR="0067189A" w:rsidRDefault="0067189A" w:rsidP="00A443BA"/>
        </w:tc>
      </w:tr>
      <w:tr w:rsidR="0067189A" w:rsidTr="00A443BA">
        <w:tc>
          <w:tcPr>
            <w:tcW w:w="1384" w:type="dxa"/>
          </w:tcPr>
          <w:p w:rsidR="0067189A" w:rsidRDefault="0067189A" w:rsidP="00A443BA">
            <w:r>
              <w:t>2</w:t>
            </w:r>
          </w:p>
          <w:p w:rsidR="0067189A" w:rsidRDefault="0067189A" w:rsidP="00A443BA"/>
        </w:tc>
        <w:tc>
          <w:tcPr>
            <w:tcW w:w="7655" w:type="dxa"/>
          </w:tcPr>
          <w:p w:rsidR="0067189A" w:rsidRDefault="0067189A" w:rsidP="00A443BA"/>
        </w:tc>
      </w:tr>
      <w:tr w:rsidR="0067189A" w:rsidTr="00A443BA">
        <w:tc>
          <w:tcPr>
            <w:tcW w:w="1384" w:type="dxa"/>
          </w:tcPr>
          <w:p w:rsidR="0067189A" w:rsidRDefault="0067189A" w:rsidP="00A443BA">
            <w:r>
              <w:t>3</w:t>
            </w:r>
          </w:p>
          <w:p w:rsidR="0067189A" w:rsidRDefault="0067189A" w:rsidP="00A443BA"/>
        </w:tc>
        <w:tc>
          <w:tcPr>
            <w:tcW w:w="7655" w:type="dxa"/>
          </w:tcPr>
          <w:p w:rsidR="0067189A" w:rsidRDefault="0067189A" w:rsidP="00A443BA"/>
        </w:tc>
      </w:tr>
      <w:tr w:rsidR="0067189A" w:rsidTr="00A443BA">
        <w:tc>
          <w:tcPr>
            <w:tcW w:w="1384" w:type="dxa"/>
          </w:tcPr>
          <w:p w:rsidR="0067189A" w:rsidRDefault="0067189A" w:rsidP="00A443BA">
            <w:r>
              <w:t>4</w:t>
            </w:r>
          </w:p>
          <w:p w:rsidR="0067189A" w:rsidRDefault="0067189A" w:rsidP="00A443BA"/>
        </w:tc>
        <w:tc>
          <w:tcPr>
            <w:tcW w:w="7655" w:type="dxa"/>
          </w:tcPr>
          <w:p w:rsidR="0067189A" w:rsidRDefault="0067189A" w:rsidP="00A443BA"/>
        </w:tc>
      </w:tr>
      <w:tr w:rsidR="0067189A" w:rsidTr="00A443BA">
        <w:tc>
          <w:tcPr>
            <w:tcW w:w="1384" w:type="dxa"/>
          </w:tcPr>
          <w:p w:rsidR="0067189A" w:rsidRDefault="0067189A" w:rsidP="00A443BA">
            <w:r>
              <w:t>5</w:t>
            </w:r>
          </w:p>
          <w:p w:rsidR="0067189A" w:rsidRDefault="0067189A" w:rsidP="00A443BA"/>
        </w:tc>
        <w:tc>
          <w:tcPr>
            <w:tcW w:w="7655" w:type="dxa"/>
          </w:tcPr>
          <w:p w:rsidR="0067189A" w:rsidRDefault="0067189A" w:rsidP="00A443BA"/>
        </w:tc>
      </w:tr>
      <w:tr w:rsidR="0067189A" w:rsidTr="00A443BA">
        <w:tc>
          <w:tcPr>
            <w:tcW w:w="1384" w:type="dxa"/>
          </w:tcPr>
          <w:p w:rsidR="0067189A" w:rsidRDefault="0067189A" w:rsidP="00A443BA">
            <w:r>
              <w:t>6</w:t>
            </w:r>
          </w:p>
          <w:p w:rsidR="0067189A" w:rsidRDefault="0067189A" w:rsidP="00A443BA"/>
        </w:tc>
        <w:tc>
          <w:tcPr>
            <w:tcW w:w="7655" w:type="dxa"/>
          </w:tcPr>
          <w:p w:rsidR="0067189A" w:rsidRDefault="0067189A" w:rsidP="00A443BA"/>
        </w:tc>
      </w:tr>
      <w:tr w:rsidR="0067189A" w:rsidTr="00A443BA">
        <w:tc>
          <w:tcPr>
            <w:tcW w:w="1384" w:type="dxa"/>
          </w:tcPr>
          <w:p w:rsidR="0067189A" w:rsidRDefault="0067189A" w:rsidP="00A443BA">
            <w:r>
              <w:t>7</w:t>
            </w:r>
          </w:p>
          <w:p w:rsidR="0067189A" w:rsidRDefault="0067189A" w:rsidP="00A443BA"/>
        </w:tc>
        <w:tc>
          <w:tcPr>
            <w:tcW w:w="7655" w:type="dxa"/>
          </w:tcPr>
          <w:p w:rsidR="0067189A" w:rsidRDefault="0067189A" w:rsidP="00A443BA"/>
        </w:tc>
      </w:tr>
    </w:tbl>
    <w:p w:rsidR="0067189A" w:rsidRDefault="0067189A"/>
    <w:p w:rsidR="00A443BA" w:rsidRPr="006B349B" w:rsidRDefault="00A443BA" w:rsidP="00A443BA">
      <w:pPr>
        <w:rPr>
          <w:b/>
          <w:sz w:val="28"/>
        </w:rPr>
      </w:pPr>
      <w:r w:rsidRPr="006B349B">
        <w:rPr>
          <w:b/>
          <w:sz w:val="28"/>
        </w:rPr>
        <w:lastRenderedPageBreak/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655"/>
      </w:tblGrid>
      <w:tr w:rsidR="00A443BA" w:rsidTr="00A443BA">
        <w:tc>
          <w:tcPr>
            <w:tcW w:w="1384" w:type="dxa"/>
          </w:tcPr>
          <w:p w:rsidR="00A443BA" w:rsidRDefault="00A443BA" w:rsidP="00A443BA">
            <w:r>
              <w:t>Problem</w:t>
            </w:r>
          </w:p>
        </w:tc>
        <w:tc>
          <w:tcPr>
            <w:tcW w:w="7655" w:type="dxa"/>
          </w:tcPr>
          <w:p w:rsidR="00A443BA" w:rsidRDefault="00A443BA" w:rsidP="00A443BA">
            <w:r>
              <w:t>Answer</w:t>
            </w:r>
          </w:p>
        </w:tc>
      </w:tr>
      <w:tr w:rsidR="00A443BA" w:rsidTr="00A443BA">
        <w:tc>
          <w:tcPr>
            <w:tcW w:w="1384" w:type="dxa"/>
          </w:tcPr>
          <w:p w:rsidR="00A443BA" w:rsidRDefault="00A443BA" w:rsidP="00A443BA">
            <w:r>
              <w:t>1</w:t>
            </w:r>
          </w:p>
          <w:p w:rsidR="00A443BA" w:rsidRDefault="00A443BA" w:rsidP="00A443BA"/>
        </w:tc>
        <w:tc>
          <w:tcPr>
            <w:tcW w:w="7655" w:type="dxa"/>
          </w:tcPr>
          <w:p w:rsidR="00A443BA" w:rsidRDefault="00A443BA" w:rsidP="00A443BA">
            <w:pPr>
              <w:rPr>
                <w:rFonts w:eastAsiaTheme="minorEastAsia"/>
                <w:b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="00167A76" w:rsidRPr="006930A9">
              <w:rPr>
                <w:rFonts w:eastAsiaTheme="minorEastAsia"/>
                <w:b/>
              </w:rPr>
              <w:t xml:space="preserve"> </w:t>
            </w:r>
          </w:p>
          <w:p w:rsidR="002A5435" w:rsidRDefault="002A5435" w:rsidP="00A443BA">
            <w:pPr>
              <w:rPr>
                <w:rFonts w:eastAsiaTheme="minorEastAsia"/>
                <w:b/>
              </w:rPr>
            </w:pPr>
          </w:p>
          <w:p w:rsidR="002A5435" w:rsidRPr="002A5435" w:rsidRDefault="002A5435" w:rsidP="00A443BA">
            <w:r w:rsidRPr="002A5435">
              <w:rPr>
                <w:rFonts w:eastAsiaTheme="minorEastAsia"/>
              </w:rPr>
              <w:t>(LR, UD, RL, DU)</w:t>
            </w:r>
          </w:p>
        </w:tc>
      </w:tr>
      <w:tr w:rsidR="00A443BA" w:rsidTr="00A443BA">
        <w:tc>
          <w:tcPr>
            <w:tcW w:w="1384" w:type="dxa"/>
          </w:tcPr>
          <w:p w:rsidR="00A443BA" w:rsidRDefault="00A443BA" w:rsidP="00A443BA">
            <w:r>
              <w:t>2</w:t>
            </w:r>
          </w:p>
          <w:p w:rsidR="00A443BA" w:rsidRDefault="00A443BA" w:rsidP="00A443BA"/>
        </w:tc>
        <w:tc>
          <w:tcPr>
            <w:tcW w:w="7655" w:type="dxa"/>
          </w:tcPr>
          <w:p w:rsidR="002A5435" w:rsidRDefault="00167A76" w:rsidP="00167A76">
            <w:pPr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</m:oMath>
            <w:r>
              <w:rPr>
                <w:rFonts w:eastAsiaTheme="minorEastAsia"/>
              </w:rPr>
              <w:t xml:space="preserve">  </w:t>
            </w:r>
          </w:p>
          <w:p w:rsidR="002A5435" w:rsidRDefault="002A5435" w:rsidP="00167A76">
            <w:pPr>
              <w:rPr>
                <w:rFonts w:eastAsiaTheme="minorEastAsia"/>
              </w:rPr>
            </w:pPr>
          </w:p>
          <w:p w:rsidR="00A443BA" w:rsidRDefault="00167A76" w:rsidP="00167A76">
            <w:r>
              <w:rPr>
                <w:rFonts w:eastAsiaTheme="minorEastAsia"/>
              </w:rPr>
              <w:t>(RRUU, RURU, RUUR, URRU, URUR, UURU)</w:t>
            </w:r>
          </w:p>
        </w:tc>
      </w:tr>
      <w:tr w:rsidR="00A443BA" w:rsidTr="00A443BA">
        <w:tc>
          <w:tcPr>
            <w:tcW w:w="1384" w:type="dxa"/>
          </w:tcPr>
          <w:p w:rsidR="00A443BA" w:rsidRDefault="00A443BA" w:rsidP="00A443BA">
            <w:r>
              <w:t>3</w:t>
            </w:r>
          </w:p>
          <w:p w:rsidR="00A443BA" w:rsidRDefault="00A443BA" w:rsidP="00A443BA"/>
        </w:tc>
        <w:tc>
          <w:tcPr>
            <w:tcW w:w="7655" w:type="dxa"/>
          </w:tcPr>
          <w:p w:rsidR="002A5435" w:rsidRDefault="00167A76" w:rsidP="00167A76">
            <w:pPr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256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  <w:p w:rsidR="002A5435" w:rsidRDefault="002A5435" w:rsidP="00167A76">
            <w:pPr>
              <w:rPr>
                <w:rFonts w:eastAsiaTheme="minorEastAsia"/>
              </w:rPr>
            </w:pPr>
          </w:p>
          <w:p w:rsidR="00A443BA" w:rsidRDefault="00167A76" w:rsidP="00167A76">
            <w:r>
              <w:rPr>
                <w:rFonts w:eastAsiaTheme="minorEastAsia"/>
              </w:rPr>
              <w:t>(URRD, URDR, UDRR, DRRU, DRUR, DURR, RURD, RDRU, RLRR, RRRL, RRDU, RRUD, RRLR, RUDR, RDUR, LRRR)</w:t>
            </w:r>
          </w:p>
        </w:tc>
      </w:tr>
      <w:tr w:rsidR="00A443BA" w:rsidTr="00A443BA">
        <w:tc>
          <w:tcPr>
            <w:tcW w:w="1384" w:type="dxa"/>
          </w:tcPr>
          <w:p w:rsidR="00A443BA" w:rsidRDefault="00A443BA" w:rsidP="00A443BA">
            <w:r>
              <w:t>4</w:t>
            </w:r>
          </w:p>
          <w:p w:rsidR="00A443BA" w:rsidRDefault="00A443BA" w:rsidP="00A443BA"/>
        </w:tc>
        <w:tc>
          <w:tcPr>
            <w:tcW w:w="7655" w:type="dxa"/>
          </w:tcPr>
          <w:p w:rsidR="002A5435" w:rsidRDefault="00167A76" w:rsidP="00167A76">
            <w:pPr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  <w:p w:rsidR="002A5435" w:rsidRDefault="002A5435" w:rsidP="00167A76">
            <w:pPr>
              <w:rPr>
                <w:rFonts w:eastAsiaTheme="minorEastAsia"/>
              </w:rPr>
            </w:pPr>
          </w:p>
          <w:p w:rsidR="00A443BA" w:rsidRDefault="00167A76" w:rsidP="00167A76">
            <w:r>
              <w:rPr>
                <w:rFonts w:eastAsiaTheme="minorEastAsia"/>
              </w:rPr>
              <w:t>(LRRR, RLRR, RRLR, RRRL)</w:t>
            </w:r>
          </w:p>
        </w:tc>
      </w:tr>
      <w:tr w:rsidR="00A443BA" w:rsidTr="00A443BA">
        <w:tc>
          <w:tcPr>
            <w:tcW w:w="1384" w:type="dxa"/>
          </w:tcPr>
          <w:p w:rsidR="00A443BA" w:rsidRDefault="00A443BA" w:rsidP="00A443BA">
            <w:r>
              <w:t>5</w:t>
            </w:r>
          </w:p>
          <w:p w:rsidR="00A443BA" w:rsidRDefault="00A443BA" w:rsidP="00A443BA"/>
        </w:tc>
        <w:tc>
          <w:tcPr>
            <w:tcW w:w="7655" w:type="dxa"/>
          </w:tcPr>
          <w:p w:rsidR="002A5435" w:rsidRDefault="00167A76" w:rsidP="00167A76">
            <w:pPr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256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64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  <w:p w:rsidR="002A5435" w:rsidRDefault="002A5435" w:rsidP="00167A76">
            <w:pPr>
              <w:rPr>
                <w:rFonts w:eastAsiaTheme="minorEastAsia"/>
              </w:rPr>
            </w:pPr>
          </w:p>
          <w:p w:rsidR="00A443BA" w:rsidRDefault="00167A76" w:rsidP="00167A76">
            <w:r>
              <w:rPr>
                <w:rFonts w:eastAsiaTheme="minorEastAsia"/>
              </w:rPr>
              <w:t>(URRR, RURR, RRUR, RRRU)</w:t>
            </w:r>
          </w:p>
        </w:tc>
      </w:tr>
      <w:tr w:rsidR="00A443BA" w:rsidTr="00A443BA">
        <w:tc>
          <w:tcPr>
            <w:tcW w:w="1384" w:type="dxa"/>
          </w:tcPr>
          <w:p w:rsidR="00A443BA" w:rsidRDefault="00A443BA" w:rsidP="00A443BA">
            <w:r>
              <w:t>6</w:t>
            </w:r>
          </w:p>
          <w:p w:rsidR="00A443BA" w:rsidRDefault="00A443BA" w:rsidP="00A443BA"/>
        </w:tc>
        <w:tc>
          <w:tcPr>
            <w:tcW w:w="7655" w:type="dxa"/>
          </w:tcPr>
          <w:p w:rsidR="002A5435" w:rsidRDefault="00167A76" w:rsidP="0090261F">
            <w:pPr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256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den>
              </m:f>
            </m:oMath>
            <w:r w:rsidR="0090261F">
              <w:rPr>
                <w:rFonts w:eastAsiaTheme="minorEastAsia"/>
              </w:rPr>
              <w:t xml:space="preserve"> </w:t>
            </w:r>
          </w:p>
          <w:p w:rsidR="002A5435" w:rsidRDefault="002A5435" w:rsidP="0090261F">
            <w:pPr>
              <w:rPr>
                <w:rFonts w:eastAsiaTheme="minorEastAsia"/>
              </w:rPr>
            </w:pPr>
          </w:p>
          <w:p w:rsidR="00A443BA" w:rsidRDefault="0090261F" w:rsidP="0090261F">
            <w:r>
              <w:rPr>
                <w:rFonts w:eastAsiaTheme="minorEastAsia"/>
              </w:rPr>
              <w:t xml:space="preserve">(RRUL, RRLU, RURL, RLRU, RULR, RLUR, URRL, LRRU, URLR, LRUR, ULRR, LURR, UURD, UUDR, URUD, UDUR, URDU, UDRU, RUUD, DUUR, RUDU, DURU, RDUU, DRUU)  </w:t>
            </w:r>
          </w:p>
        </w:tc>
      </w:tr>
      <w:tr w:rsidR="00A443BA" w:rsidTr="00A443BA">
        <w:tc>
          <w:tcPr>
            <w:tcW w:w="1384" w:type="dxa"/>
          </w:tcPr>
          <w:p w:rsidR="00A443BA" w:rsidRDefault="00A443BA" w:rsidP="00A443BA">
            <w:r>
              <w:t>7</w:t>
            </w:r>
          </w:p>
          <w:p w:rsidR="00A443BA" w:rsidRDefault="00A443BA" w:rsidP="00A443BA"/>
        </w:tc>
        <w:tc>
          <w:tcPr>
            <w:tcW w:w="7655" w:type="dxa"/>
          </w:tcPr>
          <w:p w:rsidR="002A5435" w:rsidRDefault="00167A76" w:rsidP="00167A76">
            <w:pPr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  <w:p w:rsidR="002A5435" w:rsidRDefault="002A5435" w:rsidP="00167A76">
            <w:pPr>
              <w:rPr>
                <w:rFonts w:eastAsiaTheme="minorEastAsia"/>
              </w:rPr>
            </w:pPr>
          </w:p>
          <w:p w:rsidR="00A443BA" w:rsidRDefault="0090261F" w:rsidP="00167A76">
            <w:r>
              <w:rPr>
                <w:rFonts w:eastAsiaTheme="minorEastAsia"/>
              </w:rPr>
              <w:t>(RRRLL, RRLRL, RRLLR, RLRRL, RLRLR, RLLRR, LRRRL, LRRLR, LRLRR, LLRRR)</w:t>
            </w:r>
          </w:p>
        </w:tc>
      </w:tr>
    </w:tbl>
    <w:p w:rsidR="00A443BA" w:rsidRDefault="00A443BA" w:rsidP="00A443BA"/>
    <w:p w:rsidR="00A443BA" w:rsidRDefault="00A443BA">
      <w:bookmarkStart w:id="0" w:name="_GoBack"/>
      <w:bookmarkEnd w:id="0"/>
    </w:p>
    <w:sectPr w:rsidR="00A443BA" w:rsidSect="0067189A">
      <w:type w:val="continuous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49B" w:rsidRDefault="006B349B" w:rsidP="006B349B">
      <w:pPr>
        <w:spacing w:after="0" w:line="240" w:lineRule="auto"/>
      </w:pPr>
      <w:r>
        <w:separator/>
      </w:r>
    </w:p>
  </w:endnote>
  <w:endnote w:type="continuationSeparator" w:id="0">
    <w:p w:rsidR="006B349B" w:rsidRDefault="006B349B" w:rsidP="006B3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9B" w:rsidRDefault="006B349B">
    <w:pPr>
      <w:pStyle w:val="Footer"/>
    </w:pPr>
    <w:r>
      <w:t>www.drfrostmaths.com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49B" w:rsidRDefault="006B349B" w:rsidP="006B349B">
      <w:pPr>
        <w:spacing w:after="0" w:line="240" w:lineRule="auto"/>
      </w:pPr>
      <w:r>
        <w:separator/>
      </w:r>
    </w:p>
  </w:footnote>
  <w:footnote w:type="continuationSeparator" w:id="0">
    <w:p w:rsidR="006B349B" w:rsidRDefault="006B349B" w:rsidP="006B3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93F"/>
    <w:rsid w:val="00167A76"/>
    <w:rsid w:val="00264E97"/>
    <w:rsid w:val="002A5435"/>
    <w:rsid w:val="0054793F"/>
    <w:rsid w:val="0067189A"/>
    <w:rsid w:val="006925CC"/>
    <w:rsid w:val="006930A9"/>
    <w:rsid w:val="006B349B"/>
    <w:rsid w:val="006E36F7"/>
    <w:rsid w:val="007E6215"/>
    <w:rsid w:val="00856B12"/>
    <w:rsid w:val="0090261F"/>
    <w:rsid w:val="00A443BA"/>
    <w:rsid w:val="00B212E4"/>
    <w:rsid w:val="00E4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E97"/>
    <w:pPr>
      <w:spacing w:after="0" w:line="240" w:lineRule="auto"/>
    </w:pPr>
  </w:style>
  <w:style w:type="table" w:styleId="TableGrid">
    <w:name w:val="Table Grid"/>
    <w:basedOn w:val="TableNormal"/>
    <w:uiPriority w:val="59"/>
    <w:rsid w:val="00671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443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3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3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49B"/>
  </w:style>
  <w:style w:type="paragraph" w:styleId="Footer">
    <w:name w:val="footer"/>
    <w:basedOn w:val="Normal"/>
    <w:link w:val="FooterChar"/>
    <w:uiPriority w:val="99"/>
    <w:unhideWhenUsed/>
    <w:rsid w:val="006B3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E97"/>
    <w:pPr>
      <w:spacing w:after="0" w:line="240" w:lineRule="auto"/>
    </w:pPr>
  </w:style>
  <w:style w:type="table" w:styleId="TableGrid">
    <w:name w:val="Table Grid"/>
    <w:basedOn w:val="TableNormal"/>
    <w:uiPriority w:val="59"/>
    <w:rsid w:val="00671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443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3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3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49B"/>
  </w:style>
  <w:style w:type="paragraph" w:styleId="Footer">
    <w:name w:val="footer"/>
    <w:basedOn w:val="Normal"/>
    <w:link w:val="FooterChar"/>
    <w:uiPriority w:val="99"/>
    <w:unhideWhenUsed/>
    <w:rsid w:val="006B3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46A563DA</Template>
  <TotalTime>142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Tiffin School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FROST</dc:creator>
  <cp:lastModifiedBy>J FROST</cp:lastModifiedBy>
  <cp:revision>6</cp:revision>
  <dcterms:created xsi:type="dcterms:W3CDTF">2014-01-30T14:05:00Z</dcterms:created>
  <dcterms:modified xsi:type="dcterms:W3CDTF">2014-01-30T16:27:00Z</dcterms:modified>
</cp:coreProperties>
</file>